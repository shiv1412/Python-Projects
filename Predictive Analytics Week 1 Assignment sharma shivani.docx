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3AF96" w14:textId="3AF59662" w:rsidR="00E81978" w:rsidRPr="00CA6490" w:rsidRDefault="008F367F" w:rsidP="008F367F">
      <w:pPr>
        <w:pStyle w:val="Title"/>
        <w:ind w:left="1440"/>
        <w:jc w:val="left"/>
        <w:rPr>
          <w:b/>
        </w:rPr>
      </w:pPr>
      <w:r>
        <w:rPr>
          <w:b/>
        </w:rPr>
        <w:t xml:space="preserve">        </w:t>
      </w:r>
      <w:sdt>
        <w:sdtPr>
          <w:rPr>
            <w:b/>
          </w:rPr>
          <w:alias w:val="Title:"/>
          <w:tag w:val="Title:"/>
          <w:id w:val="726351117"/>
          <w:placeholder>
            <w:docPart w:val="65CA43A64E95494097ADB232D46E532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>
            <w:rPr>
              <w:b/>
            </w:rPr>
            <w:t>Module 1 Predictive Analytics</w:t>
          </w:r>
        </w:sdtContent>
      </w:sdt>
    </w:p>
    <w:p w14:paraId="3AA3EA07" w14:textId="77777777" w:rsidR="00B823AA" w:rsidRDefault="006F4D44" w:rsidP="006F4D44">
      <w:pPr>
        <w:pStyle w:val="Title2"/>
        <w:ind w:left="1440"/>
        <w:jc w:val="left"/>
      </w:pPr>
      <w:r>
        <w:rPr>
          <w:b/>
        </w:rPr>
        <w:t xml:space="preserve">        </w:t>
      </w:r>
      <w:r w:rsidR="00727EE7" w:rsidRPr="00CA6490">
        <w:rPr>
          <w:b/>
        </w:rPr>
        <w:t>Author’s Name:</w:t>
      </w:r>
      <w:r>
        <w:rPr>
          <w:b/>
        </w:rPr>
        <w:t xml:space="preserve"> </w:t>
      </w:r>
      <w:r w:rsidR="007276BB">
        <w:t>S</w:t>
      </w:r>
      <w:r w:rsidR="00727EE7">
        <w:t>hivani Sharma</w:t>
      </w:r>
    </w:p>
    <w:p w14:paraId="3D55F4E5" w14:textId="187FC6EF" w:rsidR="00E81978" w:rsidRDefault="006F4D44" w:rsidP="006F4D44">
      <w:pPr>
        <w:pStyle w:val="Title2"/>
        <w:jc w:val="left"/>
      </w:pPr>
      <w:r>
        <w:rPr>
          <w:b/>
        </w:rPr>
        <w:t xml:space="preserve">                                </w:t>
      </w:r>
      <w:r w:rsidR="00727EE7" w:rsidRPr="00CA6490">
        <w:rPr>
          <w:b/>
        </w:rPr>
        <w:t>Course Number:</w:t>
      </w:r>
      <w:r w:rsidR="00727EE7">
        <w:t xml:space="preserve"> ALY60</w:t>
      </w:r>
      <w:r w:rsidR="00BD2249">
        <w:t>2</w:t>
      </w:r>
      <w:r w:rsidR="002513D3">
        <w:t>0</w:t>
      </w:r>
    </w:p>
    <w:p w14:paraId="25A0D3AE" w14:textId="2026119D" w:rsidR="00727EE7" w:rsidRDefault="006F4D44" w:rsidP="006F4D44">
      <w:pPr>
        <w:pStyle w:val="Title2"/>
        <w:jc w:val="left"/>
      </w:pPr>
      <w:r>
        <w:rPr>
          <w:b/>
        </w:rPr>
        <w:t xml:space="preserve">                                </w:t>
      </w:r>
      <w:r w:rsidR="00727EE7" w:rsidRPr="00CA6490">
        <w:rPr>
          <w:b/>
        </w:rPr>
        <w:t>Course Title:</w:t>
      </w:r>
      <w:r w:rsidR="00BD2249">
        <w:t xml:space="preserve"> Predictive </w:t>
      </w:r>
      <w:r w:rsidR="002513D3">
        <w:t>Analytics</w:t>
      </w:r>
    </w:p>
    <w:p w14:paraId="25E56F90" w14:textId="77777777" w:rsidR="00727EE7" w:rsidRDefault="006F4D44" w:rsidP="006F4D44">
      <w:pPr>
        <w:pStyle w:val="Title2"/>
        <w:jc w:val="left"/>
      </w:pPr>
      <w:r>
        <w:rPr>
          <w:b/>
        </w:rPr>
        <w:t xml:space="preserve">                                </w:t>
      </w:r>
      <w:r w:rsidR="00727EE7" w:rsidRPr="00CA6490">
        <w:rPr>
          <w:b/>
        </w:rPr>
        <w:t>Academic Term:</w:t>
      </w:r>
      <w:r w:rsidR="00727EE7">
        <w:t xml:space="preserve"> Fall 2019 CPS Analytics</w:t>
      </w:r>
    </w:p>
    <w:p w14:paraId="6DF5A760" w14:textId="30B3FC2B" w:rsidR="00727EE7" w:rsidRDefault="006F4D44" w:rsidP="006F4D44">
      <w:pPr>
        <w:pStyle w:val="Title2"/>
        <w:jc w:val="left"/>
      </w:pPr>
      <w:r>
        <w:rPr>
          <w:b/>
        </w:rPr>
        <w:t xml:space="preserve">                                </w:t>
      </w:r>
      <w:r w:rsidR="00727EE7" w:rsidRPr="00CA6490">
        <w:rPr>
          <w:b/>
        </w:rPr>
        <w:t>Instructor’s Name:</w:t>
      </w:r>
      <w:r w:rsidR="00727EE7">
        <w:t xml:space="preserve"> </w:t>
      </w:r>
      <w:r w:rsidR="00BD2249">
        <w:t>Marco Montes de Oca</w:t>
      </w:r>
      <w:r w:rsidR="008708A1">
        <w:t xml:space="preserve"> </w:t>
      </w:r>
    </w:p>
    <w:p w14:paraId="0422F355" w14:textId="6E8E9A7D" w:rsidR="00727EE7" w:rsidRDefault="006F4D44" w:rsidP="006F4D44">
      <w:pPr>
        <w:pStyle w:val="Title2"/>
        <w:jc w:val="left"/>
      </w:pPr>
      <w:r>
        <w:rPr>
          <w:b/>
        </w:rPr>
        <w:t xml:space="preserve">                                </w:t>
      </w:r>
      <w:r w:rsidR="00727EE7" w:rsidRPr="00CA6490">
        <w:rPr>
          <w:b/>
        </w:rPr>
        <w:t>Assignment Completion Date:</w:t>
      </w:r>
      <w:r w:rsidR="00727EE7">
        <w:t xml:space="preserve"> </w:t>
      </w:r>
      <w:r w:rsidR="002513D3">
        <w:t>0</w:t>
      </w:r>
      <w:r w:rsidR="00BD2249">
        <w:t>9</w:t>
      </w:r>
      <w:r w:rsidR="00CA6490">
        <w:t>-</w:t>
      </w:r>
      <w:r w:rsidR="0080589F">
        <w:t>2</w:t>
      </w:r>
      <w:r w:rsidR="00BD2249">
        <w:t>2</w:t>
      </w:r>
      <w:r w:rsidR="00CA6490">
        <w:t>-20</w:t>
      </w:r>
      <w:r w:rsidR="002513D3">
        <w:t>20</w:t>
      </w:r>
    </w:p>
    <w:p w14:paraId="4BDDB542" w14:textId="77777777" w:rsidR="00CA6490" w:rsidRPr="00CA6490" w:rsidRDefault="004D1E3D" w:rsidP="00B823AA">
      <w:pPr>
        <w:pStyle w:val="Title2"/>
        <w:rPr>
          <w:b/>
        </w:rPr>
      </w:pPr>
      <w:r>
        <w:rPr>
          <w:b/>
        </w:rPr>
        <w:t xml:space="preserve"> </w:t>
      </w:r>
    </w:p>
    <w:p w14:paraId="137F735B" w14:textId="77777777" w:rsidR="00CA6490" w:rsidRDefault="00CA6490" w:rsidP="00B823AA">
      <w:pPr>
        <w:pStyle w:val="Title2"/>
      </w:pPr>
      <w:r>
        <w:rPr>
          <w:noProof/>
        </w:rPr>
        <w:drawing>
          <wp:inline distT="0" distB="0" distL="0" distR="0" wp14:anchorId="21C2D520" wp14:editId="4A76F24F">
            <wp:extent cx="32289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1D63" w14:textId="693BF9F9" w:rsidR="00E81978" w:rsidRDefault="006F4D44" w:rsidP="00784410">
      <w:pPr>
        <w:pStyle w:val="Title"/>
        <w:tabs>
          <w:tab w:val="left" w:pos="3090"/>
          <w:tab w:val="left" w:pos="5820"/>
          <w:tab w:val="left" w:pos="6585"/>
        </w:tabs>
        <w:jc w:val="left"/>
      </w:pPr>
      <w:r>
        <w:lastRenderedPageBreak/>
        <w:tab/>
      </w:r>
      <w:r w:rsidR="00B22A90">
        <w:tab/>
      </w:r>
      <w:r w:rsidR="00784410">
        <w:tab/>
      </w:r>
    </w:p>
    <w:p w14:paraId="106922B4" w14:textId="25DA7CB3" w:rsidR="00E81978" w:rsidRDefault="006F3FC5" w:rsidP="00B823AA">
      <w:pPr>
        <w:pStyle w:val="Title2"/>
        <w:rPr>
          <w:b/>
        </w:rPr>
      </w:pPr>
      <w:r w:rsidRPr="006F3FC5">
        <w:rPr>
          <w:b/>
        </w:rPr>
        <w:t xml:space="preserve">Introduction </w:t>
      </w:r>
    </w:p>
    <w:p w14:paraId="49EE96C6" w14:textId="1963BE06" w:rsidR="003F6A24" w:rsidRDefault="003F6A24" w:rsidP="003F6A24">
      <w:pPr>
        <w:pStyle w:val="Title2"/>
        <w:jc w:val="left"/>
        <w:rPr>
          <w:bCs/>
        </w:rPr>
      </w:pPr>
      <w:r w:rsidRPr="003F6A24">
        <w:rPr>
          <w:bCs/>
        </w:rPr>
        <w:t xml:space="preserve">This week 1 assignment of predictive analytics is based on the problem statement of image classification using </w:t>
      </w:r>
      <w:r w:rsidR="00A66F8A">
        <w:rPr>
          <w:bCs/>
        </w:rPr>
        <w:t>“</w:t>
      </w:r>
      <w:r w:rsidRPr="003F6A24">
        <w:rPr>
          <w:bCs/>
        </w:rPr>
        <w:t>k nearest neighbor</w:t>
      </w:r>
      <w:r>
        <w:rPr>
          <w:bCs/>
        </w:rPr>
        <w:t>’s classifier</w:t>
      </w:r>
      <w:r w:rsidR="00A66F8A">
        <w:rPr>
          <w:bCs/>
        </w:rPr>
        <w:t>”</w:t>
      </w:r>
      <w:r w:rsidRPr="003F6A24">
        <w:rPr>
          <w:bCs/>
        </w:rPr>
        <w:t xml:space="preserve"> algorithm</w:t>
      </w:r>
      <w:r>
        <w:rPr>
          <w:bCs/>
        </w:rPr>
        <w:t xml:space="preserve"> on Fashion MNIST dataset. This dataset consists of different clothing items which are identified with 0-9 numeric labels.</w:t>
      </w:r>
    </w:p>
    <w:p w14:paraId="73DCBF59" w14:textId="35E2EE4B" w:rsidR="003F6A24" w:rsidRDefault="003F6A24" w:rsidP="003F6A24">
      <w:pPr>
        <w:pStyle w:val="Title2"/>
        <w:jc w:val="left"/>
        <w:rPr>
          <w:bCs/>
        </w:rPr>
      </w:pPr>
      <w:r>
        <w:rPr>
          <w:noProof/>
        </w:rPr>
        <w:drawing>
          <wp:inline distT="0" distB="0" distL="0" distR="0" wp14:anchorId="619ADEEE" wp14:editId="0D674A86">
            <wp:extent cx="1762125" cy="4695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933A" w14:textId="1473739D" w:rsidR="003F6A24" w:rsidRDefault="003F6A24" w:rsidP="003F6A24">
      <w:pPr>
        <w:pStyle w:val="Title2"/>
        <w:jc w:val="left"/>
        <w:rPr>
          <w:bCs/>
        </w:rPr>
      </w:pPr>
      <w:r>
        <w:rPr>
          <w:bCs/>
        </w:rPr>
        <w:t xml:space="preserve">Before starting with the </w:t>
      </w:r>
      <w:r w:rsidR="00442C9E">
        <w:rPr>
          <w:bCs/>
        </w:rPr>
        <w:t>analysis,</w:t>
      </w:r>
      <w:r>
        <w:rPr>
          <w:bCs/>
        </w:rPr>
        <w:t xml:space="preserve"> I would like to explain </w:t>
      </w:r>
      <w:r w:rsidR="00A66F8A">
        <w:rPr>
          <w:bCs/>
        </w:rPr>
        <w:t xml:space="preserve">what is “K nearest neighbor” classification algorithm. It is </w:t>
      </w:r>
      <w:r w:rsidR="009159AF">
        <w:rPr>
          <w:bCs/>
        </w:rPr>
        <w:t xml:space="preserve">a supervised machine learning algorithm designed for </w:t>
      </w:r>
      <w:r w:rsidR="006D1D7B">
        <w:rPr>
          <w:bCs/>
        </w:rPr>
        <w:t xml:space="preserve">dividing the data into </w:t>
      </w:r>
      <w:r w:rsidR="00664EAC">
        <w:rPr>
          <w:bCs/>
        </w:rPr>
        <w:t>categories based on the features.</w:t>
      </w:r>
    </w:p>
    <w:p w14:paraId="2C26FBD1" w14:textId="3A3D0504" w:rsidR="00664EAC" w:rsidRDefault="00664EAC" w:rsidP="003F6A24">
      <w:pPr>
        <w:pStyle w:val="Title2"/>
        <w:jc w:val="left"/>
        <w:rPr>
          <w:bCs/>
        </w:rPr>
      </w:pPr>
      <w:r>
        <w:rPr>
          <w:bCs/>
        </w:rPr>
        <w:t xml:space="preserve">There are mainly following </w:t>
      </w:r>
      <w:r w:rsidR="00FF3DB0">
        <w:rPr>
          <w:bCs/>
        </w:rPr>
        <w:t xml:space="preserve">3 </w:t>
      </w:r>
      <w:r>
        <w:rPr>
          <w:bCs/>
        </w:rPr>
        <w:t>steps for implementing this algorithm:</w:t>
      </w:r>
    </w:p>
    <w:p w14:paraId="07144761" w14:textId="6B7246F7" w:rsidR="00664EAC" w:rsidRDefault="00664EAC" w:rsidP="00664EAC">
      <w:pPr>
        <w:pStyle w:val="Title2"/>
        <w:numPr>
          <w:ilvl w:val="0"/>
          <w:numId w:val="30"/>
        </w:numPr>
        <w:jc w:val="left"/>
        <w:rPr>
          <w:bCs/>
        </w:rPr>
      </w:pPr>
      <w:r>
        <w:rPr>
          <w:bCs/>
        </w:rPr>
        <w:lastRenderedPageBreak/>
        <w:t xml:space="preserve">Calculate Euclidean distance: In simple terms we find out the distance between 2 rows of the </w:t>
      </w:r>
      <w:r w:rsidR="0010113C">
        <w:rPr>
          <w:bCs/>
        </w:rPr>
        <w:t>data set. Here is the formula:</w:t>
      </w:r>
    </w:p>
    <w:p w14:paraId="1A196BF1" w14:textId="540D06FB" w:rsidR="0010113C" w:rsidRDefault="0010113C" w:rsidP="0010113C">
      <w:pPr>
        <w:pStyle w:val="Title2"/>
        <w:ind w:left="720"/>
        <w:jc w:val="left"/>
        <w:rPr>
          <w:bCs/>
        </w:rPr>
      </w:pPr>
      <w:r>
        <w:rPr>
          <w:noProof/>
        </w:rPr>
        <w:drawing>
          <wp:inline distT="0" distB="0" distL="0" distR="0" wp14:anchorId="0B4BF0D5" wp14:editId="7B62DE23">
            <wp:extent cx="378142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BF8D" w14:textId="4DAD31A5" w:rsidR="0010113C" w:rsidRDefault="0010113C" w:rsidP="0010113C">
      <w:pPr>
        <w:pStyle w:val="Title2"/>
        <w:numPr>
          <w:ilvl w:val="0"/>
          <w:numId w:val="30"/>
        </w:numPr>
        <w:jc w:val="left"/>
        <w:rPr>
          <w:bCs/>
        </w:rPr>
      </w:pPr>
      <w:r>
        <w:rPr>
          <w:bCs/>
        </w:rPr>
        <w:t xml:space="preserve">Get Nearest Neighbors: Then we calculate </w:t>
      </w:r>
      <w:r w:rsidR="00F561AD">
        <w:rPr>
          <w:bCs/>
        </w:rPr>
        <w:t xml:space="preserve">distance for each data point and find out the subsets for </w:t>
      </w:r>
      <w:r>
        <w:rPr>
          <w:bCs/>
        </w:rPr>
        <w:t xml:space="preserve">the </w:t>
      </w:r>
      <w:r w:rsidR="00F561AD">
        <w:rPr>
          <w:bCs/>
        </w:rPr>
        <w:t>closest</w:t>
      </w:r>
      <w:r>
        <w:rPr>
          <w:bCs/>
        </w:rPr>
        <w:t xml:space="preserve"> neighbor</w:t>
      </w:r>
      <w:r w:rsidR="00F561AD">
        <w:rPr>
          <w:bCs/>
        </w:rPr>
        <w:t>s</w:t>
      </w:r>
      <w:r>
        <w:rPr>
          <w:bCs/>
        </w:rPr>
        <w:t xml:space="preserve"> for </w:t>
      </w:r>
      <w:r w:rsidR="003527B8">
        <w:rPr>
          <w:bCs/>
        </w:rPr>
        <w:t xml:space="preserve">all </w:t>
      </w:r>
      <w:r>
        <w:rPr>
          <w:bCs/>
        </w:rPr>
        <w:t>the data points</w:t>
      </w:r>
      <w:r w:rsidR="003527B8">
        <w:rPr>
          <w:bCs/>
        </w:rPr>
        <w:t>.</w:t>
      </w:r>
      <w:r w:rsidR="00F561AD">
        <w:rPr>
          <w:bCs/>
        </w:rPr>
        <w:t xml:space="preserve"> </w:t>
      </w:r>
    </w:p>
    <w:p w14:paraId="08565997" w14:textId="3515FA19" w:rsidR="00F561AD" w:rsidRDefault="00F561AD" w:rsidP="0010113C">
      <w:pPr>
        <w:pStyle w:val="Title2"/>
        <w:numPr>
          <w:ilvl w:val="0"/>
          <w:numId w:val="30"/>
        </w:numPr>
        <w:jc w:val="left"/>
        <w:rPr>
          <w:bCs/>
        </w:rPr>
      </w:pPr>
      <w:r>
        <w:rPr>
          <w:bCs/>
        </w:rPr>
        <w:t>Finally</w:t>
      </w:r>
      <w:r w:rsidR="00FF3DB0">
        <w:rPr>
          <w:bCs/>
        </w:rPr>
        <w:t>,</w:t>
      </w:r>
      <w:r>
        <w:rPr>
          <w:bCs/>
        </w:rPr>
        <w:t xml:space="preserve"> we do the prediction for the test data set based on the k nearest neighbors that we just obtained in above step.</w:t>
      </w:r>
      <w:r w:rsidR="00FF3DB0">
        <w:rPr>
          <w:bCs/>
        </w:rPr>
        <w:t xml:space="preserve"> Thereafter we will calculate the accuracy and find confusion matrix for each k value i.e 1,11 and 21.</w:t>
      </w:r>
    </w:p>
    <w:p w14:paraId="340CCFCC" w14:textId="77777777" w:rsidR="003F6A24" w:rsidRPr="003F6A24" w:rsidRDefault="003F6A24" w:rsidP="003F6A24">
      <w:pPr>
        <w:pStyle w:val="Title2"/>
        <w:jc w:val="left"/>
        <w:rPr>
          <w:bCs/>
        </w:rPr>
      </w:pPr>
    </w:p>
    <w:p w14:paraId="48DB9084" w14:textId="4D11258D" w:rsidR="00A067CD" w:rsidRDefault="00A067CD" w:rsidP="00A067CD">
      <w:pPr>
        <w:pStyle w:val="Title2"/>
        <w:rPr>
          <w:b/>
        </w:rPr>
      </w:pPr>
      <w:r w:rsidRPr="00A067CD">
        <w:rPr>
          <w:b/>
        </w:rPr>
        <w:t>Analysis</w:t>
      </w:r>
    </w:p>
    <w:p w14:paraId="078B0000" w14:textId="0CC0360C" w:rsidR="00745273" w:rsidRDefault="00170D81" w:rsidP="00F07625">
      <w:pPr>
        <w:pStyle w:val="Title2"/>
        <w:ind w:firstLine="720"/>
        <w:jc w:val="left"/>
        <w:rPr>
          <w:bCs/>
        </w:rPr>
      </w:pPr>
      <w:r w:rsidRPr="00170D81">
        <w:rPr>
          <w:bCs/>
        </w:rPr>
        <w:t>We have been provided with a</w:t>
      </w:r>
      <w:r w:rsidR="005A5786">
        <w:rPr>
          <w:bCs/>
        </w:rPr>
        <w:t xml:space="preserve"> </w:t>
      </w:r>
      <w:r w:rsidR="00EA4E19">
        <w:rPr>
          <w:bCs/>
        </w:rPr>
        <w:t>“</w:t>
      </w:r>
      <w:r w:rsidR="005A5786">
        <w:rPr>
          <w:bCs/>
        </w:rPr>
        <w:t>Fashion MNIST</w:t>
      </w:r>
      <w:r w:rsidR="00EA4E19">
        <w:rPr>
          <w:bCs/>
        </w:rPr>
        <w:t>”</w:t>
      </w:r>
      <w:r w:rsidR="005A5786">
        <w:rPr>
          <w:bCs/>
        </w:rPr>
        <w:t xml:space="preserve"> data set and we have to apply classification on this image data set. So</w:t>
      </w:r>
      <w:r w:rsidR="0069727D">
        <w:rPr>
          <w:bCs/>
        </w:rPr>
        <w:t>,</w:t>
      </w:r>
      <w:r w:rsidR="005A5786">
        <w:rPr>
          <w:bCs/>
        </w:rPr>
        <w:t xml:space="preserve"> I have used </w:t>
      </w:r>
      <w:r w:rsidR="00EA4E19">
        <w:rPr>
          <w:bCs/>
        </w:rPr>
        <w:t>“</w:t>
      </w:r>
      <w:r w:rsidR="005A5786">
        <w:rPr>
          <w:bCs/>
        </w:rPr>
        <w:t>sklearn</w:t>
      </w:r>
      <w:r w:rsidR="00EA4E19">
        <w:rPr>
          <w:bCs/>
        </w:rPr>
        <w:t>”</w:t>
      </w:r>
      <w:r w:rsidR="005A5786">
        <w:rPr>
          <w:bCs/>
        </w:rPr>
        <w:t xml:space="preserve"> library available in python for implementing the “kNN algorithm”.</w:t>
      </w:r>
      <w:r w:rsidRPr="00170D81">
        <w:rPr>
          <w:bCs/>
        </w:rPr>
        <w:t xml:space="preserve"> </w:t>
      </w:r>
      <w:r w:rsidR="0069727D">
        <w:rPr>
          <w:bCs/>
        </w:rPr>
        <w:t>Here is the logical analysis of my code</w:t>
      </w:r>
      <w:r w:rsidR="008B0CA4">
        <w:rPr>
          <w:bCs/>
        </w:rPr>
        <w:t>:</w:t>
      </w:r>
    </w:p>
    <w:p w14:paraId="44E62062" w14:textId="24D222D3" w:rsidR="008B0CA4" w:rsidRDefault="008B0CA4" w:rsidP="008B0CA4">
      <w:pPr>
        <w:pStyle w:val="Title2"/>
        <w:jc w:val="left"/>
        <w:rPr>
          <w:bCs/>
        </w:rPr>
      </w:pPr>
      <w:r>
        <w:rPr>
          <w:bCs/>
        </w:rPr>
        <w:t>Here are the important libraries that are required:</w:t>
      </w:r>
    </w:p>
    <w:p w14:paraId="2C8EB1E6" w14:textId="3C40A388" w:rsidR="008B0CA4" w:rsidRDefault="008B0CA4" w:rsidP="008B0CA4">
      <w:pPr>
        <w:pStyle w:val="Title2"/>
        <w:jc w:val="left"/>
        <w:rPr>
          <w:bCs/>
        </w:rPr>
      </w:pPr>
      <w:r>
        <w:rPr>
          <w:noProof/>
        </w:rPr>
        <w:drawing>
          <wp:inline distT="0" distB="0" distL="0" distR="0" wp14:anchorId="1037816D" wp14:editId="3C6CF9B5">
            <wp:extent cx="4591050" cy="1924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6223" w14:textId="73AB351D" w:rsidR="008B0CA4" w:rsidRDefault="008B0CA4" w:rsidP="008B0CA4">
      <w:pPr>
        <w:pStyle w:val="Title2"/>
        <w:jc w:val="left"/>
        <w:rPr>
          <w:bCs/>
        </w:rPr>
      </w:pPr>
      <w:r>
        <w:rPr>
          <w:bCs/>
        </w:rPr>
        <w:t>Then I created main() in which I am invoking the knn() where I wrote the logic for processing of dataset which is further feeded to build the model and then calculate the accuracy and confusion matrix.</w:t>
      </w:r>
    </w:p>
    <w:p w14:paraId="0A218390" w14:textId="7BBB24FC" w:rsidR="00841700" w:rsidRDefault="00841700" w:rsidP="008B0CA4">
      <w:pPr>
        <w:pStyle w:val="Title2"/>
        <w:jc w:val="left"/>
        <w:rPr>
          <w:bCs/>
        </w:rPr>
      </w:pPr>
      <w:r>
        <w:rPr>
          <w:bCs/>
        </w:rPr>
        <w:lastRenderedPageBreak/>
        <w:t>Since we have been provided with the train and test data sets so I splitted them</w:t>
      </w:r>
      <w:r w:rsidR="00C959CA">
        <w:rPr>
          <w:bCs/>
        </w:rPr>
        <w:t xml:space="preserve"> into labels and features and passed the relevant values in the functions as follows:</w:t>
      </w:r>
      <w:r>
        <w:rPr>
          <w:bCs/>
        </w:rPr>
        <w:t xml:space="preserve"> </w:t>
      </w:r>
    </w:p>
    <w:p w14:paraId="2CE746A0" w14:textId="62D259F7" w:rsidR="008B0CA4" w:rsidRDefault="008B0CA4" w:rsidP="008B0CA4">
      <w:pPr>
        <w:pStyle w:val="Title2"/>
        <w:jc w:val="left"/>
        <w:rPr>
          <w:bCs/>
        </w:rPr>
      </w:pPr>
      <w:r>
        <w:rPr>
          <w:noProof/>
        </w:rPr>
        <w:drawing>
          <wp:inline distT="0" distB="0" distL="0" distR="0" wp14:anchorId="3AD247ED" wp14:editId="57648486">
            <wp:extent cx="5943600" cy="2032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9D66" w14:textId="79863FF9" w:rsidR="009E77FE" w:rsidRDefault="009E77FE" w:rsidP="00F07625">
      <w:pPr>
        <w:pStyle w:val="Title2"/>
        <w:ind w:firstLine="720"/>
        <w:jc w:val="left"/>
        <w:rPr>
          <w:bCs/>
        </w:rPr>
      </w:pPr>
    </w:p>
    <w:p w14:paraId="12A38E44" w14:textId="77777777" w:rsidR="00C959CA" w:rsidRDefault="00030A4D" w:rsidP="00030A4D">
      <w:pPr>
        <w:pStyle w:val="Title2"/>
        <w:jc w:val="left"/>
        <w:rPr>
          <w:bCs/>
        </w:rPr>
      </w:pPr>
      <w:r>
        <w:rPr>
          <w:bCs/>
        </w:rPr>
        <w:t xml:space="preserve">I have created classifiers for k=1,11 and 21 as mentioned in the question. </w:t>
      </w:r>
      <w:r w:rsidR="00841700">
        <w:rPr>
          <w:bCs/>
        </w:rPr>
        <w:t>And there after fitted the model for all the k values and generated confusion matrix for each and plotted them separately.</w:t>
      </w:r>
    </w:p>
    <w:p w14:paraId="1076E213" w14:textId="04FDAB5C" w:rsidR="00841700" w:rsidRDefault="00841700" w:rsidP="00030A4D">
      <w:pPr>
        <w:pStyle w:val="Title2"/>
        <w:jc w:val="left"/>
        <w:rPr>
          <w:bCs/>
        </w:rPr>
      </w:pPr>
      <w:r>
        <w:rPr>
          <w:bCs/>
        </w:rPr>
        <w:t>Here is the logic for the same:</w:t>
      </w:r>
    </w:p>
    <w:p w14:paraId="395D430A" w14:textId="5AB84A4F" w:rsidR="00841700" w:rsidRDefault="00841700" w:rsidP="00030A4D">
      <w:pPr>
        <w:pStyle w:val="Title2"/>
        <w:jc w:val="left"/>
        <w:rPr>
          <w:bCs/>
        </w:rPr>
      </w:pPr>
      <w:r>
        <w:rPr>
          <w:noProof/>
        </w:rPr>
        <w:drawing>
          <wp:inline distT="0" distB="0" distL="0" distR="0" wp14:anchorId="10F730AF" wp14:editId="3B977B4D">
            <wp:extent cx="5353050" cy="3403419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4862" cy="340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A4AB" w14:textId="692EE880" w:rsidR="003979C3" w:rsidRDefault="003979C3" w:rsidP="00030A4D">
      <w:pPr>
        <w:pStyle w:val="Title2"/>
        <w:jc w:val="left"/>
        <w:rPr>
          <w:bCs/>
        </w:rPr>
      </w:pPr>
      <w:r>
        <w:rPr>
          <w:noProof/>
        </w:rPr>
        <w:lastRenderedPageBreak/>
        <w:drawing>
          <wp:inline distT="0" distB="0" distL="0" distR="0" wp14:anchorId="43081D1C" wp14:editId="6741FA5E">
            <wp:extent cx="5943600" cy="5241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561C" w14:textId="446785A1" w:rsidR="003979C3" w:rsidRDefault="003979C3" w:rsidP="00030A4D">
      <w:pPr>
        <w:pStyle w:val="Title2"/>
        <w:jc w:val="left"/>
        <w:rPr>
          <w:bCs/>
        </w:rPr>
      </w:pPr>
      <w:r>
        <w:rPr>
          <w:noProof/>
        </w:rPr>
        <w:lastRenderedPageBreak/>
        <w:drawing>
          <wp:inline distT="0" distB="0" distL="0" distR="0" wp14:anchorId="527E58E3" wp14:editId="6FAC7F7A">
            <wp:extent cx="5943600" cy="37630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7CD4" w14:textId="6591412A" w:rsidR="00C959CA" w:rsidRDefault="00C959CA" w:rsidP="00030A4D">
      <w:pPr>
        <w:pStyle w:val="Title2"/>
        <w:jc w:val="left"/>
        <w:rPr>
          <w:bCs/>
        </w:rPr>
      </w:pPr>
      <w:r>
        <w:rPr>
          <w:bCs/>
        </w:rPr>
        <w:t xml:space="preserve">Accuracy score for k=1 is 84.97 which is pretty good value. </w:t>
      </w:r>
    </w:p>
    <w:p w14:paraId="107DD8E1" w14:textId="5FF7ED4E" w:rsidR="00C959CA" w:rsidRDefault="00C959CA" w:rsidP="00030A4D">
      <w:pPr>
        <w:pStyle w:val="Title2"/>
        <w:jc w:val="left"/>
        <w:rPr>
          <w:bCs/>
        </w:rPr>
      </w:pPr>
      <w:r>
        <w:rPr>
          <w:bCs/>
        </w:rPr>
        <w:t xml:space="preserve">I have generated confusion matrix with 2 different approaches to match and compare the values obtained. </w:t>
      </w:r>
    </w:p>
    <w:p w14:paraId="33212F15" w14:textId="503DF72A" w:rsidR="009E77FE" w:rsidRDefault="00841700" w:rsidP="007B087D">
      <w:pPr>
        <w:pStyle w:val="Title2"/>
        <w:jc w:val="left"/>
        <w:rPr>
          <w:bCs/>
        </w:rPr>
      </w:pPr>
      <w:r>
        <w:rPr>
          <w:bCs/>
        </w:rPr>
        <w:t>Results for the same are as follows:</w:t>
      </w:r>
    </w:p>
    <w:p w14:paraId="04CB9FCE" w14:textId="724867AA" w:rsidR="009E77FE" w:rsidRDefault="007B087D" w:rsidP="00F07625">
      <w:pPr>
        <w:pStyle w:val="Title2"/>
        <w:ind w:firstLine="720"/>
        <w:jc w:val="left"/>
        <w:rPr>
          <w:bCs/>
        </w:rPr>
      </w:pPr>
      <w:r>
        <w:rPr>
          <w:noProof/>
        </w:rPr>
        <w:drawing>
          <wp:inline distT="0" distB="0" distL="0" distR="0" wp14:anchorId="0CBEF5C9" wp14:editId="14E7E601">
            <wp:extent cx="5819775" cy="2057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D706" w14:textId="1AAE20C1" w:rsidR="003979C3" w:rsidRDefault="003979C3" w:rsidP="00F07625">
      <w:pPr>
        <w:pStyle w:val="Title2"/>
        <w:ind w:firstLine="720"/>
        <w:jc w:val="left"/>
        <w:rPr>
          <w:bCs/>
        </w:rPr>
      </w:pPr>
      <w:r>
        <w:rPr>
          <w:noProof/>
        </w:rPr>
        <w:lastRenderedPageBreak/>
        <w:drawing>
          <wp:inline distT="0" distB="0" distL="0" distR="0" wp14:anchorId="58EBC912" wp14:editId="688D9738">
            <wp:extent cx="3019425" cy="1714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56F8" w14:textId="619C3B4F" w:rsidR="0080583E" w:rsidRDefault="0080583E" w:rsidP="00F07625">
      <w:pPr>
        <w:pStyle w:val="Title2"/>
        <w:ind w:firstLine="720"/>
        <w:jc w:val="left"/>
        <w:rPr>
          <w:bCs/>
        </w:rPr>
      </w:pPr>
      <w:r>
        <w:rPr>
          <w:noProof/>
        </w:rPr>
        <w:drawing>
          <wp:inline distT="0" distB="0" distL="0" distR="0" wp14:anchorId="419C3DBC" wp14:editId="21F92EB0">
            <wp:extent cx="3086100" cy="1743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435D" w14:textId="62A82254" w:rsidR="00C46F68" w:rsidRPr="00170D81" w:rsidRDefault="00C959CA" w:rsidP="00C45F35">
      <w:pPr>
        <w:pStyle w:val="Title2"/>
        <w:ind w:firstLine="720"/>
        <w:jc w:val="left"/>
        <w:rPr>
          <w:bCs/>
        </w:rPr>
      </w:pPr>
      <w:r>
        <w:rPr>
          <w:bCs/>
        </w:rPr>
        <w:t xml:space="preserve">Similarly I have created separate variables for k=11 and k=21 to build </w:t>
      </w:r>
      <w:r w:rsidR="00C45F35">
        <w:rPr>
          <w:bCs/>
        </w:rPr>
        <w:t>“</w:t>
      </w:r>
      <w:r>
        <w:rPr>
          <w:bCs/>
        </w:rPr>
        <w:t>knn classifier</w:t>
      </w:r>
      <w:r w:rsidR="00C45F35">
        <w:rPr>
          <w:bCs/>
        </w:rPr>
        <w:t>”</w:t>
      </w:r>
      <w:r>
        <w:rPr>
          <w:bCs/>
        </w:rPr>
        <w:t xml:space="preserve"> and finding out accuracy for each and then plotting the confusion matrix for them.</w:t>
      </w:r>
    </w:p>
    <w:p w14:paraId="4CE5D120" w14:textId="0F38B370" w:rsidR="00C41673" w:rsidRDefault="00C41673" w:rsidP="00B079B7">
      <w:pPr>
        <w:ind w:firstLine="0"/>
        <w:jc w:val="center"/>
        <w:rPr>
          <w:b/>
        </w:rPr>
      </w:pPr>
      <w:r w:rsidRPr="00416BE6">
        <w:rPr>
          <w:b/>
        </w:rPr>
        <w:t>Conclusion</w:t>
      </w:r>
    </w:p>
    <w:p w14:paraId="53826DD9" w14:textId="18D0B7CA" w:rsidR="00003357" w:rsidRDefault="0069727D" w:rsidP="00BA780E">
      <w:pPr>
        <w:rPr>
          <w:bCs/>
        </w:rPr>
      </w:pPr>
      <w:r>
        <w:rPr>
          <w:bCs/>
        </w:rPr>
        <w:t xml:space="preserve">The results obtained for different k values i.e 1,11 and 21 showed a minimal difference in the accuracy i.e  </w:t>
      </w:r>
      <w:r w:rsidR="00084FA3">
        <w:rPr>
          <w:bCs/>
        </w:rPr>
        <w:t>0.0</w:t>
      </w:r>
      <w:r w:rsidR="00191365">
        <w:rPr>
          <w:bCs/>
        </w:rPr>
        <w:t>2</w:t>
      </w:r>
      <w:r w:rsidR="00084FA3">
        <w:rPr>
          <w:bCs/>
        </w:rPr>
        <w:t xml:space="preserve"> % between k=1 and k=11, </w:t>
      </w:r>
      <w:r>
        <w:rPr>
          <w:bCs/>
        </w:rPr>
        <w:t xml:space="preserve">and </w:t>
      </w:r>
      <w:r w:rsidR="0080583E">
        <w:rPr>
          <w:bCs/>
        </w:rPr>
        <w:t xml:space="preserve">for k=21 shows a little noticeable change but decrease in accuracy </w:t>
      </w:r>
      <w:r>
        <w:rPr>
          <w:bCs/>
        </w:rPr>
        <w:t>.</w:t>
      </w:r>
      <w:r w:rsidR="00841700">
        <w:rPr>
          <w:bCs/>
        </w:rPr>
        <w:t xml:space="preserve"> As we can see that the accuracy for k=1 is  84.97 ,accuracy for k=11 is 84.9</w:t>
      </w:r>
      <w:r w:rsidR="00191365">
        <w:rPr>
          <w:bCs/>
        </w:rPr>
        <w:t>5</w:t>
      </w:r>
      <w:r w:rsidR="00841700">
        <w:rPr>
          <w:bCs/>
        </w:rPr>
        <w:t xml:space="preserve"> and for k=21 is </w:t>
      </w:r>
      <w:r w:rsidR="0080583E">
        <w:rPr>
          <w:bCs/>
        </w:rPr>
        <w:t>84.07</w:t>
      </w:r>
      <w:r w:rsidR="00841700">
        <w:rPr>
          <w:bCs/>
        </w:rPr>
        <w:t>, which shows very minimal difference in the values</w:t>
      </w:r>
      <w:r w:rsidR="007B087D">
        <w:rPr>
          <w:bCs/>
        </w:rPr>
        <w:t xml:space="preserve"> resulting in conclusion that the image data set doesn’t show much difference if we increase the neighbors while applying “kNN algorithm”</w:t>
      </w:r>
      <w:r w:rsidR="00841700">
        <w:rPr>
          <w:bCs/>
        </w:rPr>
        <w:t xml:space="preserve"> </w:t>
      </w:r>
      <w:r w:rsidR="007B087D">
        <w:rPr>
          <w:bCs/>
        </w:rPr>
        <w:t>. The accuracy of this image data set can we increased by performing feature scaling or we can apply different algorithm</w:t>
      </w:r>
      <w:r w:rsidR="00C45F35">
        <w:rPr>
          <w:bCs/>
        </w:rPr>
        <w:t xml:space="preserve">. </w:t>
      </w:r>
      <w:r w:rsidR="00841700">
        <w:rPr>
          <w:bCs/>
        </w:rPr>
        <w:t>Plots for various k values are showing this trend.</w:t>
      </w:r>
      <w:r w:rsidR="0080583E">
        <w:rPr>
          <w:bCs/>
        </w:rPr>
        <w:t xml:space="preserve"> So we can conclude that the accuracy is decreasing if the value of k increases.</w:t>
      </w:r>
    </w:p>
    <w:p w14:paraId="071249C3" w14:textId="0A08765B" w:rsidR="00960F96" w:rsidRDefault="00960F96" w:rsidP="00BA780E">
      <w:pPr>
        <w:rPr>
          <w:bCs/>
        </w:rPr>
      </w:pPr>
    </w:p>
    <w:p w14:paraId="6AE7B855" w14:textId="0C282564" w:rsidR="003B329F" w:rsidRDefault="003B329F" w:rsidP="00BA780E">
      <w:pPr>
        <w:rPr>
          <w:bCs/>
        </w:rPr>
      </w:pPr>
      <w:r>
        <w:rPr>
          <w:bCs/>
        </w:rPr>
        <w:lastRenderedPageBreak/>
        <w:t>K = 1</w:t>
      </w:r>
    </w:p>
    <w:p w14:paraId="7B2F2B84" w14:textId="19277C7E" w:rsidR="003979C3" w:rsidRDefault="003979C3" w:rsidP="00BA780E">
      <w:pPr>
        <w:rPr>
          <w:bCs/>
        </w:rPr>
      </w:pPr>
      <w:r>
        <w:rPr>
          <w:noProof/>
        </w:rPr>
        <w:drawing>
          <wp:inline distT="0" distB="0" distL="0" distR="0" wp14:anchorId="1ADFB08A" wp14:editId="12844B8B">
            <wp:extent cx="3925194" cy="3531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519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D81A" w14:textId="45F501E9" w:rsidR="00F41EB2" w:rsidRDefault="003979C3" w:rsidP="003979C3">
      <w:pPr>
        <w:rPr>
          <w:bCs/>
        </w:rPr>
      </w:pPr>
      <w:r>
        <w:rPr>
          <w:bCs/>
        </w:rPr>
        <w:t>K= 11</w:t>
      </w:r>
    </w:p>
    <w:p w14:paraId="139DAECA" w14:textId="735080B0" w:rsidR="003979C3" w:rsidRDefault="003979C3" w:rsidP="003979C3">
      <w:pPr>
        <w:rPr>
          <w:bCs/>
        </w:rPr>
      </w:pPr>
      <w:r>
        <w:rPr>
          <w:noProof/>
        </w:rPr>
        <w:drawing>
          <wp:inline distT="0" distB="0" distL="0" distR="0" wp14:anchorId="3DEC7833" wp14:editId="33CC1265">
            <wp:extent cx="3925194" cy="353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519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01DC" w14:textId="240A7F5B" w:rsidR="003979C3" w:rsidRDefault="003979C3" w:rsidP="00BA780E">
      <w:pPr>
        <w:rPr>
          <w:bCs/>
        </w:rPr>
      </w:pPr>
      <w:r>
        <w:rPr>
          <w:bCs/>
        </w:rPr>
        <w:lastRenderedPageBreak/>
        <w:t>K =21</w:t>
      </w:r>
    </w:p>
    <w:p w14:paraId="41C49BB4" w14:textId="77777777" w:rsidR="0080583E" w:rsidRDefault="0080583E" w:rsidP="00BA780E">
      <w:pPr>
        <w:rPr>
          <w:bCs/>
        </w:rPr>
      </w:pPr>
    </w:p>
    <w:p w14:paraId="31ED8D24" w14:textId="1C2F7CFC" w:rsidR="00D54121" w:rsidRDefault="003D5133" w:rsidP="00BA780E">
      <w:pPr>
        <w:rPr>
          <w:bCs/>
        </w:rPr>
      </w:pPr>
      <w:r>
        <w:rPr>
          <w:noProof/>
        </w:rPr>
        <w:drawing>
          <wp:inline distT="0" distB="0" distL="0" distR="0" wp14:anchorId="64DA9082" wp14:editId="2FE6B793">
            <wp:extent cx="3925194" cy="35314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519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857D1F" w14:textId="131DA763" w:rsidR="00F41EB2" w:rsidRDefault="00F41EB2" w:rsidP="00BA780E">
      <w:pPr>
        <w:rPr>
          <w:bCs/>
        </w:rPr>
      </w:pPr>
    </w:p>
    <w:p w14:paraId="028E70EA" w14:textId="77777777" w:rsidR="009E77FE" w:rsidRDefault="009E77FE" w:rsidP="00BA780E">
      <w:pPr>
        <w:rPr>
          <w:bCs/>
        </w:rPr>
      </w:pPr>
    </w:p>
    <w:p w14:paraId="22B4B693" w14:textId="48AF7DA3" w:rsidR="00B306FC" w:rsidRPr="00422FCB" w:rsidRDefault="00B306FC" w:rsidP="00B306FC">
      <w:pPr>
        <w:pStyle w:val="ListParagraph"/>
        <w:rPr>
          <w:bCs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</w:rPr>
        <w:id w:val="619580656"/>
        <w:docPartObj>
          <w:docPartGallery w:val="Bibliographies"/>
          <w:docPartUnique/>
        </w:docPartObj>
      </w:sdtPr>
      <w:sdtEndPr/>
      <w:sdtContent>
        <w:p w14:paraId="07D26748" w14:textId="77777777" w:rsidR="00343792" w:rsidRDefault="00343792">
          <w:pPr>
            <w:pStyle w:val="Heading1"/>
          </w:pPr>
          <w:r>
            <w:t>References</w:t>
          </w:r>
        </w:p>
        <w:sdt>
          <w:sdtPr>
            <w:rPr>
              <w:rFonts w:asciiTheme="minorHAnsi" w:hAnsiTheme="minorHAnsi" w:cstheme="minorBidi"/>
            </w:rPr>
            <w:id w:val="-573587230"/>
            <w:bibliography/>
          </w:sdtPr>
          <w:sdtEndPr/>
          <w:sdtContent>
            <w:p w14:paraId="7043978E" w14:textId="0A8DC807" w:rsidR="005C3B6C" w:rsidRDefault="005C3B6C" w:rsidP="005C3B6C">
              <w:pPr>
                <w:pStyle w:val="NormalWeb"/>
                <w:numPr>
                  <w:ilvl w:val="0"/>
                  <w:numId w:val="29"/>
                </w:numPr>
                <w:rPr>
                  <w:rFonts w:eastAsia="Times New Roman"/>
                  <w:kern w:val="0"/>
                  <w:lang w:eastAsia="en-US"/>
                </w:rPr>
              </w:pPr>
              <w:r w:rsidRPr="005C3B6C">
                <w:rPr>
                  <w:rFonts w:eastAsia="Times New Roman"/>
                  <w:kern w:val="0"/>
                  <w:lang w:eastAsia="en-US"/>
                </w:rPr>
                <w:t xml:space="preserve">Brownlee, J. (2020, February 23). Develop k-Nearest Neighbors in Python From Scratch. Retrieved September 22, 2020, from </w:t>
              </w:r>
              <w:hyperlink r:id="rId23" w:history="1">
                <w:r w:rsidRPr="00831296">
                  <w:rPr>
                    <w:rStyle w:val="Hyperlink"/>
                    <w:rFonts w:eastAsia="Times New Roman"/>
                    <w:kern w:val="0"/>
                    <w:lang w:eastAsia="en-US"/>
                  </w:rPr>
                  <w:t>https://machinelearningmastery.com/tutorial-to-implement-k-nearest-neighbors-in-python-from-scratch/</w:t>
                </w:r>
              </w:hyperlink>
            </w:p>
            <w:p w14:paraId="6B5D5AA2" w14:textId="64ADE58B" w:rsidR="005C3B6C" w:rsidRDefault="005C3B6C" w:rsidP="005C3B6C">
              <w:pPr>
                <w:pStyle w:val="ListParagraph"/>
                <w:numPr>
                  <w:ilvl w:val="0"/>
                  <w:numId w:val="29"/>
                </w:numPr>
                <w:spacing w:before="100" w:beforeAutospacing="1" w:after="100" w:afterAutospacing="1" w:line="240" w:lineRule="auto"/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</w:pPr>
              <w:r w:rsidRPr="005C3B6C"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  <w:t xml:space="preserve">Radečić, D. (2020, January 06). Let's Make a KNN Classifier from Scratch. Retrieved September 22, 2020, from </w:t>
              </w:r>
              <w:hyperlink r:id="rId24" w:history="1">
                <w:r w:rsidRPr="00831296">
                  <w:rPr>
                    <w:rStyle w:val="Hyperlink"/>
                    <w:rFonts w:ascii="Times New Roman" w:eastAsia="Times New Roman" w:hAnsi="Times New Roman" w:cs="Times New Roman"/>
                    <w:kern w:val="0"/>
                    <w:lang w:eastAsia="en-US"/>
                  </w:rPr>
                  <w:t>https://towardsdatascience.com/lets-make-a-knn-classifier-from-scratch-e73c43da346d</w:t>
                </w:r>
              </w:hyperlink>
            </w:p>
            <w:p w14:paraId="20FCFA8E" w14:textId="77777777" w:rsidR="001060D5" w:rsidRDefault="001060D5" w:rsidP="001060D5">
              <w:pPr>
                <w:pStyle w:val="ListParagraph"/>
                <w:numPr>
                  <w:ilvl w:val="0"/>
                  <w:numId w:val="29"/>
                </w:numPr>
              </w:pPr>
              <w:r>
                <w:t>https://www.youtube.com/watch?v=44jq6ano5n0&amp;list=PLQVvvaa0QuDfKTOs3Keq_kaG2P55YRn5v&amp;index=13</w:t>
              </w:r>
            </w:p>
            <w:p w14:paraId="1CF13C24" w14:textId="77777777" w:rsidR="001060D5" w:rsidRDefault="00F72387" w:rsidP="001060D5">
              <w:pPr>
                <w:pStyle w:val="ListParagraph"/>
                <w:numPr>
                  <w:ilvl w:val="0"/>
                  <w:numId w:val="29"/>
                </w:numPr>
              </w:pPr>
              <w:hyperlink r:id="rId25" w:history="1">
                <w:r w:rsidR="001060D5" w:rsidRPr="00831296">
                  <w:rPr>
                    <w:rStyle w:val="Hyperlink"/>
                  </w:rPr>
                  <w:t>https://www.youtube.com/watch?v=1i0zu9jHN6U&amp;list=PLQVvvaa0QuDfKTOs3Keq_kaG2P55YRn5v&amp;index=14</w:t>
                </w:r>
              </w:hyperlink>
            </w:p>
            <w:p w14:paraId="087330C6" w14:textId="15F5B6A4" w:rsidR="001060D5" w:rsidRDefault="001060D5" w:rsidP="001060D5">
              <w:pPr>
                <w:pStyle w:val="ListParagraph"/>
                <w:numPr>
                  <w:ilvl w:val="0"/>
                  <w:numId w:val="29"/>
                </w:numPr>
                <w:spacing w:before="100" w:beforeAutospacing="1" w:after="100" w:afterAutospacing="1" w:line="240" w:lineRule="auto"/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</w:pPr>
              <w:r w:rsidRPr="001060D5"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  <w:t xml:space="preserve">K-Nearest Neighbor classification. (n.d.). Retrieved September 22, 2020, from </w:t>
              </w:r>
              <w:hyperlink r:id="rId26" w:history="1">
                <w:r w:rsidRPr="00831296">
                  <w:rPr>
                    <w:rStyle w:val="Hyperlink"/>
                    <w:rFonts w:ascii="Times New Roman" w:eastAsia="Times New Roman" w:hAnsi="Times New Roman" w:cs="Times New Roman"/>
                    <w:kern w:val="0"/>
                    <w:lang w:eastAsia="en-US"/>
                  </w:rPr>
                  <w:t>https://gurus.pyimagesearch.com/lesson-sample-k-nearest-neighbor-classification/</w:t>
                </w:r>
              </w:hyperlink>
            </w:p>
            <w:p w14:paraId="75CE529B" w14:textId="77777777" w:rsidR="001060D5" w:rsidRPr="001060D5" w:rsidRDefault="001060D5" w:rsidP="001060D5">
              <w:pPr>
                <w:pStyle w:val="ListParagraph"/>
                <w:spacing w:before="100" w:beforeAutospacing="1" w:after="100" w:afterAutospacing="1" w:line="240" w:lineRule="auto"/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</w:pPr>
            </w:p>
            <w:p w14:paraId="650A2B31" w14:textId="45413426" w:rsidR="001060D5" w:rsidRDefault="001060D5" w:rsidP="001060D5">
              <w:pPr>
                <w:pStyle w:val="ListParagraph"/>
                <w:numPr>
                  <w:ilvl w:val="0"/>
                  <w:numId w:val="29"/>
                </w:numPr>
                <w:spacing w:before="100" w:beforeAutospacing="1" w:after="100" w:afterAutospacing="1" w:line="240" w:lineRule="auto"/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</w:pPr>
              <w:r w:rsidRPr="001060D5"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  <w:t xml:space="preserve">K-nearest Neighbors (KNN) Classification Model. (n.d.). Retrieved September 22, 2020, from </w:t>
              </w:r>
              <w:hyperlink r:id="rId27" w:history="1">
                <w:r w:rsidRPr="00831296">
                  <w:rPr>
                    <w:rStyle w:val="Hyperlink"/>
                    <w:rFonts w:ascii="Times New Roman" w:eastAsia="Times New Roman" w:hAnsi="Times New Roman" w:cs="Times New Roman"/>
                    <w:kern w:val="0"/>
                    <w:lang w:eastAsia="en-US"/>
                  </w:rPr>
                  <w:t>https://www.ritchieng.com/machine-learning-k-nearest-neighbors-knn/</w:t>
                </w:r>
              </w:hyperlink>
            </w:p>
            <w:p w14:paraId="717A79C2" w14:textId="77777777" w:rsidR="001060D5" w:rsidRPr="001060D5" w:rsidRDefault="001060D5" w:rsidP="001060D5">
              <w:pPr>
                <w:pStyle w:val="ListParagraph"/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</w:pPr>
            </w:p>
            <w:p w14:paraId="192A1C63" w14:textId="4117C457" w:rsidR="001060D5" w:rsidRDefault="001060D5" w:rsidP="001060D5">
              <w:pPr>
                <w:pStyle w:val="ListParagraph"/>
                <w:numPr>
                  <w:ilvl w:val="0"/>
                  <w:numId w:val="29"/>
                </w:numPr>
                <w:spacing w:before="100" w:beforeAutospacing="1" w:after="100" w:afterAutospacing="1" w:line="240" w:lineRule="auto"/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</w:pPr>
              <w:r w:rsidRPr="001060D5"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  <w:t xml:space="preserve">K-Nearest Neighbor(KNN) Algorithm for Machine Learning - Javatpoint. (n.d.). Retrieved September 22, 2020, from </w:t>
              </w:r>
              <w:hyperlink r:id="rId28" w:history="1">
                <w:r w:rsidR="00F33DFD" w:rsidRPr="00831296">
                  <w:rPr>
                    <w:rStyle w:val="Hyperlink"/>
                    <w:rFonts w:ascii="Times New Roman" w:eastAsia="Times New Roman" w:hAnsi="Times New Roman" w:cs="Times New Roman"/>
                    <w:kern w:val="0"/>
                    <w:lang w:eastAsia="en-US"/>
                  </w:rPr>
                  <w:t>https://www.javatpoint.com/k-nearest-neighbor-algorithm-for-machine-learning</w:t>
                </w:r>
              </w:hyperlink>
            </w:p>
            <w:p w14:paraId="47D42006" w14:textId="77777777" w:rsidR="00F33DFD" w:rsidRPr="00F33DFD" w:rsidRDefault="00F33DFD" w:rsidP="00F33DFD">
              <w:pPr>
                <w:pStyle w:val="ListParagraph"/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</w:pPr>
            </w:p>
            <w:p w14:paraId="60BDA403" w14:textId="69568A3E" w:rsidR="00F33DFD" w:rsidRDefault="00F33DFD" w:rsidP="00F33DFD">
              <w:pPr>
                <w:pStyle w:val="ListParagraph"/>
                <w:numPr>
                  <w:ilvl w:val="0"/>
                  <w:numId w:val="29"/>
                </w:numPr>
                <w:spacing w:before="100" w:beforeAutospacing="1" w:after="100" w:afterAutospacing="1" w:line="240" w:lineRule="auto"/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</w:pPr>
              <w:r w:rsidRPr="00F33DFD"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  <w:t xml:space="preserve">Minksminks 2, Bninopaulbninopaul 1, User1644018user1644018 73966 silver badges55 bronze badges, &amp; Wagner CiprianoWagner Cipriano 65988 silver badges1111 bronze badges. (1965, June 01). How can I plot a confusion matrix? Retrieved September 22, 2020, from </w:t>
              </w:r>
              <w:hyperlink r:id="rId29" w:history="1">
                <w:r w:rsidR="0032534C" w:rsidRPr="00831296">
                  <w:rPr>
                    <w:rStyle w:val="Hyperlink"/>
                    <w:rFonts w:ascii="Times New Roman" w:eastAsia="Times New Roman" w:hAnsi="Times New Roman" w:cs="Times New Roman"/>
                    <w:kern w:val="0"/>
                    <w:lang w:eastAsia="en-US"/>
                  </w:rPr>
                  <w:t>https://stackoverflow.com/questions/35572000/how-can-i-plot-a-confusion-matrix</w:t>
                </w:r>
              </w:hyperlink>
            </w:p>
            <w:p w14:paraId="38025AF8" w14:textId="77777777" w:rsidR="0032534C" w:rsidRPr="0032534C" w:rsidRDefault="0032534C" w:rsidP="0032534C">
              <w:pPr>
                <w:pStyle w:val="ListParagraph"/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</w:pPr>
            </w:p>
            <w:p w14:paraId="0E2349ED" w14:textId="77777777" w:rsidR="0032534C" w:rsidRPr="0032534C" w:rsidRDefault="0032534C" w:rsidP="0032534C">
              <w:pPr>
                <w:pStyle w:val="ListParagraph"/>
                <w:numPr>
                  <w:ilvl w:val="0"/>
                  <w:numId w:val="29"/>
                </w:numPr>
                <w:spacing w:before="100" w:beforeAutospacing="1" w:after="100" w:afterAutospacing="1" w:line="240" w:lineRule="auto"/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</w:pPr>
              <w:r w:rsidRPr="0032534C"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  <w:t>Confusion matrix¶. (n.d.). Retrieved September 23, 2020, from https://scikit-learn.org/stable/auto_examples/model_selection/plot_confusion_matrix.html</w:t>
              </w:r>
            </w:p>
            <w:p w14:paraId="4CFC7F46" w14:textId="77777777" w:rsidR="0032534C" w:rsidRPr="00F33DFD" w:rsidRDefault="0032534C" w:rsidP="0032534C">
              <w:pPr>
                <w:pStyle w:val="ListParagraph"/>
                <w:spacing w:before="100" w:beforeAutospacing="1" w:after="100" w:afterAutospacing="1" w:line="240" w:lineRule="auto"/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</w:pPr>
            </w:p>
            <w:p w14:paraId="78922428" w14:textId="77777777" w:rsidR="00F33DFD" w:rsidRPr="001060D5" w:rsidRDefault="00F33DFD" w:rsidP="00F33DFD">
              <w:pPr>
                <w:pStyle w:val="ListParagraph"/>
                <w:spacing w:before="100" w:beforeAutospacing="1" w:after="100" w:afterAutospacing="1" w:line="240" w:lineRule="auto"/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</w:pPr>
            </w:p>
            <w:p w14:paraId="6E0EEB88" w14:textId="77777777" w:rsidR="001060D5" w:rsidRPr="001060D5" w:rsidRDefault="001060D5" w:rsidP="001060D5">
              <w:pPr>
                <w:pStyle w:val="ListParagraph"/>
                <w:spacing w:before="100" w:beforeAutospacing="1" w:after="100" w:afterAutospacing="1" w:line="240" w:lineRule="auto"/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</w:pPr>
            </w:p>
            <w:p w14:paraId="315DC131" w14:textId="77777777" w:rsidR="005C3B6C" w:rsidRPr="005C3B6C" w:rsidRDefault="005C3B6C" w:rsidP="001060D5">
              <w:pPr>
                <w:pStyle w:val="ListParagraph"/>
                <w:spacing w:before="100" w:beforeAutospacing="1" w:after="100" w:afterAutospacing="1" w:line="240" w:lineRule="auto"/>
                <w:rPr>
                  <w:rFonts w:ascii="Times New Roman" w:eastAsia="Times New Roman" w:hAnsi="Times New Roman" w:cs="Times New Roman"/>
                  <w:kern w:val="0"/>
                  <w:lang w:eastAsia="en-US"/>
                </w:rPr>
              </w:pPr>
            </w:p>
            <w:p w14:paraId="714CBC17" w14:textId="6C1A1F30" w:rsidR="000E06CB" w:rsidRDefault="000E06CB" w:rsidP="005C3B6C">
              <w:pPr>
                <w:pStyle w:val="Bibliography"/>
                <w:ind w:firstLine="0"/>
              </w:pPr>
            </w:p>
            <w:p w14:paraId="79F04813" w14:textId="2F0BC336" w:rsidR="00E81978" w:rsidRPr="00DF49C2" w:rsidRDefault="00F72387" w:rsidP="006C77A0">
              <w:pPr>
                <w:pStyle w:val="ListParagraph"/>
              </w:pPr>
            </w:p>
          </w:sdtContent>
        </w:sdt>
      </w:sdtContent>
    </w:sdt>
    <w:p w14:paraId="1209EC81" w14:textId="77777777" w:rsidR="00CB43C6" w:rsidRDefault="00CB43C6">
      <w:pPr>
        <w:pStyle w:val="SectionTitle"/>
      </w:pPr>
    </w:p>
    <w:sectPr w:rsidR="00CB43C6">
      <w:headerReference w:type="default" r:id="rId30"/>
      <w:headerReference w:type="first" r:id="rId3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D1F97" w14:textId="77777777" w:rsidR="00F72387" w:rsidRDefault="00F72387">
      <w:pPr>
        <w:spacing w:line="240" w:lineRule="auto"/>
      </w:pPr>
      <w:r>
        <w:separator/>
      </w:r>
    </w:p>
    <w:p w14:paraId="2231EC61" w14:textId="77777777" w:rsidR="00F72387" w:rsidRDefault="00F72387"/>
  </w:endnote>
  <w:endnote w:type="continuationSeparator" w:id="0">
    <w:p w14:paraId="471E5942" w14:textId="77777777" w:rsidR="00F72387" w:rsidRDefault="00F72387">
      <w:pPr>
        <w:spacing w:line="240" w:lineRule="auto"/>
      </w:pPr>
      <w:r>
        <w:continuationSeparator/>
      </w:r>
    </w:p>
    <w:p w14:paraId="72530254" w14:textId="77777777" w:rsidR="00F72387" w:rsidRDefault="00F723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AD213" w14:textId="77777777" w:rsidR="00F72387" w:rsidRDefault="00F72387">
      <w:pPr>
        <w:spacing w:line="240" w:lineRule="auto"/>
      </w:pPr>
      <w:r>
        <w:separator/>
      </w:r>
    </w:p>
    <w:p w14:paraId="03F9E84A" w14:textId="77777777" w:rsidR="00F72387" w:rsidRDefault="00F72387"/>
  </w:footnote>
  <w:footnote w:type="continuationSeparator" w:id="0">
    <w:p w14:paraId="335F57E7" w14:textId="77777777" w:rsidR="00F72387" w:rsidRDefault="00F72387">
      <w:pPr>
        <w:spacing w:line="240" w:lineRule="auto"/>
      </w:pPr>
      <w:r>
        <w:continuationSeparator/>
      </w:r>
    </w:p>
    <w:p w14:paraId="6BBC13F4" w14:textId="77777777" w:rsidR="00F72387" w:rsidRDefault="00F723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64F8C" w14:textId="15BF3D2B" w:rsidR="009159AF" w:rsidRDefault="00F72387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3E913141CF014BD8A98875E895EB568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9159AF">
          <w:rPr>
            <w:rStyle w:val="Strong"/>
          </w:rPr>
          <w:t>Preditive analytics: Module 1</w:t>
        </w:r>
      </w:sdtContent>
    </w:sdt>
    <w:r w:rsidR="009159AF">
      <w:rPr>
        <w:rStyle w:val="Strong"/>
      </w:rPr>
      <w:ptab w:relativeTo="margin" w:alignment="right" w:leader="none"/>
    </w:r>
    <w:r w:rsidR="009159AF">
      <w:rPr>
        <w:rStyle w:val="Strong"/>
      </w:rPr>
      <w:fldChar w:fldCharType="begin"/>
    </w:r>
    <w:r w:rsidR="009159AF">
      <w:rPr>
        <w:rStyle w:val="Strong"/>
      </w:rPr>
      <w:instrText xml:space="preserve"> PAGE   \* MERGEFORMAT </w:instrText>
    </w:r>
    <w:r w:rsidR="009159AF">
      <w:rPr>
        <w:rStyle w:val="Strong"/>
      </w:rPr>
      <w:fldChar w:fldCharType="separate"/>
    </w:r>
    <w:r w:rsidR="009159AF">
      <w:rPr>
        <w:rStyle w:val="Strong"/>
        <w:noProof/>
      </w:rPr>
      <w:t>8</w:t>
    </w:r>
    <w:r w:rsidR="009159AF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D4E4A" w14:textId="20257849" w:rsidR="009159AF" w:rsidRDefault="009159AF">
    <w:pPr>
      <w:pStyle w:val="Header"/>
      <w:rPr>
        <w:rStyle w:val="Strong"/>
      </w:rPr>
    </w:pPr>
    <w:r>
      <w:t>Predictive Analytics: Module 1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31A1C95"/>
    <w:multiLevelType w:val="multilevel"/>
    <w:tmpl w:val="4B0A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4E1C3D"/>
    <w:multiLevelType w:val="hybridMultilevel"/>
    <w:tmpl w:val="D7B4BF48"/>
    <w:lvl w:ilvl="0" w:tplc="51BAD2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210747"/>
    <w:multiLevelType w:val="hybridMultilevel"/>
    <w:tmpl w:val="68D8C446"/>
    <w:lvl w:ilvl="0" w:tplc="B484AA7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4979DC"/>
    <w:multiLevelType w:val="hybridMultilevel"/>
    <w:tmpl w:val="DC7C157A"/>
    <w:lvl w:ilvl="0" w:tplc="B9EE97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D20B77"/>
    <w:multiLevelType w:val="hybridMultilevel"/>
    <w:tmpl w:val="37AE7FA2"/>
    <w:lvl w:ilvl="0" w:tplc="FBF0BEDA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D31794"/>
    <w:multiLevelType w:val="hybridMultilevel"/>
    <w:tmpl w:val="F56E2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FE26F9"/>
    <w:multiLevelType w:val="hybridMultilevel"/>
    <w:tmpl w:val="6D10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5D2"/>
    <w:multiLevelType w:val="hybridMultilevel"/>
    <w:tmpl w:val="17DA5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4D3826"/>
    <w:multiLevelType w:val="hybridMultilevel"/>
    <w:tmpl w:val="DC6A6172"/>
    <w:lvl w:ilvl="0" w:tplc="3C88907E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CBD336D"/>
    <w:multiLevelType w:val="hybridMultilevel"/>
    <w:tmpl w:val="EC368932"/>
    <w:lvl w:ilvl="0" w:tplc="434C408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041C23"/>
    <w:multiLevelType w:val="hybridMultilevel"/>
    <w:tmpl w:val="A1AE1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BA81789"/>
    <w:multiLevelType w:val="hybridMultilevel"/>
    <w:tmpl w:val="3BBAB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433841"/>
    <w:multiLevelType w:val="hybridMultilevel"/>
    <w:tmpl w:val="2E0A8472"/>
    <w:lvl w:ilvl="0" w:tplc="CAEC3F5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8E163E"/>
    <w:multiLevelType w:val="hybridMultilevel"/>
    <w:tmpl w:val="98883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5DF30E7"/>
    <w:multiLevelType w:val="hybridMultilevel"/>
    <w:tmpl w:val="5A7A4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27"/>
  </w:num>
  <w:num w:numId="13">
    <w:abstractNumId w:val="22"/>
  </w:num>
  <w:num w:numId="14">
    <w:abstractNumId w:val="19"/>
  </w:num>
  <w:num w:numId="15">
    <w:abstractNumId w:val="26"/>
  </w:num>
  <w:num w:numId="16">
    <w:abstractNumId w:val="11"/>
  </w:num>
  <w:num w:numId="17">
    <w:abstractNumId w:val="28"/>
  </w:num>
  <w:num w:numId="18">
    <w:abstractNumId w:val="13"/>
  </w:num>
  <w:num w:numId="19">
    <w:abstractNumId w:val="12"/>
  </w:num>
  <w:num w:numId="20">
    <w:abstractNumId w:val="18"/>
  </w:num>
  <w:num w:numId="21">
    <w:abstractNumId w:val="24"/>
  </w:num>
  <w:num w:numId="22">
    <w:abstractNumId w:val="25"/>
  </w:num>
  <w:num w:numId="23">
    <w:abstractNumId w:val="10"/>
  </w:num>
  <w:num w:numId="24">
    <w:abstractNumId w:val="16"/>
  </w:num>
  <w:num w:numId="25">
    <w:abstractNumId w:val="14"/>
  </w:num>
  <w:num w:numId="26">
    <w:abstractNumId w:val="17"/>
  </w:num>
  <w:num w:numId="27">
    <w:abstractNumId w:val="15"/>
  </w:num>
  <w:num w:numId="28">
    <w:abstractNumId w:val="23"/>
  </w:num>
  <w:num w:numId="29">
    <w:abstractNumId w:val="20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E7"/>
    <w:rsid w:val="00000971"/>
    <w:rsid w:val="00001BC3"/>
    <w:rsid w:val="000032F9"/>
    <w:rsid w:val="00003357"/>
    <w:rsid w:val="000156A5"/>
    <w:rsid w:val="000161E5"/>
    <w:rsid w:val="00017DCF"/>
    <w:rsid w:val="00030A4D"/>
    <w:rsid w:val="0003582A"/>
    <w:rsid w:val="00037AFA"/>
    <w:rsid w:val="000449EE"/>
    <w:rsid w:val="0004530F"/>
    <w:rsid w:val="000535F4"/>
    <w:rsid w:val="00057CF2"/>
    <w:rsid w:val="000631CC"/>
    <w:rsid w:val="000648A6"/>
    <w:rsid w:val="000666E9"/>
    <w:rsid w:val="00070157"/>
    <w:rsid w:val="00070900"/>
    <w:rsid w:val="00083BB1"/>
    <w:rsid w:val="00084FA3"/>
    <w:rsid w:val="00086D5A"/>
    <w:rsid w:val="00090A7E"/>
    <w:rsid w:val="000921FD"/>
    <w:rsid w:val="00093A55"/>
    <w:rsid w:val="000A0ACF"/>
    <w:rsid w:val="000A1521"/>
    <w:rsid w:val="000A4FF3"/>
    <w:rsid w:val="000A60AB"/>
    <w:rsid w:val="000A7EE7"/>
    <w:rsid w:val="000B22B3"/>
    <w:rsid w:val="000B2B3E"/>
    <w:rsid w:val="000B41DA"/>
    <w:rsid w:val="000B4FDD"/>
    <w:rsid w:val="000C106D"/>
    <w:rsid w:val="000C3C4B"/>
    <w:rsid w:val="000C5E4B"/>
    <w:rsid w:val="000C6F13"/>
    <w:rsid w:val="000D3F41"/>
    <w:rsid w:val="000E06CB"/>
    <w:rsid w:val="000E12CC"/>
    <w:rsid w:val="000E28DB"/>
    <w:rsid w:val="000E6147"/>
    <w:rsid w:val="000E6F3C"/>
    <w:rsid w:val="000F04DA"/>
    <w:rsid w:val="000F169F"/>
    <w:rsid w:val="000F371A"/>
    <w:rsid w:val="000F3E56"/>
    <w:rsid w:val="000F5C8D"/>
    <w:rsid w:val="000F5E8C"/>
    <w:rsid w:val="0010113C"/>
    <w:rsid w:val="0010460D"/>
    <w:rsid w:val="00105E24"/>
    <w:rsid w:val="001060D5"/>
    <w:rsid w:val="0011315E"/>
    <w:rsid w:val="0011376B"/>
    <w:rsid w:val="00113C45"/>
    <w:rsid w:val="0011555B"/>
    <w:rsid w:val="001209D2"/>
    <w:rsid w:val="00123420"/>
    <w:rsid w:val="00123642"/>
    <w:rsid w:val="001268FA"/>
    <w:rsid w:val="0014105B"/>
    <w:rsid w:val="00141076"/>
    <w:rsid w:val="001411F8"/>
    <w:rsid w:val="00145860"/>
    <w:rsid w:val="00146738"/>
    <w:rsid w:val="00150E87"/>
    <w:rsid w:val="00153564"/>
    <w:rsid w:val="00155B0E"/>
    <w:rsid w:val="001571A3"/>
    <w:rsid w:val="001654CD"/>
    <w:rsid w:val="00170D81"/>
    <w:rsid w:val="00171219"/>
    <w:rsid w:val="00173E8B"/>
    <w:rsid w:val="00174C95"/>
    <w:rsid w:val="0018363C"/>
    <w:rsid w:val="001901AF"/>
    <w:rsid w:val="00191365"/>
    <w:rsid w:val="001919D1"/>
    <w:rsid w:val="0019455A"/>
    <w:rsid w:val="0019494A"/>
    <w:rsid w:val="00196F28"/>
    <w:rsid w:val="001977C8"/>
    <w:rsid w:val="001A0B1B"/>
    <w:rsid w:val="001A4385"/>
    <w:rsid w:val="001A4D24"/>
    <w:rsid w:val="001A6CDE"/>
    <w:rsid w:val="001B040F"/>
    <w:rsid w:val="001B11E2"/>
    <w:rsid w:val="001B12F2"/>
    <w:rsid w:val="001B38D5"/>
    <w:rsid w:val="001B3CFC"/>
    <w:rsid w:val="001B476B"/>
    <w:rsid w:val="001B71FE"/>
    <w:rsid w:val="001C06B7"/>
    <w:rsid w:val="001C0A34"/>
    <w:rsid w:val="001C0D33"/>
    <w:rsid w:val="001D03A8"/>
    <w:rsid w:val="001D2F75"/>
    <w:rsid w:val="001D43CF"/>
    <w:rsid w:val="001E06EE"/>
    <w:rsid w:val="001E4F3D"/>
    <w:rsid w:val="001E6A83"/>
    <w:rsid w:val="001F0AAA"/>
    <w:rsid w:val="001F2BEB"/>
    <w:rsid w:val="001F56FF"/>
    <w:rsid w:val="001F6A37"/>
    <w:rsid w:val="00202DFF"/>
    <w:rsid w:val="00204DA5"/>
    <w:rsid w:val="00207AE5"/>
    <w:rsid w:val="00211E4A"/>
    <w:rsid w:val="00213569"/>
    <w:rsid w:val="00215913"/>
    <w:rsid w:val="002178D7"/>
    <w:rsid w:val="00226A4E"/>
    <w:rsid w:val="00230BE6"/>
    <w:rsid w:val="00230CCF"/>
    <w:rsid w:val="00237041"/>
    <w:rsid w:val="002405A9"/>
    <w:rsid w:val="00244839"/>
    <w:rsid w:val="002513D3"/>
    <w:rsid w:val="0025257C"/>
    <w:rsid w:val="00255AA2"/>
    <w:rsid w:val="00257E43"/>
    <w:rsid w:val="00263777"/>
    <w:rsid w:val="00272EBD"/>
    <w:rsid w:val="0027385F"/>
    <w:rsid w:val="00274B75"/>
    <w:rsid w:val="00274B91"/>
    <w:rsid w:val="00277919"/>
    <w:rsid w:val="00281B15"/>
    <w:rsid w:val="0028363C"/>
    <w:rsid w:val="002847F2"/>
    <w:rsid w:val="002869FC"/>
    <w:rsid w:val="00292DD5"/>
    <w:rsid w:val="002954F0"/>
    <w:rsid w:val="00295FE2"/>
    <w:rsid w:val="002A26AA"/>
    <w:rsid w:val="002A5A89"/>
    <w:rsid w:val="002B0F65"/>
    <w:rsid w:val="002B5D58"/>
    <w:rsid w:val="002B5F65"/>
    <w:rsid w:val="002C1BAF"/>
    <w:rsid w:val="002C34EB"/>
    <w:rsid w:val="002C5710"/>
    <w:rsid w:val="002C7320"/>
    <w:rsid w:val="002D13C1"/>
    <w:rsid w:val="002D32A6"/>
    <w:rsid w:val="002D3C44"/>
    <w:rsid w:val="002E0A30"/>
    <w:rsid w:val="002E49B7"/>
    <w:rsid w:val="002F3B71"/>
    <w:rsid w:val="002F4212"/>
    <w:rsid w:val="0030102A"/>
    <w:rsid w:val="0030135A"/>
    <w:rsid w:val="00302756"/>
    <w:rsid w:val="00305E6F"/>
    <w:rsid w:val="00306C98"/>
    <w:rsid w:val="00312B4A"/>
    <w:rsid w:val="00312D77"/>
    <w:rsid w:val="0031719A"/>
    <w:rsid w:val="00323C29"/>
    <w:rsid w:val="0032534C"/>
    <w:rsid w:val="00334D1B"/>
    <w:rsid w:val="00343792"/>
    <w:rsid w:val="0034517F"/>
    <w:rsid w:val="003527B8"/>
    <w:rsid w:val="0035300D"/>
    <w:rsid w:val="0035538A"/>
    <w:rsid w:val="00355DCA"/>
    <w:rsid w:val="003566E9"/>
    <w:rsid w:val="00360851"/>
    <w:rsid w:val="00371756"/>
    <w:rsid w:val="00371B56"/>
    <w:rsid w:val="00374518"/>
    <w:rsid w:val="00376608"/>
    <w:rsid w:val="003769A3"/>
    <w:rsid w:val="0037732E"/>
    <w:rsid w:val="0037737E"/>
    <w:rsid w:val="00382CBB"/>
    <w:rsid w:val="00382F5D"/>
    <w:rsid w:val="00383B95"/>
    <w:rsid w:val="00384E7E"/>
    <w:rsid w:val="0039633A"/>
    <w:rsid w:val="00396B3A"/>
    <w:rsid w:val="003979C3"/>
    <w:rsid w:val="003A1FC1"/>
    <w:rsid w:val="003A29DA"/>
    <w:rsid w:val="003A45F0"/>
    <w:rsid w:val="003A7B93"/>
    <w:rsid w:val="003B329F"/>
    <w:rsid w:val="003C0DF7"/>
    <w:rsid w:val="003C369A"/>
    <w:rsid w:val="003C42C3"/>
    <w:rsid w:val="003C6509"/>
    <w:rsid w:val="003D1443"/>
    <w:rsid w:val="003D5133"/>
    <w:rsid w:val="003D5786"/>
    <w:rsid w:val="003E4CA1"/>
    <w:rsid w:val="003E6293"/>
    <w:rsid w:val="003F0FFB"/>
    <w:rsid w:val="003F549F"/>
    <w:rsid w:val="003F6A24"/>
    <w:rsid w:val="0040119A"/>
    <w:rsid w:val="00407C18"/>
    <w:rsid w:val="00407D8C"/>
    <w:rsid w:val="00407EFD"/>
    <w:rsid w:val="00411491"/>
    <w:rsid w:val="00416093"/>
    <w:rsid w:val="00416121"/>
    <w:rsid w:val="00416BE6"/>
    <w:rsid w:val="00416C00"/>
    <w:rsid w:val="0041714E"/>
    <w:rsid w:val="004171C7"/>
    <w:rsid w:val="00422A97"/>
    <w:rsid w:val="00422FCB"/>
    <w:rsid w:val="00426228"/>
    <w:rsid w:val="00430585"/>
    <w:rsid w:val="004321D1"/>
    <w:rsid w:val="00433709"/>
    <w:rsid w:val="00435A4B"/>
    <w:rsid w:val="004379A4"/>
    <w:rsid w:val="004428F0"/>
    <w:rsid w:val="00442C9E"/>
    <w:rsid w:val="004438C2"/>
    <w:rsid w:val="004473EC"/>
    <w:rsid w:val="004478EC"/>
    <w:rsid w:val="0045578C"/>
    <w:rsid w:val="00456989"/>
    <w:rsid w:val="0046013B"/>
    <w:rsid w:val="00474A3E"/>
    <w:rsid w:val="00482BE5"/>
    <w:rsid w:val="00482CEB"/>
    <w:rsid w:val="00487296"/>
    <w:rsid w:val="00492E52"/>
    <w:rsid w:val="0049305B"/>
    <w:rsid w:val="0049725B"/>
    <w:rsid w:val="004A05E6"/>
    <w:rsid w:val="004A4465"/>
    <w:rsid w:val="004A4849"/>
    <w:rsid w:val="004A490C"/>
    <w:rsid w:val="004A4C7C"/>
    <w:rsid w:val="004B0244"/>
    <w:rsid w:val="004B1FF7"/>
    <w:rsid w:val="004B7C16"/>
    <w:rsid w:val="004C4057"/>
    <w:rsid w:val="004D072A"/>
    <w:rsid w:val="004D113F"/>
    <w:rsid w:val="004D1E3D"/>
    <w:rsid w:val="004D3E5C"/>
    <w:rsid w:val="004D756C"/>
    <w:rsid w:val="004E5BB6"/>
    <w:rsid w:val="004E67E9"/>
    <w:rsid w:val="0051039E"/>
    <w:rsid w:val="005113C2"/>
    <w:rsid w:val="0051196A"/>
    <w:rsid w:val="00512374"/>
    <w:rsid w:val="00513212"/>
    <w:rsid w:val="00520098"/>
    <w:rsid w:val="00521014"/>
    <w:rsid w:val="00530A8B"/>
    <w:rsid w:val="005376DC"/>
    <w:rsid w:val="005417D8"/>
    <w:rsid w:val="00551A02"/>
    <w:rsid w:val="005520A0"/>
    <w:rsid w:val="005534FA"/>
    <w:rsid w:val="0055350C"/>
    <w:rsid w:val="00554844"/>
    <w:rsid w:val="00554B9F"/>
    <w:rsid w:val="00556C6D"/>
    <w:rsid w:val="00557566"/>
    <w:rsid w:val="005641F0"/>
    <w:rsid w:val="005739CD"/>
    <w:rsid w:val="00591FED"/>
    <w:rsid w:val="00593782"/>
    <w:rsid w:val="00594E44"/>
    <w:rsid w:val="00596869"/>
    <w:rsid w:val="005A1A0A"/>
    <w:rsid w:val="005A5786"/>
    <w:rsid w:val="005A5E87"/>
    <w:rsid w:val="005A67A8"/>
    <w:rsid w:val="005B247B"/>
    <w:rsid w:val="005B2DED"/>
    <w:rsid w:val="005C0311"/>
    <w:rsid w:val="005C3B6C"/>
    <w:rsid w:val="005C44F4"/>
    <w:rsid w:val="005D0BFB"/>
    <w:rsid w:val="005D2D07"/>
    <w:rsid w:val="005D3942"/>
    <w:rsid w:val="005D3A03"/>
    <w:rsid w:val="005D433F"/>
    <w:rsid w:val="005E0B9A"/>
    <w:rsid w:val="005E2C04"/>
    <w:rsid w:val="005E4127"/>
    <w:rsid w:val="005E46E6"/>
    <w:rsid w:val="005E4B99"/>
    <w:rsid w:val="005E5D7A"/>
    <w:rsid w:val="005E65E7"/>
    <w:rsid w:val="005E746C"/>
    <w:rsid w:val="005F2F4B"/>
    <w:rsid w:val="00612E0C"/>
    <w:rsid w:val="0061324C"/>
    <w:rsid w:val="00613DDB"/>
    <w:rsid w:val="00614FF7"/>
    <w:rsid w:val="00616532"/>
    <w:rsid w:val="00617B09"/>
    <w:rsid w:val="006209C4"/>
    <w:rsid w:val="0062341F"/>
    <w:rsid w:val="00624015"/>
    <w:rsid w:val="006243CF"/>
    <w:rsid w:val="00624498"/>
    <w:rsid w:val="00640BCA"/>
    <w:rsid w:val="0064224E"/>
    <w:rsid w:val="006451C6"/>
    <w:rsid w:val="00645F6B"/>
    <w:rsid w:val="00651C5B"/>
    <w:rsid w:val="006535E2"/>
    <w:rsid w:val="00655D2A"/>
    <w:rsid w:val="00656019"/>
    <w:rsid w:val="00657B00"/>
    <w:rsid w:val="00657C2C"/>
    <w:rsid w:val="00661112"/>
    <w:rsid w:val="00661767"/>
    <w:rsid w:val="00662B2C"/>
    <w:rsid w:val="006642A9"/>
    <w:rsid w:val="00664C77"/>
    <w:rsid w:val="00664EAC"/>
    <w:rsid w:val="006679AF"/>
    <w:rsid w:val="006708C4"/>
    <w:rsid w:val="0067504A"/>
    <w:rsid w:val="0067511F"/>
    <w:rsid w:val="006767C3"/>
    <w:rsid w:val="00680CB1"/>
    <w:rsid w:val="0068456E"/>
    <w:rsid w:val="0068603F"/>
    <w:rsid w:val="00686C57"/>
    <w:rsid w:val="00695058"/>
    <w:rsid w:val="0069661A"/>
    <w:rsid w:val="00696BEA"/>
    <w:rsid w:val="0069727D"/>
    <w:rsid w:val="006B0303"/>
    <w:rsid w:val="006B53F5"/>
    <w:rsid w:val="006C35CE"/>
    <w:rsid w:val="006C61E7"/>
    <w:rsid w:val="006C67D4"/>
    <w:rsid w:val="006C77A0"/>
    <w:rsid w:val="006C7FB0"/>
    <w:rsid w:val="006D1D7B"/>
    <w:rsid w:val="006D6F74"/>
    <w:rsid w:val="006E22CF"/>
    <w:rsid w:val="006E57D5"/>
    <w:rsid w:val="006F0A35"/>
    <w:rsid w:val="006F3FC5"/>
    <w:rsid w:val="006F4D44"/>
    <w:rsid w:val="007027F5"/>
    <w:rsid w:val="00703BA3"/>
    <w:rsid w:val="00710AE4"/>
    <w:rsid w:val="00710B94"/>
    <w:rsid w:val="00712D08"/>
    <w:rsid w:val="00713B47"/>
    <w:rsid w:val="00713D9B"/>
    <w:rsid w:val="007245C4"/>
    <w:rsid w:val="007276BB"/>
    <w:rsid w:val="00727EE7"/>
    <w:rsid w:val="00734450"/>
    <w:rsid w:val="007365E5"/>
    <w:rsid w:val="007372AA"/>
    <w:rsid w:val="00740154"/>
    <w:rsid w:val="0074483A"/>
    <w:rsid w:val="00745273"/>
    <w:rsid w:val="00762E40"/>
    <w:rsid w:val="007636D3"/>
    <w:rsid w:val="00766D3A"/>
    <w:rsid w:val="007704DF"/>
    <w:rsid w:val="0077199D"/>
    <w:rsid w:val="00772361"/>
    <w:rsid w:val="00780B7A"/>
    <w:rsid w:val="00784410"/>
    <w:rsid w:val="00785697"/>
    <w:rsid w:val="0079050F"/>
    <w:rsid w:val="0079118C"/>
    <w:rsid w:val="00792C3D"/>
    <w:rsid w:val="00794A87"/>
    <w:rsid w:val="00794DF7"/>
    <w:rsid w:val="007A052B"/>
    <w:rsid w:val="007A0CC6"/>
    <w:rsid w:val="007A27E8"/>
    <w:rsid w:val="007A3D1F"/>
    <w:rsid w:val="007A42D1"/>
    <w:rsid w:val="007A4690"/>
    <w:rsid w:val="007B087D"/>
    <w:rsid w:val="007B1052"/>
    <w:rsid w:val="007B1350"/>
    <w:rsid w:val="007B29E3"/>
    <w:rsid w:val="007B3E81"/>
    <w:rsid w:val="007B545A"/>
    <w:rsid w:val="007C3308"/>
    <w:rsid w:val="007C6B66"/>
    <w:rsid w:val="007D2373"/>
    <w:rsid w:val="007D2AC7"/>
    <w:rsid w:val="007D3C38"/>
    <w:rsid w:val="007D6317"/>
    <w:rsid w:val="007E4FD3"/>
    <w:rsid w:val="007F048B"/>
    <w:rsid w:val="007F0520"/>
    <w:rsid w:val="007F35B6"/>
    <w:rsid w:val="007F3CBC"/>
    <w:rsid w:val="007F6C93"/>
    <w:rsid w:val="008002C0"/>
    <w:rsid w:val="00801231"/>
    <w:rsid w:val="00804EDE"/>
    <w:rsid w:val="0080583E"/>
    <w:rsid w:val="00805885"/>
    <w:rsid w:val="0080589F"/>
    <w:rsid w:val="008108C7"/>
    <w:rsid w:val="00816C6D"/>
    <w:rsid w:val="00816C98"/>
    <w:rsid w:val="00825FB6"/>
    <w:rsid w:val="00826E2E"/>
    <w:rsid w:val="0082706B"/>
    <w:rsid w:val="00841157"/>
    <w:rsid w:val="00841574"/>
    <w:rsid w:val="00841700"/>
    <w:rsid w:val="00841C2F"/>
    <w:rsid w:val="00842C6F"/>
    <w:rsid w:val="00866740"/>
    <w:rsid w:val="00867FEB"/>
    <w:rsid w:val="008708A1"/>
    <w:rsid w:val="0087505D"/>
    <w:rsid w:val="00877D26"/>
    <w:rsid w:val="00896639"/>
    <w:rsid w:val="008A2473"/>
    <w:rsid w:val="008A5360"/>
    <w:rsid w:val="008A5B24"/>
    <w:rsid w:val="008A7426"/>
    <w:rsid w:val="008B0CA4"/>
    <w:rsid w:val="008C44FA"/>
    <w:rsid w:val="008C5323"/>
    <w:rsid w:val="008D0732"/>
    <w:rsid w:val="008D19F6"/>
    <w:rsid w:val="008D48FF"/>
    <w:rsid w:val="008D4B14"/>
    <w:rsid w:val="008E4497"/>
    <w:rsid w:val="008F096E"/>
    <w:rsid w:val="008F367F"/>
    <w:rsid w:val="008F4A9D"/>
    <w:rsid w:val="008F6838"/>
    <w:rsid w:val="008F7022"/>
    <w:rsid w:val="00903885"/>
    <w:rsid w:val="00904248"/>
    <w:rsid w:val="009159AF"/>
    <w:rsid w:val="00921D01"/>
    <w:rsid w:val="00922C4A"/>
    <w:rsid w:val="009307FB"/>
    <w:rsid w:val="00933861"/>
    <w:rsid w:val="00936E4C"/>
    <w:rsid w:val="00940590"/>
    <w:rsid w:val="00940DB5"/>
    <w:rsid w:val="00942565"/>
    <w:rsid w:val="009519FA"/>
    <w:rsid w:val="00952867"/>
    <w:rsid w:val="009539F9"/>
    <w:rsid w:val="00953A3D"/>
    <w:rsid w:val="009601C8"/>
    <w:rsid w:val="00960F96"/>
    <w:rsid w:val="00972939"/>
    <w:rsid w:val="009737C5"/>
    <w:rsid w:val="00977F99"/>
    <w:rsid w:val="009838AB"/>
    <w:rsid w:val="00992914"/>
    <w:rsid w:val="0099498A"/>
    <w:rsid w:val="009A68F4"/>
    <w:rsid w:val="009A6A3B"/>
    <w:rsid w:val="009A7809"/>
    <w:rsid w:val="009A78E1"/>
    <w:rsid w:val="009B2B3B"/>
    <w:rsid w:val="009B341F"/>
    <w:rsid w:val="009B3A9E"/>
    <w:rsid w:val="009B57C3"/>
    <w:rsid w:val="009C1160"/>
    <w:rsid w:val="009C16F8"/>
    <w:rsid w:val="009C25C8"/>
    <w:rsid w:val="009C5752"/>
    <w:rsid w:val="009D0909"/>
    <w:rsid w:val="009D204A"/>
    <w:rsid w:val="009D68D3"/>
    <w:rsid w:val="009D75FD"/>
    <w:rsid w:val="009E2787"/>
    <w:rsid w:val="009E4425"/>
    <w:rsid w:val="009E5BD0"/>
    <w:rsid w:val="009E77FE"/>
    <w:rsid w:val="009F0247"/>
    <w:rsid w:val="009F4F90"/>
    <w:rsid w:val="00A04A86"/>
    <w:rsid w:val="00A067CD"/>
    <w:rsid w:val="00A06EF2"/>
    <w:rsid w:val="00A14C2B"/>
    <w:rsid w:val="00A14C58"/>
    <w:rsid w:val="00A17389"/>
    <w:rsid w:val="00A25D63"/>
    <w:rsid w:val="00A307F9"/>
    <w:rsid w:val="00A356D9"/>
    <w:rsid w:val="00A36B8C"/>
    <w:rsid w:val="00A4204D"/>
    <w:rsid w:val="00A425E1"/>
    <w:rsid w:val="00A527AA"/>
    <w:rsid w:val="00A53CFA"/>
    <w:rsid w:val="00A6084A"/>
    <w:rsid w:val="00A61969"/>
    <w:rsid w:val="00A63391"/>
    <w:rsid w:val="00A66AF4"/>
    <w:rsid w:val="00A66F8A"/>
    <w:rsid w:val="00A724C2"/>
    <w:rsid w:val="00A72B49"/>
    <w:rsid w:val="00A816CD"/>
    <w:rsid w:val="00A81807"/>
    <w:rsid w:val="00A8188A"/>
    <w:rsid w:val="00A84FA5"/>
    <w:rsid w:val="00A92D9A"/>
    <w:rsid w:val="00A9346E"/>
    <w:rsid w:val="00A9774A"/>
    <w:rsid w:val="00AA439F"/>
    <w:rsid w:val="00AA6076"/>
    <w:rsid w:val="00AA6E20"/>
    <w:rsid w:val="00AB45ED"/>
    <w:rsid w:val="00AB4A92"/>
    <w:rsid w:val="00AB5BDC"/>
    <w:rsid w:val="00AB6332"/>
    <w:rsid w:val="00AC4C8E"/>
    <w:rsid w:val="00AD3672"/>
    <w:rsid w:val="00AD4D8C"/>
    <w:rsid w:val="00AE21F2"/>
    <w:rsid w:val="00AE337F"/>
    <w:rsid w:val="00AE4E79"/>
    <w:rsid w:val="00AE7023"/>
    <w:rsid w:val="00AF0DB8"/>
    <w:rsid w:val="00AF42FF"/>
    <w:rsid w:val="00AF76D4"/>
    <w:rsid w:val="00B079B7"/>
    <w:rsid w:val="00B13213"/>
    <w:rsid w:val="00B205F4"/>
    <w:rsid w:val="00B22A90"/>
    <w:rsid w:val="00B2480F"/>
    <w:rsid w:val="00B26EBB"/>
    <w:rsid w:val="00B306FC"/>
    <w:rsid w:val="00B327E3"/>
    <w:rsid w:val="00B33A2C"/>
    <w:rsid w:val="00B41D8E"/>
    <w:rsid w:val="00B4777F"/>
    <w:rsid w:val="00B501E0"/>
    <w:rsid w:val="00B50BE3"/>
    <w:rsid w:val="00B54EDE"/>
    <w:rsid w:val="00B55742"/>
    <w:rsid w:val="00B57A4A"/>
    <w:rsid w:val="00B65010"/>
    <w:rsid w:val="00B66B27"/>
    <w:rsid w:val="00B7089B"/>
    <w:rsid w:val="00B747F0"/>
    <w:rsid w:val="00B7650F"/>
    <w:rsid w:val="00B7696D"/>
    <w:rsid w:val="00B81489"/>
    <w:rsid w:val="00B823AA"/>
    <w:rsid w:val="00B8513B"/>
    <w:rsid w:val="00B85856"/>
    <w:rsid w:val="00BA06D3"/>
    <w:rsid w:val="00BA13D7"/>
    <w:rsid w:val="00BA3300"/>
    <w:rsid w:val="00BA45DB"/>
    <w:rsid w:val="00BA780E"/>
    <w:rsid w:val="00BB2574"/>
    <w:rsid w:val="00BB2CEA"/>
    <w:rsid w:val="00BB3F52"/>
    <w:rsid w:val="00BB5F46"/>
    <w:rsid w:val="00BB6C6B"/>
    <w:rsid w:val="00BB76DC"/>
    <w:rsid w:val="00BC0D41"/>
    <w:rsid w:val="00BC6092"/>
    <w:rsid w:val="00BD06B8"/>
    <w:rsid w:val="00BD0CDC"/>
    <w:rsid w:val="00BD2249"/>
    <w:rsid w:val="00BE00DC"/>
    <w:rsid w:val="00BE2133"/>
    <w:rsid w:val="00BE213C"/>
    <w:rsid w:val="00BE2FB6"/>
    <w:rsid w:val="00BE46A6"/>
    <w:rsid w:val="00BE6FFF"/>
    <w:rsid w:val="00BF4184"/>
    <w:rsid w:val="00BF5318"/>
    <w:rsid w:val="00C0601E"/>
    <w:rsid w:val="00C1399B"/>
    <w:rsid w:val="00C151F7"/>
    <w:rsid w:val="00C16457"/>
    <w:rsid w:val="00C2075F"/>
    <w:rsid w:val="00C21ADC"/>
    <w:rsid w:val="00C23D16"/>
    <w:rsid w:val="00C24741"/>
    <w:rsid w:val="00C30DA9"/>
    <w:rsid w:val="00C30DBA"/>
    <w:rsid w:val="00C31D30"/>
    <w:rsid w:val="00C41673"/>
    <w:rsid w:val="00C441A9"/>
    <w:rsid w:val="00C44B5B"/>
    <w:rsid w:val="00C45F35"/>
    <w:rsid w:val="00C46C60"/>
    <w:rsid w:val="00C46F68"/>
    <w:rsid w:val="00C5051A"/>
    <w:rsid w:val="00C515FA"/>
    <w:rsid w:val="00C53FD4"/>
    <w:rsid w:val="00C561AE"/>
    <w:rsid w:val="00C612BC"/>
    <w:rsid w:val="00C63E93"/>
    <w:rsid w:val="00C65B25"/>
    <w:rsid w:val="00C67262"/>
    <w:rsid w:val="00C704A5"/>
    <w:rsid w:val="00C73976"/>
    <w:rsid w:val="00C751A9"/>
    <w:rsid w:val="00C76DFE"/>
    <w:rsid w:val="00C80792"/>
    <w:rsid w:val="00C8645D"/>
    <w:rsid w:val="00C8653B"/>
    <w:rsid w:val="00C90839"/>
    <w:rsid w:val="00C91854"/>
    <w:rsid w:val="00C9256B"/>
    <w:rsid w:val="00C94617"/>
    <w:rsid w:val="00C947A3"/>
    <w:rsid w:val="00C959CA"/>
    <w:rsid w:val="00C95BCA"/>
    <w:rsid w:val="00CA3DA7"/>
    <w:rsid w:val="00CA6490"/>
    <w:rsid w:val="00CB01CB"/>
    <w:rsid w:val="00CB1388"/>
    <w:rsid w:val="00CB29F9"/>
    <w:rsid w:val="00CB43C6"/>
    <w:rsid w:val="00CB7814"/>
    <w:rsid w:val="00CB7D64"/>
    <w:rsid w:val="00CC0D84"/>
    <w:rsid w:val="00CC230C"/>
    <w:rsid w:val="00CC3E5E"/>
    <w:rsid w:val="00CD07D0"/>
    <w:rsid w:val="00CD350C"/>
    <w:rsid w:val="00CD6E39"/>
    <w:rsid w:val="00CD7E74"/>
    <w:rsid w:val="00CE12C4"/>
    <w:rsid w:val="00CE15FD"/>
    <w:rsid w:val="00CE5869"/>
    <w:rsid w:val="00CE5DD5"/>
    <w:rsid w:val="00CE5F9D"/>
    <w:rsid w:val="00CE774E"/>
    <w:rsid w:val="00CF2B2B"/>
    <w:rsid w:val="00CF3240"/>
    <w:rsid w:val="00CF3A7A"/>
    <w:rsid w:val="00CF4DE3"/>
    <w:rsid w:val="00CF684F"/>
    <w:rsid w:val="00CF6C1C"/>
    <w:rsid w:val="00CF6E91"/>
    <w:rsid w:val="00CF7485"/>
    <w:rsid w:val="00D003C0"/>
    <w:rsid w:val="00D1556B"/>
    <w:rsid w:val="00D16A07"/>
    <w:rsid w:val="00D1768A"/>
    <w:rsid w:val="00D20F76"/>
    <w:rsid w:val="00D2236D"/>
    <w:rsid w:val="00D22F03"/>
    <w:rsid w:val="00D23DA8"/>
    <w:rsid w:val="00D25949"/>
    <w:rsid w:val="00D3700A"/>
    <w:rsid w:val="00D412E7"/>
    <w:rsid w:val="00D4157C"/>
    <w:rsid w:val="00D4216D"/>
    <w:rsid w:val="00D428DA"/>
    <w:rsid w:val="00D44D46"/>
    <w:rsid w:val="00D4511E"/>
    <w:rsid w:val="00D47001"/>
    <w:rsid w:val="00D54121"/>
    <w:rsid w:val="00D63400"/>
    <w:rsid w:val="00D71D64"/>
    <w:rsid w:val="00D74184"/>
    <w:rsid w:val="00D77C1E"/>
    <w:rsid w:val="00D838D9"/>
    <w:rsid w:val="00D85300"/>
    <w:rsid w:val="00D85B68"/>
    <w:rsid w:val="00D876DA"/>
    <w:rsid w:val="00D97826"/>
    <w:rsid w:val="00DA0E5D"/>
    <w:rsid w:val="00DA60D0"/>
    <w:rsid w:val="00DB093C"/>
    <w:rsid w:val="00DC1A68"/>
    <w:rsid w:val="00DC25D0"/>
    <w:rsid w:val="00DC70DF"/>
    <w:rsid w:val="00DD1BC8"/>
    <w:rsid w:val="00DD2A5D"/>
    <w:rsid w:val="00DD469D"/>
    <w:rsid w:val="00DD5825"/>
    <w:rsid w:val="00DE2505"/>
    <w:rsid w:val="00DE3503"/>
    <w:rsid w:val="00DE7755"/>
    <w:rsid w:val="00DF2118"/>
    <w:rsid w:val="00DF49C2"/>
    <w:rsid w:val="00E009AE"/>
    <w:rsid w:val="00E02061"/>
    <w:rsid w:val="00E06D79"/>
    <w:rsid w:val="00E13AE7"/>
    <w:rsid w:val="00E2407C"/>
    <w:rsid w:val="00E24481"/>
    <w:rsid w:val="00E3086E"/>
    <w:rsid w:val="00E333F8"/>
    <w:rsid w:val="00E40D0F"/>
    <w:rsid w:val="00E42778"/>
    <w:rsid w:val="00E44F2C"/>
    <w:rsid w:val="00E47C9F"/>
    <w:rsid w:val="00E5103D"/>
    <w:rsid w:val="00E527E1"/>
    <w:rsid w:val="00E55136"/>
    <w:rsid w:val="00E55A42"/>
    <w:rsid w:val="00E56385"/>
    <w:rsid w:val="00E56F65"/>
    <w:rsid w:val="00E6004D"/>
    <w:rsid w:val="00E64BDE"/>
    <w:rsid w:val="00E66F3A"/>
    <w:rsid w:val="00E72379"/>
    <w:rsid w:val="00E732F4"/>
    <w:rsid w:val="00E756E4"/>
    <w:rsid w:val="00E764E7"/>
    <w:rsid w:val="00E81978"/>
    <w:rsid w:val="00E82722"/>
    <w:rsid w:val="00E8493C"/>
    <w:rsid w:val="00E864E0"/>
    <w:rsid w:val="00E9687F"/>
    <w:rsid w:val="00EA14FA"/>
    <w:rsid w:val="00EA1D2D"/>
    <w:rsid w:val="00EA4E19"/>
    <w:rsid w:val="00EB2F01"/>
    <w:rsid w:val="00EB50DF"/>
    <w:rsid w:val="00EC08C0"/>
    <w:rsid w:val="00EC0A0C"/>
    <w:rsid w:val="00EC2A05"/>
    <w:rsid w:val="00EC40D1"/>
    <w:rsid w:val="00EC428A"/>
    <w:rsid w:val="00EC4FE5"/>
    <w:rsid w:val="00EC6510"/>
    <w:rsid w:val="00EC6C9E"/>
    <w:rsid w:val="00ED0CB8"/>
    <w:rsid w:val="00ED1B9E"/>
    <w:rsid w:val="00ED2141"/>
    <w:rsid w:val="00ED4FD2"/>
    <w:rsid w:val="00ED6479"/>
    <w:rsid w:val="00EE1873"/>
    <w:rsid w:val="00EE682A"/>
    <w:rsid w:val="00EE6F7C"/>
    <w:rsid w:val="00EE7D60"/>
    <w:rsid w:val="00EE7FEE"/>
    <w:rsid w:val="00EF00CA"/>
    <w:rsid w:val="00EF0E7C"/>
    <w:rsid w:val="00EF2CD0"/>
    <w:rsid w:val="00EF53E9"/>
    <w:rsid w:val="00EF6DBA"/>
    <w:rsid w:val="00F05C78"/>
    <w:rsid w:val="00F07625"/>
    <w:rsid w:val="00F1084B"/>
    <w:rsid w:val="00F116C4"/>
    <w:rsid w:val="00F15DB3"/>
    <w:rsid w:val="00F21625"/>
    <w:rsid w:val="00F272B4"/>
    <w:rsid w:val="00F308EF"/>
    <w:rsid w:val="00F33DFD"/>
    <w:rsid w:val="00F340EE"/>
    <w:rsid w:val="00F379B7"/>
    <w:rsid w:val="00F412EC"/>
    <w:rsid w:val="00F41EB2"/>
    <w:rsid w:val="00F4657B"/>
    <w:rsid w:val="00F525FA"/>
    <w:rsid w:val="00F561AD"/>
    <w:rsid w:val="00F6238A"/>
    <w:rsid w:val="00F72387"/>
    <w:rsid w:val="00F728BD"/>
    <w:rsid w:val="00F80AF9"/>
    <w:rsid w:val="00F969D0"/>
    <w:rsid w:val="00FA0FB9"/>
    <w:rsid w:val="00FB4D31"/>
    <w:rsid w:val="00FC0F26"/>
    <w:rsid w:val="00FC40D5"/>
    <w:rsid w:val="00FC4693"/>
    <w:rsid w:val="00FC46FD"/>
    <w:rsid w:val="00FD024F"/>
    <w:rsid w:val="00FD359D"/>
    <w:rsid w:val="00FD7B72"/>
    <w:rsid w:val="00FE13FF"/>
    <w:rsid w:val="00FE584D"/>
    <w:rsid w:val="00FE6741"/>
    <w:rsid w:val="00FF2002"/>
    <w:rsid w:val="00FF3712"/>
    <w:rsid w:val="00FF3DB0"/>
    <w:rsid w:val="00FF4598"/>
    <w:rsid w:val="00FF61D7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90E6E"/>
  <w15:chartTrackingRefBased/>
  <w15:docId w15:val="{8D8965F0-4946-4AFC-8F1C-2E8F8754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51039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39E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6C61E7"/>
  </w:style>
  <w:style w:type="character" w:customStyle="1" w:styleId="mo">
    <w:name w:val="mo"/>
    <w:basedOn w:val="DefaultParagraphFont"/>
    <w:rsid w:val="006C61E7"/>
  </w:style>
  <w:style w:type="character" w:customStyle="1" w:styleId="mn">
    <w:name w:val="mn"/>
    <w:basedOn w:val="DefaultParagraphFont"/>
    <w:rsid w:val="006C61E7"/>
  </w:style>
  <w:style w:type="character" w:customStyle="1" w:styleId="mjxassistivemathml">
    <w:name w:val="mjx_assistive_mathml"/>
    <w:basedOn w:val="DefaultParagraphFont"/>
    <w:rsid w:val="006C6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urus.pyimagesearch.com/lesson-sample-k-nearest-neighbor-classification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youtube.com/watch?v=1i0zu9jHN6U&amp;list=PLQVvvaa0QuDfKTOs3Keq_kaG2P55YRn5v&amp;index=14" TargetMode="External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stackoverflow.com/questions/35572000/how-can-i-plot-a-confusion-matri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towardsdatascience.com/lets-make-a-knn-classifier-from-scratch-e73c43da346d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machinelearningmastery.com/tutorial-to-implement-k-nearest-neighbors-in-python-from-scratch/" TargetMode="External"/><Relationship Id="rId28" Type="http://schemas.openxmlformats.org/officeDocument/2006/relationships/hyperlink" Target="https://www.javatpoint.com/k-nearest-neighbor-algorithm-for-machine-learning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ritchieng.com/machine-learning-k-nearest-neighbors-knn/" TargetMode="External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m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CA43A64E95494097ADB232D46E5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38D2B-E1EA-4CE6-8433-A5E31C3E13E9}"/>
      </w:docPartPr>
      <w:docPartBody>
        <w:p w:rsidR="00B24621" w:rsidRDefault="003E008A">
          <w:pPr>
            <w:pStyle w:val="65CA43A64E95494097ADB232D46E532B"/>
          </w:pPr>
          <w:r>
            <w:t>[Title Here, up to 12 Words, on One to Two Lines]</w:t>
          </w:r>
        </w:p>
      </w:docPartBody>
    </w:docPart>
    <w:docPart>
      <w:docPartPr>
        <w:name w:val="3E913141CF014BD8A98875E895EB5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20434-516F-48DD-830D-F4FA9708BFA4}"/>
      </w:docPartPr>
      <w:docPartBody>
        <w:p w:rsidR="00B24621" w:rsidRDefault="003E008A">
          <w:pPr>
            <w:pStyle w:val="3E913141CF014BD8A98875E895EB568B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8A"/>
    <w:rsid w:val="000F6FC8"/>
    <w:rsid w:val="00287080"/>
    <w:rsid w:val="00296AAD"/>
    <w:rsid w:val="002E084A"/>
    <w:rsid w:val="003E008A"/>
    <w:rsid w:val="004220BD"/>
    <w:rsid w:val="005049E6"/>
    <w:rsid w:val="008C485E"/>
    <w:rsid w:val="00A16230"/>
    <w:rsid w:val="00A430EA"/>
    <w:rsid w:val="00A5475F"/>
    <w:rsid w:val="00B24621"/>
    <w:rsid w:val="00CA62B9"/>
    <w:rsid w:val="00D50BE6"/>
    <w:rsid w:val="00D9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CA43A64E95494097ADB232D46E532B">
    <w:name w:val="65CA43A64E95494097ADB232D46E532B"/>
  </w:style>
  <w:style w:type="paragraph" w:customStyle="1" w:styleId="F946DECB2ED44DC3A3F0DA470560B8BB">
    <w:name w:val="F946DECB2ED44DC3A3F0DA470560B8BB"/>
  </w:style>
  <w:style w:type="paragraph" w:customStyle="1" w:styleId="84EF80D71ADF47B794B8D69F63E486AF">
    <w:name w:val="84EF80D71ADF47B794B8D69F63E486AF"/>
  </w:style>
  <w:style w:type="paragraph" w:customStyle="1" w:styleId="12E9E39C3E15407893BD9E888383688A">
    <w:name w:val="12E9E39C3E15407893BD9E888383688A"/>
  </w:style>
  <w:style w:type="paragraph" w:customStyle="1" w:styleId="90F453E7027F4E0FAA72D07994340BB7">
    <w:name w:val="90F453E7027F4E0FAA72D07994340BB7"/>
  </w:style>
  <w:style w:type="paragraph" w:customStyle="1" w:styleId="08A9B07C362E4021B9EA865207ABCEEF">
    <w:name w:val="08A9B07C362E4021B9EA865207ABCEEF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C6E28929317C4437A741FA80B92A2443">
    <w:name w:val="C6E28929317C4437A741FA80B92A2443"/>
  </w:style>
  <w:style w:type="paragraph" w:customStyle="1" w:styleId="294F0E7A4C874E21975B3E687EB2C9CD">
    <w:name w:val="294F0E7A4C874E21975B3E687EB2C9CD"/>
  </w:style>
  <w:style w:type="paragraph" w:customStyle="1" w:styleId="A530EF2EE93B4E399A549FA7155B541D">
    <w:name w:val="A530EF2EE93B4E399A549FA7155B541D"/>
  </w:style>
  <w:style w:type="paragraph" w:customStyle="1" w:styleId="8268A93329354C04AB75977C3D7F1A94">
    <w:name w:val="8268A93329354C04AB75977C3D7F1A94"/>
  </w:style>
  <w:style w:type="paragraph" w:customStyle="1" w:styleId="3E6FA2BC9A574FEA803894769DAF3C57">
    <w:name w:val="3E6FA2BC9A574FEA803894769DAF3C57"/>
  </w:style>
  <w:style w:type="paragraph" w:customStyle="1" w:styleId="8368DE00B4F54026947BA1B9EE0D026E">
    <w:name w:val="8368DE00B4F54026947BA1B9EE0D026E"/>
  </w:style>
  <w:style w:type="paragraph" w:customStyle="1" w:styleId="F5C0E0631A3644C0942D480401DFF3E7">
    <w:name w:val="F5C0E0631A3644C0942D480401DFF3E7"/>
  </w:style>
  <w:style w:type="paragraph" w:customStyle="1" w:styleId="4F48B0298D2C467FAE8C569D1A40371F">
    <w:name w:val="4F48B0298D2C467FAE8C569D1A40371F"/>
  </w:style>
  <w:style w:type="paragraph" w:customStyle="1" w:styleId="6FF5E3EC813344D8827D792560E5B5EC">
    <w:name w:val="6FF5E3EC813344D8827D792560E5B5EC"/>
  </w:style>
  <w:style w:type="paragraph" w:customStyle="1" w:styleId="A6794362BA2B480BB1EEE276F5106D11">
    <w:name w:val="A6794362BA2B480BB1EEE276F5106D11"/>
  </w:style>
  <w:style w:type="paragraph" w:customStyle="1" w:styleId="D6D6D713183F4149A80C0BE7E1372CDB">
    <w:name w:val="D6D6D713183F4149A80C0BE7E1372CDB"/>
  </w:style>
  <w:style w:type="paragraph" w:customStyle="1" w:styleId="EF8332F1D6FB431CB722D6D54A773A07">
    <w:name w:val="EF8332F1D6FB431CB722D6D54A773A07"/>
  </w:style>
  <w:style w:type="paragraph" w:customStyle="1" w:styleId="DF6CCD0B024F4FD29C13D95CFF30841C">
    <w:name w:val="DF6CCD0B024F4FD29C13D95CFF30841C"/>
  </w:style>
  <w:style w:type="paragraph" w:customStyle="1" w:styleId="59EA0739848A4C779590D61AF992718C">
    <w:name w:val="59EA0739848A4C779590D61AF992718C"/>
  </w:style>
  <w:style w:type="paragraph" w:customStyle="1" w:styleId="55B673D3FBC6468F9C2215C605976E4D">
    <w:name w:val="55B673D3FBC6468F9C2215C605976E4D"/>
  </w:style>
  <w:style w:type="paragraph" w:customStyle="1" w:styleId="93FD09A75607462E80AC5C2DB7543E8A">
    <w:name w:val="93FD09A75607462E80AC5C2DB7543E8A"/>
  </w:style>
  <w:style w:type="paragraph" w:customStyle="1" w:styleId="7CD37544A52D49F5B63EBD645D85B4CE">
    <w:name w:val="7CD37544A52D49F5B63EBD645D85B4CE"/>
  </w:style>
  <w:style w:type="paragraph" w:customStyle="1" w:styleId="2A4B34A1161B40ABA2E78CFA4FDE367D">
    <w:name w:val="2A4B34A1161B40ABA2E78CFA4FDE367D"/>
  </w:style>
  <w:style w:type="paragraph" w:customStyle="1" w:styleId="2705DEFE3DEC4FCEA5C3C61127DB6DA4">
    <w:name w:val="2705DEFE3DEC4FCEA5C3C61127DB6DA4"/>
  </w:style>
  <w:style w:type="paragraph" w:customStyle="1" w:styleId="D6E90A787E9D4110BF392BA1825FAF02">
    <w:name w:val="D6E90A787E9D4110BF392BA1825FAF02"/>
  </w:style>
  <w:style w:type="paragraph" w:customStyle="1" w:styleId="7B8E36451F334E379D76A749FAA88537">
    <w:name w:val="7B8E36451F334E379D76A749FAA88537"/>
  </w:style>
  <w:style w:type="paragraph" w:customStyle="1" w:styleId="A70DA555B38E4C15AAFB72E0966C3BFD">
    <w:name w:val="A70DA555B38E4C15AAFB72E0966C3BFD"/>
  </w:style>
  <w:style w:type="paragraph" w:customStyle="1" w:styleId="2ABF167362894D709FA633C5B1524C9A">
    <w:name w:val="2ABF167362894D709FA633C5B1524C9A"/>
  </w:style>
  <w:style w:type="paragraph" w:customStyle="1" w:styleId="838A515F7B8A4570BA79BB6BD838690A">
    <w:name w:val="838A515F7B8A4570BA79BB6BD838690A"/>
  </w:style>
  <w:style w:type="paragraph" w:customStyle="1" w:styleId="42D5627BC15D4A9CADC24EDE297D9979">
    <w:name w:val="42D5627BC15D4A9CADC24EDE297D9979"/>
  </w:style>
  <w:style w:type="paragraph" w:customStyle="1" w:styleId="4105D26E3D9749FFB38316BEDAB61AC0">
    <w:name w:val="4105D26E3D9749FFB38316BEDAB61AC0"/>
  </w:style>
  <w:style w:type="paragraph" w:customStyle="1" w:styleId="28595932806743BEAD4141F55601F436">
    <w:name w:val="28595932806743BEAD4141F55601F436"/>
  </w:style>
  <w:style w:type="paragraph" w:customStyle="1" w:styleId="A7B7108502D845D4B36A03E13D39345C">
    <w:name w:val="A7B7108502D845D4B36A03E13D39345C"/>
  </w:style>
  <w:style w:type="paragraph" w:customStyle="1" w:styleId="11A3D982258A46D4BC824BD44724035B">
    <w:name w:val="11A3D982258A46D4BC824BD44724035B"/>
  </w:style>
  <w:style w:type="paragraph" w:customStyle="1" w:styleId="3A8C386A503F4C97A583F3D9D5988712">
    <w:name w:val="3A8C386A503F4C97A583F3D9D5988712"/>
  </w:style>
  <w:style w:type="paragraph" w:customStyle="1" w:styleId="6C267BCADFCF43F1BC968941574FF6A0">
    <w:name w:val="6C267BCADFCF43F1BC968941574FF6A0"/>
  </w:style>
  <w:style w:type="paragraph" w:customStyle="1" w:styleId="84415CD4C69641299ED820AF913EE76D">
    <w:name w:val="84415CD4C69641299ED820AF913EE76D"/>
  </w:style>
  <w:style w:type="paragraph" w:customStyle="1" w:styleId="F219FCA5E8AE4C6B991D2C45A4F78CBD">
    <w:name w:val="F219FCA5E8AE4C6B991D2C45A4F78CBD"/>
  </w:style>
  <w:style w:type="paragraph" w:customStyle="1" w:styleId="16ED78CCE5144C99BDF25D57CC931D31">
    <w:name w:val="16ED78CCE5144C99BDF25D57CC931D31"/>
  </w:style>
  <w:style w:type="paragraph" w:customStyle="1" w:styleId="9F646F8BF9A2488CB5D56CFDF89B5DF1">
    <w:name w:val="9F646F8BF9A2488CB5D56CFDF89B5DF1"/>
  </w:style>
  <w:style w:type="paragraph" w:customStyle="1" w:styleId="8BDAB75F1F014CDD8F652A1F663D235A">
    <w:name w:val="8BDAB75F1F014CDD8F652A1F663D235A"/>
  </w:style>
  <w:style w:type="paragraph" w:customStyle="1" w:styleId="F409306D0A904F0CBE49B5AFA61B558E">
    <w:name w:val="F409306D0A904F0CBE49B5AFA61B558E"/>
  </w:style>
  <w:style w:type="paragraph" w:customStyle="1" w:styleId="323CEE2B301D46D99BD624F49C068886">
    <w:name w:val="323CEE2B301D46D99BD624F49C068886"/>
  </w:style>
  <w:style w:type="paragraph" w:customStyle="1" w:styleId="AF7747FA45A9476786F48CB97CAEDA77">
    <w:name w:val="AF7747FA45A9476786F48CB97CAEDA77"/>
  </w:style>
  <w:style w:type="paragraph" w:customStyle="1" w:styleId="F1BAAC01DB4D4BF9B3BAAB0CB034FC51">
    <w:name w:val="F1BAAC01DB4D4BF9B3BAAB0CB034FC51"/>
  </w:style>
  <w:style w:type="paragraph" w:customStyle="1" w:styleId="A69C1EE2CFF34B928178FE3AB91D909D">
    <w:name w:val="A69C1EE2CFF34B928178FE3AB91D909D"/>
  </w:style>
  <w:style w:type="paragraph" w:customStyle="1" w:styleId="9D4DA3B092FD42B7B2A212D6C36B7DB8">
    <w:name w:val="9D4DA3B092FD42B7B2A212D6C36B7DB8"/>
  </w:style>
  <w:style w:type="paragraph" w:customStyle="1" w:styleId="D035FEA76BD74508BC64A42B8BA217A9">
    <w:name w:val="D035FEA76BD74508BC64A42B8BA217A9"/>
  </w:style>
  <w:style w:type="paragraph" w:customStyle="1" w:styleId="54B30F3683CB463E96263325DB877476">
    <w:name w:val="54B30F3683CB463E96263325DB877476"/>
  </w:style>
  <w:style w:type="paragraph" w:customStyle="1" w:styleId="7FCD6618BF2B4A089B967338F5259D1A">
    <w:name w:val="7FCD6618BF2B4A089B967338F5259D1A"/>
  </w:style>
  <w:style w:type="paragraph" w:customStyle="1" w:styleId="089BB47254D44D4C9E99A6FA040B9EA6">
    <w:name w:val="089BB47254D44D4C9E99A6FA040B9EA6"/>
  </w:style>
  <w:style w:type="paragraph" w:customStyle="1" w:styleId="99F01569FE344C778FFBBDCFD0F1B9D0">
    <w:name w:val="99F01569FE344C778FFBBDCFD0F1B9D0"/>
  </w:style>
  <w:style w:type="paragraph" w:customStyle="1" w:styleId="F74E807C43A54320B9F2BC39729A34D3">
    <w:name w:val="F74E807C43A54320B9F2BC39729A34D3"/>
  </w:style>
  <w:style w:type="paragraph" w:customStyle="1" w:styleId="4AE891FB8D8246BF83C9EF3EF35709A3">
    <w:name w:val="4AE891FB8D8246BF83C9EF3EF35709A3"/>
  </w:style>
  <w:style w:type="paragraph" w:customStyle="1" w:styleId="7C99D3A8792648EDADD6283EE7C11358">
    <w:name w:val="7C99D3A8792648EDADD6283EE7C11358"/>
  </w:style>
  <w:style w:type="paragraph" w:customStyle="1" w:styleId="14186B54B0064DB3BB2695D25C58304C">
    <w:name w:val="14186B54B0064DB3BB2695D25C58304C"/>
  </w:style>
  <w:style w:type="paragraph" w:customStyle="1" w:styleId="10AB0B49989C49A5BC9B067154DEA2E8">
    <w:name w:val="10AB0B49989C49A5BC9B067154DEA2E8"/>
  </w:style>
  <w:style w:type="paragraph" w:customStyle="1" w:styleId="10AF2F1FA4024A62875F9507297E7A2E">
    <w:name w:val="10AF2F1FA4024A62875F9507297E7A2E"/>
  </w:style>
  <w:style w:type="paragraph" w:customStyle="1" w:styleId="4C1325B4D9664A88970723EE430D31C9">
    <w:name w:val="4C1325B4D9664A88970723EE430D31C9"/>
  </w:style>
  <w:style w:type="paragraph" w:customStyle="1" w:styleId="CC72FE3A033D4A86AA84981847CBF818">
    <w:name w:val="CC72FE3A033D4A86AA84981847CBF818"/>
  </w:style>
  <w:style w:type="paragraph" w:customStyle="1" w:styleId="3E913141CF014BD8A98875E895EB568B">
    <w:name w:val="3E913141CF014BD8A98875E895EB568B"/>
  </w:style>
  <w:style w:type="paragraph" w:customStyle="1" w:styleId="4EBD206B8DC046CDB43614656AD85C21">
    <w:name w:val="4EBD206B8DC046CDB43614656AD85C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Preditive analytics: Module 1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AFDCAC-BDFD-4218-881D-4499CF123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8440</TotalTime>
  <Pages>11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1 Predictive Analytics</vt:lpstr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 Predictive Analytics</dc:title>
  <dc:subject/>
  <dc:creator>shivani sharma</dc:creator>
  <cp:keywords/>
  <dc:description/>
  <cp:lastModifiedBy>shivani sharma</cp:lastModifiedBy>
  <cp:revision>655</cp:revision>
  <dcterms:created xsi:type="dcterms:W3CDTF">2019-11-03T00:27:00Z</dcterms:created>
  <dcterms:modified xsi:type="dcterms:W3CDTF">2020-09-23T14:51:00Z</dcterms:modified>
</cp:coreProperties>
</file>