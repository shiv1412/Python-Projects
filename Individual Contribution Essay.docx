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1C93D" w14:textId="430A8F06" w:rsidR="00A92A83" w:rsidRPr="00CA6490" w:rsidRDefault="0057357B" w:rsidP="00A443E2">
      <w:pPr>
        <w:pStyle w:val="Title"/>
        <w:ind w:left="1440"/>
        <w:jc w:val="left"/>
        <w:rPr>
          <w:b/>
        </w:rPr>
      </w:pPr>
      <w:sdt>
        <w:sdtPr>
          <w:rPr>
            <w:b/>
          </w:rPr>
          <w:alias w:val="Title:"/>
          <w:tag w:val="Title:"/>
          <w:id w:val="726351117"/>
          <w:placeholder>
            <w:docPart w:val="E86A540413144C62A5CDEF68F88C57F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BB0859">
            <w:rPr>
              <w:b/>
            </w:rPr>
            <w:t xml:space="preserve">Final Project:  Responsibilities </w:t>
          </w:r>
        </w:sdtContent>
      </w:sdt>
    </w:p>
    <w:p w14:paraId="4D02070B" w14:textId="77777777" w:rsidR="00A92A83" w:rsidRDefault="00A92A83" w:rsidP="00A92A83">
      <w:pPr>
        <w:pStyle w:val="Title2"/>
        <w:ind w:left="1440"/>
        <w:jc w:val="left"/>
      </w:pPr>
      <w:r>
        <w:rPr>
          <w:b/>
        </w:rPr>
        <w:t xml:space="preserve">        </w:t>
      </w:r>
      <w:r w:rsidRPr="00CA6490">
        <w:rPr>
          <w:b/>
        </w:rPr>
        <w:t>Author’s Name:</w:t>
      </w:r>
      <w:r>
        <w:rPr>
          <w:b/>
        </w:rPr>
        <w:t xml:space="preserve"> </w:t>
      </w:r>
      <w:r>
        <w:t>Shivani Sharma</w:t>
      </w:r>
    </w:p>
    <w:p w14:paraId="61D521C3" w14:textId="361B6971" w:rsidR="00A92A83" w:rsidRDefault="00A92A83" w:rsidP="00A92A83">
      <w:pPr>
        <w:pStyle w:val="Title2"/>
        <w:jc w:val="left"/>
      </w:pPr>
      <w:r>
        <w:rPr>
          <w:b/>
        </w:rPr>
        <w:t xml:space="preserve">                                </w:t>
      </w:r>
      <w:r w:rsidRPr="00CA6490">
        <w:rPr>
          <w:b/>
        </w:rPr>
        <w:t>Course Number:</w:t>
      </w:r>
      <w:r>
        <w:t xml:space="preserve"> ALY6</w:t>
      </w:r>
      <w:r w:rsidR="005F7E1C">
        <w:t>110</w:t>
      </w:r>
    </w:p>
    <w:p w14:paraId="487D1DD7" w14:textId="2FA29CFA" w:rsidR="00A92A83" w:rsidRDefault="00A92A83" w:rsidP="00A92A83">
      <w:pPr>
        <w:pStyle w:val="Title2"/>
        <w:jc w:val="left"/>
      </w:pPr>
      <w:r>
        <w:rPr>
          <w:b/>
        </w:rPr>
        <w:t xml:space="preserve">                                </w:t>
      </w:r>
      <w:r w:rsidRPr="00CA6490">
        <w:rPr>
          <w:b/>
        </w:rPr>
        <w:t>Course Title:</w:t>
      </w:r>
      <w:r>
        <w:t xml:space="preserve"> </w:t>
      </w:r>
      <w:r w:rsidR="005F7E1C">
        <w:t>Data Management and Big Data</w:t>
      </w:r>
    </w:p>
    <w:p w14:paraId="02EE9F72" w14:textId="77777777" w:rsidR="00A92A83" w:rsidRDefault="00A92A83" w:rsidP="00A92A83">
      <w:pPr>
        <w:pStyle w:val="Title2"/>
        <w:jc w:val="left"/>
      </w:pPr>
      <w:r>
        <w:rPr>
          <w:b/>
        </w:rPr>
        <w:t xml:space="preserve">                                </w:t>
      </w:r>
      <w:r w:rsidRPr="00CA6490">
        <w:rPr>
          <w:b/>
        </w:rPr>
        <w:t>Academic Term:</w:t>
      </w:r>
      <w:r>
        <w:t xml:space="preserve"> Fall 2019 CPS Analytics</w:t>
      </w:r>
    </w:p>
    <w:p w14:paraId="17677FD4" w14:textId="77BC2DF2" w:rsidR="00A92A83" w:rsidRDefault="00A92A83" w:rsidP="00A92A83">
      <w:pPr>
        <w:pStyle w:val="Title2"/>
        <w:jc w:val="left"/>
      </w:pPr>
      <w:r>
        <w:rPr>
          <w:b/>
        </w:rPr>
        <w:t xml:space="preserve">                                </w:t>
      </w:r>
      <w:r w:rsidRPr="00CA6490">
        <w:rPr>
          <w:b/>
        </w:rPr>
        <w:t>Instructor’s Name:</w:t>
      </w:r>
      <w:r>
        <w:t xml:space="preserve"> </w:t>
      </w:r>
      <w:r w:rsidR="008A5D34">
        <w:t xml:space="preserve">Mr. </w:t>
      </w:r>
      <w:proofErr w:type="spellStart"/>
      <w:r w:rsidR="008A5D34">
        <w:t>Daya</w:t>
      </w:r>
      <w:proofErr w:type="spellEnd"/>
      <w:r w:rsidR="008A5D34">
        <w:t xml:space="preserve"> </w:t>
      </w:r>
      <w:proofErr w:type="spellStart"/>
      <w:r w:rsidR="008A5D34">
        <w:t>Rudhramoorthi</w:t>
      </w:r>
      <w:proofErr w:type="spellEnd"/>
      <w:r>
        <w:t xml:space="preserve"> </w:t>
      </w:r>
    </w:p>
    <w:p w14:paraId="789FB052" w14:textId="42F4EC34" w:rsidR="00A92A83" w:rsidRDefault="00A92A83" w:rsidP="00A92A83">
      <w:pPr>
        <w:pStyle w:val="Title2"/>
        <w:jc w:val="left"/>
      </w:pPr>
      <w:r>
        <w:rPr>
          <w:b/>
        </w:rPr>
        <w:t xml:space="preserve">                                </w:t>
      </w:r>
      <w:r w:rsidRPr="00CA6490">
        <w:rPr>
          <w:b/>
        </w:rPr>
        <w:t>Assignment Completion Date:</w:t>
      </w:r>
      <w:r>
        <w:t xml:space="preserve"> 0</w:t>
      </w:r>
      <w:r w:rsidR="008A5D34">
        <w:t>4</w:t>
      </w:r>
      <w:r>
        <w:t>-</w:t>
      </w:r>
      <w:r w:rsidR="00183F0E">
        <w:t>26</w:t>
      </w:r>
      <w:r>
        <w:t>-2020</w:t>
      </w:r>
    </w:p>
    <w:p w14:paraId="213C357F" w14:textId="77777777" w:rsidR="00A92A83" w:rsidRPr="00CA6490" w:rsidRDefault="00A92A83" w:rsidP="00A92A83">
      <w:pPr>
        <w:pStyle w:val="Title2"/>
        <w:rPr>
          <w:b/>
        </w:rPr>
      </w:pPr>
      <w:r>
        <w:rPr>
          <w:b/>
        </w:rPr>
        <w:t xml:space="preserve"> </w:t>
      </w:r>
    </w:p>
    <w:p w14:paraId="1DDD1EC8" w14:textId="77777777" w:rsidR="00A92A83" w:rsidRDefault="00A92A83" w:rsidP="00A92A83">
      <w:pPr>
        <w:pStyle w:val="Title2"/>
      </w:pPr>
      <w:r>
        <w:rPr>
          <w:noProof/>
        </w:rPr>
        <w:drawing>
          <wp:inline distT="0" distB="0" distL="0" distR="0" wp14:anchorId="46F2A9BC" wp14:editId="66666B49">
            <wp:extent cx="32289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4D5D" w14:textId="3CAAE0ED" w:rsidR="005822A7" w:rsidRDefault="00D753BF" w:rsidP="00D753BF">
      <w:pPr>
        <w:pStyle w:val="SectionTitle"/>
        <w:jc w:val="left"/>
      </w:pPr>
      <w:r>
        <w:lastRenderedPageBreak/>
        <w:t xml:space="preserve">As a part of our final project our team has been assigned clustering research area which we have decided to implement on the data set of a famous website </w:t>
      </w:r>
      <w:bookmarkStart w:id="0" w:name="_GoBack"/>
      <w:bookmarkEnd w:id="0"/>
      <w:r>
        <w:t>“BlueBikes.com”. We have been provided with the data where riders rides,</w:t>
      </w:r>
      <w:r w:rsidR="00E320F0">
        <w:t xml:space="preserve"> </w:t>
      </w:r>
      <w:r>
        <w:t>duration of rides, distance covered in the rides,</w:t>
      </w:r>
      <w:r w:rsidR="00B20C22">
        <w:t xml:space="preserve"> </w:t>
      </w:r>
      <w:r>
        <w:t>popularity of the stations etc. We have data for each month</w:t>
      </w:r>
      <w:r w:rsidR="00B20C22">
        <w:t xml:space="preserve">.  My roles and responsibilities </w:t>
      </w:r>
      <w:r w:rsidR="00B252DC">
        <w:t>include</w:t>
      </w:r>
      <w:r w:rsidR="00B20C22">
        <w:t xml:space="preserve"> the </w:t>
      </w:r>
      <w:r w:rsidR="00B252DC">
        <w:t>“D</w:t>
      </w:r>
      <w:r w:rsidR="00B20C22">
        <w:t xml:space="preserve">ata </w:t>
      </w:r>
      <w:r w:rsidR="00B252DC">
        <w:t>V</w:t>
      </w:r>
      <w:r w:rsidR="00B20C22">
        <w:t>isualization</w:t>
      </w:r>
      <w:r w:rsidR="00B252DC">
        <w:t>”</w:t>
      </w:r>
      <w:r w:rsidR="00B20C22">
        <w:t xml:space="preserve"> and </w:t>
      </w:r>
      <w:r w:rsidR="00B252DC">
        <w:t>“D</w:t>
      </w:r>
      <w:r w:rsidR="00B20C22">
        <w:t>eployment</w:t>
      </w:r>
      <w:r w:rsidR="00B252DC">
        <w:t>”</w:t>
      </w:r>
      <w:r w:rsidR="00B20C22">
        <w:t xml:space="preserve"> part of the project. I have decided to use Tableau majorly for preparing the dashboards.  I might be using </w:t>
      </w:r>
      <w:proofErr w:type="spellStart"/>
      <w:r w:rsidR="00B20C22">
        <w:t>RShiny</w:t>
      </w:r>
      <w:proofErr w:type="spellEnd"/>
      <w:r w:rsidR="00B20C22">
        <w:t xml:space="preserve"> if required as we move forward in the project.   Initially I have been analyzing the data set for finding out the patterns and correlation between parameters using Tableau. Based on the results I have decided to do analysis on clusters. Once the analysis regarding the correlation and clustering is done on initial data set I will provide the feedback to the team member who is going to write the algorithm logic for clustering and then once model is ready again I will pick up the dashboard creation on the refined dataset again for final representation of the results of the clustering that we will obtain.</w:t>
      </w:r>
    </w:p>
    <w:p w14:paraId="1E5F2048" w14:textId="3A6F6E27" w:rsidR="00B20C22" w:rsidRDefault="00B20C22" w:rsidP="00D753BF">
      <w:pPr>
        <w:pStyle w:val="SectionTitle"/>
        <w:jc w:val="left"/>
      </w:pPr>
      <w:r>
        <w:lastRenderedPageBreak/>
        <w:tab/>
        <w:t>I am also responsible for doing the data migration and deployment part of the project. So</w:t>
      </w:r>
      <w:r w:rsidR="00567CCE">
        <w:t xml:space="preserve">, </w:t>
      </w:r>
      <w:r>
        <w:t xml:space="preserve">the </w:t>
      </w:r>
      <w:r w:rsidR="00A538AC">
        <w:t>S</w:t>
      </w:r>
      <w:r>
        <w:t>qoop import of the csv files into the Hadoop environment, table creation, and loading the data into</w:t>
      </w:r>
      <w:r w:rsidR="00A538AC">
        <w:t xml:space="preserve"> Hive/ Impala whatever will meet our requirements. Then providing the details of the database to the developer of the algorithm. And finally reading the results of the output obtained</w:t>
      </w:r>
      <w:r w:rsidR="001F2A5C">
        <w:t xml:space="preserve">. From the output we have decided to create the dashboard reports again and then providing the results to the team member who is going to write the report part. </w:t>
      </w:r>
    </w:p>
    <w:p w14:paraId="5FE1B38B" w14:textId="4C3B9781" w:rsidR="00400DC7" w:rsidRDefault="00400DC7" w:rsidP="00D753BF">
      <w:pPr>
        <w:pStyle w:val="SectionTitle"/>
        <w:jc w:val="left"/>
        <w:rPr>
          <w:b/>
          <w:bCs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Pr="00AD6CC7">
        <w:rPr>
          <w:b/>
          <w:bCs/>
        </w:rPr>
        <w:t xml:space="preserve">References </w:t>
      </w:r>
    </w:p>
    <w:p w14:paraId="25301A30" w14:textId="5A4CEC5E" w:rsidR="00AD6CC7" w:rsidRPr="00AD6CC7" w:rsidRDefault="0057357B" w:rsidP="00AD6CC7">
      <w:pPr>
        <w:pStyle w:val="SectionTitle"/>
        <w:numPr>
          <w:ilvl w:val="0"/>
          <w:numId w:val="16"/>
        </w:numPr>
        <w:jc w:val="left"/>
        <w:rPr>
          <w:b/>
          <w:bCs/>
        </w:rPr>
      </w:pPr>
      <w:hyperlink r:id="rId10" w:history="1">
        <w:r w:rsidR="00AD6CC7">
          <w:rPr>
            <w:rStyle w:val="Hyperlink"/>
          </w:rPr>
          <w:t>https://www.bluebikes.com/system-data</w:t>
        </w:r>
      </w:hyperlink>
    </w:p>
    <w:p w14:paraId="7EA9FCF6" w14:textId="77777777" w:rsidR="00B20C22" w:rsidRDefault="00B20C22" w:rsidP="00D753BF">
      <w:pPr>
        <w:pStyle w:val="SectionTitle"/>
        <w:jc w:val="left"/>
      </w:pPr>
    </w:p>
    <w:p w14:paraId="3C4E22FB" w14:textId="77777777" w:rsidR="00B20C22" w:rsidRDefault="00B20C22" w:rsidP="00D753BF">
      <w:pPr>
        <w:pStyle w:val="SectionTitle"/>
        <w:jc w:val="left"/>
      </w:pPr>
    </w:p>
    <w:p w14:paraId="26225633" w14:textId="77777777" w:rsidR="009345F4" w:rsidRDefault="009345F4" w:rsidP="005822A7">
      <w:pPr>
        <w:pStyle w:val="SectionTitle"/>
        <w:jc w:val="left"/>
      </w:pPr>
    </w:p>
    <w:sectPr w:rsidR="009345F4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B626D" w14:textId="77777777" w:rsidR="0057357B" w:rsidRDefault="0057357B">
      <w:pPr>
        <w:spacing w:line="240" w:lineRule="auto"/>
      </w:pPr>
      <w:r>
        <w:separator/>
      </w:r>
    </w:p>
    <w:p w14:paraId="7B7BD1FA" w14:textId="77777777" w:rsidR="0057357B" w:rsidRDefault="0057357B"/>
  </w:endnote>
  <w:endnote w:type="continuationSeparator" w:id="0">
    <w:p w14:paraId="43A88D59" w14:textId="77777777" w:rsidR="0057357B" w:rsidRDefault="0057357B">
      <w:pPr>
        <w:spacing w:line="240" w:lineRule="auto"/>
      </w:pPr>
      <w:r>
        <w:continuationSeparator/>
      </w:r>
    </w:p>
    <w:p w14:paraId="344361E7" w14:textId="77777777" w:rsidR="0057357B" w:rsidRDefault="005735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7BBBC" w14:textId="77777777" w:rsidR="0057357B" w:rsidRDefault="0057357B">
      <w:pPr>
        <w:spacing w:line="240" w:lineRule="auto"/>
      </w:pPr>
      <w:r>
        <w:separator/>
      </w:r>
    </w:p>
    <w:p w14:paraId="5D3A0924" w14:textId="77777777" w:rsidR="0057357B" w:rsidRDefault="0057357B"/>
  </w:footnote>
  <w:footnote w:type="continuationSeparator" w:id="0">
    <w:p w14:paraId="69DE4D29" w14:textId="77777777" w:rsidR="0057357B" w:rsidRDefault="0057357B">
      <w:pPr>
        <w:spacing w:line="240" w:lineRule="auto"/>
      </w:pPr>
      <w:r>
        <w:continuationSeparator/>
      </w:r>
    </w:p>
    <w:p w14:paraId="1043036D" w14:textId="77777777" w:rsidR="0057357B" w:rsidRDefault="005735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1B3A7" w14:textId="74FA9788" w:rsidR="00E81978" w:rsidRDefault="0057357B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246E86BF23BC430B8888898A7F6854C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D753BF">
          <w:rPr>
            <w:rStyle w:val="Strong"/>
          </w:rPr>
          <w:t xml:space="preserve">final </w:t>
        </w:r>
        <w:proofErr w:type="gramStart"/>
        <w:r w:rsidR="00D753BF">
          <w:rPr>
            <w:rStyle w:val="Strong"/>
          </w:rPr>
          <w:t xml:space="preserve">project </w:t>
        </w:r>
        <w:r w:rsidR="00BB0859">
          <w:rPr>
            <w:rStyle w:val="Strong"/>
          </w:rPr>
          <w:t>:Responsibilities</w:t>
        </w:r>
        <w:proofErr w:type="gramEnd"/>
        <w:r w:rsidR="00BB0859">
          <w:rPr>
            <w:rStyle w:val="Strong"/>
          </w:rPr>
          <w:t xml:space="preserve"> 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2BFA8" w14:textId="269ABE99" w:rsidR="00E81978" w:rsidRDefault="00C3129F">
    <w:pPr>
      <w:pStyle w:val="Header"/>
      <w:rPr>
        <w:rStyle w:val="Strong"/>
      </w:rPr>
    </w:pPr>
    <w:r>
      <w:t>Final Project:</w:t>
    </w:r>
    <w:r w:rsidR="00BB0859">
      <w:t xml:space="preserve"> Responsibilities 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62E15BF"/>
    <w:multiLevelType w:val="hybridMultilevel"/>
    <w:tmpl w:val="F31A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83"/>
    <w:rsid w:val="00007FBA"/>
    <w:rsid w:val="00027812"/>
    <w:rsid w:val="00043647"/>
    <w:rsid w:val="00054AC4"/>
    <w:rsid w:val="000B29D7"/>
    <w:rsid w:val="000D3F41"/>
    <w:rsid w:val="00183F0E"/>
    <w:rsid w:val="001F2A5C"/>
    <w:rsid w:val="0022138E"/>
    <w:rsid w:val="00230E1D"/>
    <w:rsid w:val="002B28AE"/>
    <w:rsid w:val="0030281D"/>
    <w:rsid w:val="00333D32"/>
    <w:rsid w:val="00355DCA"/>
    <w:rsid w:val="003C41DF"/>
    <w:rsid w:val="003E7DE3"/>
    <w:rsid w:val="00400DC7"/>
    <w:rsid w:val="004A079C"/>
    <w:rsid w:val="004F568B"/>
    <w:rsid w:val="005019B5"/>
    <w:rsid w:val="00543B69"/>
    <w:rsid w:val="00551A02"/>
    <w:rsid w:val="005534FA"/>
    <w:rsid w:val="00567CCE"/>
    <w:rsid w:val="0057357B"/>
    <w:rsid w:val="005822A7"/>
    <w:rsid w:val="005B0F25"/>
    <w:rsid w:val="005D3A03"/>
    <w:rsid w:val="005F7E1C"/>
    <w:rsid w:val="00600912"/>
    <w:rsid w:val="0061029C"/>
    <w:rsid w:val="00617766"/>
    <w:rsid w:val="00690E93"/>
    <w:rsid w:val="00721ECE"/>
    <w:rsid w:val="00751A4D"/>
    <w:rsid w:val="007C6DBE"/>
    <w:rsid w:val="008002C0"/>
    <w:rsid w:val="008A5D34"/>
    <w:rsid w:val="008C5323"/>
    <w:rsid w:val="00912613"/>
    <w:rsid w:val="0092487B"/>
    <w:rsid w:val="009345F4"/>
    <w:rsid w:val="00936E44"/>
    <w:rsid w:val="009A6A3B"/>
    <w:rsid w:val="00A024F8"/>
    <w:rsid w:val="00A443E2"/>
    <w:rsid w:val="00A538AC"/>
    <w:rsid w:val="00A904BA"/>
    <w:rsid w:val="00A92A83"/>
    <w:rsid w:val="00AC35A2"/>
    <w:rsid w:val="00AD6CC7"/>
    <w:rsid w:val="00B20C22"/>
    <w:rsid w:val="00B252DC"/>
    <w:rsid w:val="00B56047"/>
    <w:rsid w:val="00B77F80"/>
    <w:rsid w:val="00B823AA"/>
    <w:rsid w:val="00BA45DB"/>
    <w:rsid w:val="00BB0859"/>
    <w:rsid w:val="00BF4184"/>
    <w:rsid w:val="00C0601E"/>
    <w:rsid w:val="00C1169D"/>
    <w:rsid w:val="00C25456"/>
    <w:rsid w:val="00C3129F"/>
    <w:rsid w:val="00C31D30"/>
    <w:rsid w:val="00CD0E1A"/>
    <w:rsid w:val="00CD6E39"/>
    <w:rsid w:val="00CF6D12"/>
    <w:rsid w:val="00CF6E91"/>
    <w:rsid w:val="00D03857"/>
    <w:rsid w:val="00D708A5"/>
    <w:rsid w:val="00D753BF"/>
    <w:rsid w:val="00D85B68"/>
    <w:rsid w:val="00D93252"/>
    <w:rsid w:val="00D96D75"/>
    <w:rsid w:val="00E179C0"/>
    <w:rsid w:val="00E320F0"/>
    <w:rsid w:val="00E6004D"/>
    <w:rsid w:val="00E81978"/>
    <w:rsid w:val="00E91E14"/>
    <w:rsid w:val="00F379B7"/>
    <w:rsid w:val="00F37CE5"/>
    <w:rsid w:val="00F525FA"/>
    <w:rsid w:val="00FA268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B11F9"/>
  <w15:chartTrackingRefBased/>
  <w15:docId w15:val="{C8432CED-4D83-4EA1-BEEA-56AFD920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AD6C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bluebikes.com/system-dat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m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6E86BF23BC430B8888898A7F685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F08B9-946E-46CF-A407-9A5A0AD0F760}"/>
      </w:docPartPr>
      <w:docPartBody>
        <w:p w:rsidR="000D3954" w:rsidRDefault="00E474B3">
          <w:pPr>
            <w:pStyle w:val="246E86BF23BC430B8888898A7F6854C1"/>
          </w:pPr>
          <w:r w:rsidRPr="005D3A03">
            <w:t>Figures title:</w:t>
          </w:r>
        </w:p>
      </w:docPartBody>
    </w:docPart>
    <w:docPart>
      <w:docPartPr>
        <w:name w:val="E86A540413144C62A5CDEF68F88C5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F6FF7-66B1-4DE5-A542-88B374C533EE}"/>
      </w:docPartPr>
      <w:docPartBody>
        <w:p w:rsidR="000D3954" w:rsidRDefault="00A9128A" w:rsidP="00A9128A">
          <w:pPr>
            <w:pStyle w:val="E86A540413144C62A5CDEF68F88C57F7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8A"/>
    <w:rsid w:val="000D3954"/>
    <w:rsid w:val="000F2E8D"/>
    <w:rsid w:val="002E4E12"/>
    <w:rsid w:val="00594190"/>
    <w:rsid w:val="00A9128A"/>
    <w:rsid w:val="00E4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D6DE2AF4FA4F6A8175DD3F8A4FB8BB">
    <w:name w:val="7BD6DE2AF4FA4F6A8175DD3F8A4FB8BB"/>
  </w:style>
  <w:style w:type="paragraph" w:customStyle="1" w:styleId="BA53E05EE5454A429DF88F9F5F0BE591">
    <w:name w:val="BA53E05EE5454A429DF88F9F5F0BE591"/>
  </w:style>
  <w:style w:type="paragraph" w:customStyle="1" w:styleId="74ACF3EC939F4019A20398092AE93AD9">
    <w:name w:val="74ACF3EC939F4019A20398092AE93AD9"/>
  </w:style>
  <w:style w:type="paragraph" w:customStyle="1" w:styleId="CFDBC6E8D9564ED6A73B6F06BF610506">
    <w:name w:val="CFDBC6E8D9564ED6A73B6F06BF610506"/>
  </w:style>
  <w:style w:type="paragraph" w:customStyle="1" w:styleId="47934E7541BE443F876695C436FC4DBD">
    <w:name w:val="47934E7541BE443F876695C436FC4DBD"/>
  </w:style>
  <w:style w:type="paragraph" w:customStyle="1" w:styleId="55851B1111DB49FABC86D3CE01EDF5B0">
    <w:name w:val="55851B1111DB49FABC86D3CE01EDF5B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52CC34C6546A4636B92579C3C697A66B">
    <w:name w:val="52CC34C6546A4636B92579C3C697A66B"/>
  </w:style>
  <w:style w:type="paragraph" w:customStyle="1" w:styleId="2ABD3E7D03A24495BAAD26DDC161AD08">
    <w:name w:val="2ABD3E7D03A24495BAAD26DDC161AD08"/>
  </w:style>
  <w:style w:type="paragraph" w:customStyle="1" w:styleId="4AC48E72EE5346D991F6016ED7AD281F">
    <w:name w:val="4AC48E72EE5346D991F6016ED7AD281F"/>
  </w:style>
  <w:style w:type="paragraph" w:customStyle="1" w:styleId="9A588A06882E4FD6BBC4E4B92227DE7C">
    <w:name w:val="9A588A06882E4FD6BBC4E4B92227DE7C"/>
  </w:style>
  <w:style w:type="paragraph" w:customStyle="1" w:styleId="6CCEC7588F594DC5A3B2F22E3F3197A9">
    <w:name w:val="6CCEC7588F594DC5A3B2F22E3F3197A9"/>
  </w:style>
  <w:style w:type="paragraph" w:customStyle="1" w:styleId="83D16F1392394D58B0464101EC48E672">
    <w:name w:val="83D16F1392394D58B0464101EC48E672"/>
  </w:style>
  <w:style w:type="paragraph" w:customStyle="1" w:styleId="21EA93F11EB74906A7DEF88CD7A9DA12">
    <w:name w:val="21EA93F11EB74906A7DEF88CD7A9DA12"/>
  </w:style>
  <w:style w:type="paragraph" w:customStyle="1" w:styleId="16C051946AF64020A4D038F4EF136E7E">
    <w:name w:val="16C051946AF64020A4D038F4EF136E7E"/>
  </w:style>
  <w:style w:type="paragraph" w:customStyle="1" w:styleId="8DEA090E1B81408FA5C6A096F9C13FA0">
    <w:name w:val="8DEA090E1B81408FA5C6A096F9C13FA0"/>
  </w:style>
  <w:style w:type="paragraph" w:customStyle="1" w:styleId="40435B8238214194978A1621879B9D5B">
    <w:name w:val="40435B8238214194978A1621879B9D5B"/>
  </w:style>
  <w:style w:type="paragraph" w:customStyle="1" w:styleId="9879899419AA4825BD30F1D5F599798C">
    <w:name w:val="9879899419AA4825BD30F1D5F599798C"/>
  </w:style>
  <w:style w:type="paragraph" w:customStyle="1" w:styleId="A4665EAD7D7E493C9E76AF6519242F76">
    <w:name w:val="A4665EAD7D7E493C9E76AF6519242F76"/>
  </w:style>
  <w:style w:type="paragraph" w:customStyle="1" w:styleId="5CC13C5BBFCB48BEB12744E6622A4215">
    <w:name w:val="5CC13C5BBFCB48BEB12744E6622A4215"/>
  </w:style>
  <w:style w:type="paragraph" w:customStyle="1" w:styleId="3DEE8DB6326A4687826AC18557F4EEC4">
    <w:name w:val="3DEE8DB6326A4687826AC18557F4EEC4"/>
  </w:style>
  <w:style w:type="paragraph" w:customStyle="1" w:styleId="7BEED8DA26F646D1A847C40881AF3DB9">
    <w:name w:val="7BEED8DA26F646D1A847C40881AF3DB9"/>
  </w:style>
  <w:style w:type="paragraph" w:customStyle="1" w:styleId="370D5D265A6D45E79DCC819DED9D463E">
    <w:name w:val="370D5D265A6D45E79DCC819DED9D463E"/>
  </w:style>
  <w:style w:type="paragraph" w:customStyle="1" w:styleId="983C7AE17D1649DABDBB3FADC67FE25D">
    <w:name w:val="983C7AE17D1649DABDBB3FADC67FE25D"/>
  </w:style>
  <w:style w:type="paragraph" w:customStyle="1" w:styleId="3F1084EFC99D4A8CA0675590611854F3">
    <w:name w:val="3F1084EFC99D4A8CA0675590611854F3"/>
  </w:style>
  <w:style w:type="paragraph" w:customStyle="1" w:styleId="B964ACE34C874E7D92AE2ED86DB464B7">
    <w:name w:val="B964ACE34C874E7D92AE2ED86DB464B7"/>
  </w:style>
  <w:style w:type="paragraph" w:customStyle="1" w:styleId="4F76463D064C47268F35E7DD29083377">
    <w:name w:val="4F76463D064C47268F35E7DD29083377"/>
  </w:style>
  <w:style w:type="paragraph" w:customStyle="1" w:styleId="B2D437E70EF84A01AA8919CFB5382A26">
    <w:name w:val="B2D437E70EF84A01AA8919CFB5382A26"/>
  </w:style>
  <w:style w:type="paragraph" w:customStyle="1" w:styleId="B89745B1CFC94167B36A406D6AF87017">
    <w:name w:val="B89745B1CFC94167B36A406D6AF87017"/>
  </w:style>
  <w:style w:type="paragraph" w:customStyle="1" w:styleId="DC430319888349949A3F5872E1C358E6">
    <w:name w:val="DC430319888349949A3F5872E1C358E6"/>
  </w:style>
  <w:style w:type="paragraph" w:customStyle="1" w:styleId="182164974C1A480883B7A3181C751CBB">
    <w:name w:val="182164974C1A480883B7A3181C751CBB"/>
  </w:style>
  <w:style w:type="paragraph" w:customStyle="1" w:styleId="41CFAD5E33F548CF8580AEF4924EB4AE">
    <w:name w:val="41CFAD5E33F548CF8580AEF4924EB4AE"/>
  </w:style>
  <w:style w:type="paragraph" w:customStyle="1" w:styleId="09445C8F87204794B5C81A99B8903A42">
    <w:name w:val="09445C8F87204794B5C81A99B8903A42"/>
  </w:style>
  <w:style w:type="paragraph" w:customStyle="1" w:styleId="FB9B1E5FC44B4C18934CDA214902B52F">
    <w:name w:val="FB9B1E5FC44B4C18934CDA214902B52F"/>
  </w:style>
  <w:style w:type="paragraph" w:customStyle="1" w:styleId="0223CEFCCDF2425D8ED4164DD0DBBC09">
    <w:name w:val="0223CEFCCDF2425D8ED4164DD0DBBC09"/>
  </w:style>
  <w:style w:type="paragraph" w:customStyle="1" w:styleId="5EEEB0420CAE49EDA1444308741FD5EF">
    <w:name w:val="5EEEB0420CAE49EDA1444308741FD5EF"/>
  </w:style>
  <w:style w:type="paragraph" w:customStyle="1" w:styleId="5D3EBEB7A9064044B88B3D4BC86ED3A6">
    <w:name w:val="5D3EBEB7A9064044B88B3D4BC86ED3A6"/>
  </w:style>
  <w:style w:type="paragraph" w:customStyle="1" w:styleId="C37D7159F0E7489D8F51A0B7D85FC4A8">
    <w:name w:val="C37D7159F0E7489D8F51A0B7D85FC4A8"/>
  </w:style>
  <w:style w:type="paragraph" w:customStyle="1" w:styleId="587F57DD4795457D8CC9DC092AC2C483">
    <w:name w:val="587F57DD4795457D8CC9DC092AC2C483"/>
  </w:style>
  <w:style w:type="paragraph" w:customStyle="1" w:styleId="28EE2F58889F441C9E0268D5B55D3408">
    <w:name w:val="28EE2F58889F441C9E0268D5B55D3408"/>
  </w:style>
  <w:style w:type="paragraph" w:customStyle="1" w:styleId="2D64BBC1F5CC48EFBEE545B91BA56E8C">
    <w:name w:val="2D64BBC1F5CC48EFBEE545B91BA56E8C"/>
  </w:style>
  <w:style w:type="paragraph" w:customStyle="1" w:styleId="A644F3BB96F14CF5A2DD2E78602FB302">
    <w:name w:val="A644F3BB96F14CF5A2DD2E78602FB302"/>
  </w:style>
  <w:style w:type="paragraph" w:customStyle="1" w:styleId="312376C6043E44E5BC608066641D6052">
    <w:name w:val="312376C6043E44E5BC608066641D6052"/>
  </w:style>
  <w:style w:type="paragraph" w:customStyle="1" w:styleId="D05D76FA52D2483B8EAFEFBC436FA4A6">
    <w:name w:val="D05D76FA52D2483B8EAFEFBC436FA4A6"/>
  </w:style>
  <w:style w:type="paragraph" w:customStyle="1" w:styleId="02862A4894AB4C8DB77305C5F3B8CB6A">
    <w:name w:val="02862A4894AB4C8DB77305C5F3B8CB6A"/>
  </w:style>
  <w:style w:type="paragraph" w:customStyle="1" w:styleId="6863601E86EB40C69EE8C21C5FF193F2">
    <w:name w:val="6863601E86EB40C69EE8C21C5FF193F2"/>
  </w:style>
  <w:style w:type="paragraph" w:customStyle="1" w:styleId="A992868FF2CD461392DB0F330EBB7990">
    <w:name w:val="A992868FF2CD461392DB0F330EBB7990"/>
  </w:style>
  <w:style w:type="paragraph" w:customStyle="1" w:styleId="4ABEB392D4F94D7D91DB1D8B89740C29">
    <w:name w:val="4ABEB392D4F94D7D91DB1D8B89740C29"/>
  </w:style>
  <w:style w:type="paragraph" w:customStyle="1" w:styleId="3D69DC0710EC4B7381AAA3EC9E7E6669">
    <w:name w:val="3D69DC0710EC4B7381AAA3EC9E7E6669"/>
  </w:style>
  <w:style w:type="paragraph" w:customStyle="1" w:styleId="35AA821AEB4F4FBBBDE1841B14ECD747">
    <w:name w:val="35AA821AEB4F4FBBBDE1841B14ECD747"/>
  </w:style>
  <w:style w:type="paragraph" w:customStyle="1" w:styleId="E059801E180E42709A54037822128CCE">
    <w:name w:val="E059801E180E42709A54037822128CCE"/>
  </w:style>
  <w:style w:type="paragraph" w:customStyle="1" w:styleId="ED3CF7E07B764876B348FCE793098E06">
    <w:name w:val="ED3CF7E07B764876B348FCE793098E06"/>
  </w:style>
  <w:style w:type="paragraph" w:customStyle="1" w:styleId="5A34DF9C323F438A8065EB440A1D2CB3">
    <w:name w:val="5A34DF9C323F438A8065EB440A1D2CB3"/>
  </w:style>
  <w:style w:type="paragraph" w:customStyle="1" w:styleId="80A10D80D48E429BB8F965CD756563EC">
    <w:name w:val="80A10D80D48E429BB8F965CD756563EC"/>
  </w:style>
  <w:style w:type="paragraph" w:customStyle="1" w:styleId="179431D5DB16423C9614B019965F011D">
    <w:name w:val="179431D5DB16423C9614B019965F011D"/>
  </w:style>
  <w:style w:type="paragraph" w:customStyle="1" w:styleId="E2B5F7E09CF045ADAABD04235098B57B">
    <w:name w:val="E2B5F7E09CF045ADAABD04235098B57B"/>
  </w:style>
  <w:style w:type="paragraph" w:customStyle="1" w:styleId="E037E6ED6AED46018C5F9A0556A79E65">
    <w:name w:val="E037E6ED6AED46018C5F9A0556A79E65"/>
  </w:style>
  <w:style w:type="paragraph" w:customStyle="1" w:styleId="1EE981CDED0F4539A52F0089757E2541">
    <w:name w:val="1EE981CDED0F4539A52F0089757E2541"/>
  </w:style>
  <w:style w:type="paragraph" w:customStyle="1" w:styleId="6A4B757D8A6744D6BBDA9E2F66DE6F76">
    <w:name w:val="6A4B757D8A6744D6BBDA9E2F66DE6F76"/>
  </w:style>
  <w:style w:type="paragraph" w:customStyle="1" w:styleId="FF14572936D644ED9B7C696A5CCCF3BF">
    <w:name w:val="FF14572936D644ED9B7C696A5CCCF3BF"/>
  </w:style>
  <w:style w:type="paragraph" w:customStyle="1" w:styleId="E458D146127140A090145A914ED26BC7">
    <w:name w:val="E458D146127140A090145A914ED26BC7"/>
  </w:style>
  <w:style w:type="paragraph" w:customStyle="1" w:styleId="A61AD3F10775419F9B0DBCEC2603390D">
    <w:name w:val="A61AD3F10775419F9B0DBCEC2603390D"/>
  </w:style>
  <w:style w:type="paragraph" w:customStyle="1" w:styleId="246E86BF23BC430B8888898A7F6854C1">
    <w:name w:val="246E86BF23BC430B8888898A7F6854C1"/>
  </w:style>
  <w:style w:type="paragraph" w:customStyle="1" w:styleId="F1CBD4F19CF943558D91A2987163267A">
    <w:name w:val="F1CBD4F19CF943558D91A2987163267A"/>
  </w:style>
  <w:style w:type="paragraph" w:customStyle="1" w:styleId="E86A540413144C62A5CDEF68F88C57F7">
    <w:name w:val="E86A540413144C62A5CDEF68F88C57F7"/>
    <w:rsid w:val="00A912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final project :Responsibilities 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F38822-8053-46E4-A6F4-3BA6A14B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589</TotalTime>
  <Pages>8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Study: Big Data in New York City Management</vt:lpstr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Project:  Responsibilities</dc:title>
  <dc:subject/>
  <dc:creator>shivani sharma</dc:creator>
  <cp:keywords/>
  <dc:description/>
  <cp:lastModifiedBy>shivani sharma</cp:lastModifiedBy>
  <cp:revision>44</cp:revision>
  <dcterms:created xsi:type="dcterms:W3CDTF">2020-04-19T00:32:00Z</dcterms:created>
  <dcterms:modified xsi:type="dcterms:W3CDTF">2020-04-27T02:50:00Z</dcterms:modified>
</cp:coreProperties>
</file>