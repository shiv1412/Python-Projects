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3AF96" w14:textId="40E8A9E7" w:rsidR="00E81978" w:rsidRPr="00CA6490" w:rsidRDefault="008F367F" w:rsidP="008F367F">
      <w:pPr>
        <w:pStyle w:val="Title"/>
        <w:ind w:left="1440"/>
        <w:jc w:val="left"/>
        <w:rPr>
          <w:b/>
        </w:rPr>
      </w:pPr>
      <w:r>
        <w:rPr>
          <w:b/>
        </w:rPr>
        <w:t xml:space="preserve">        </w:t>
      </w:r>
      <w:sdt>
        <w:sdtPr>
          <w:rPr>
            <w:b/>
          </w:rPr>
          <w:alias w:val="Title:"/>
          <w:tag w:val="Title:"/>
          <w:id w:val="726351117"/>
          <w:placeholder>
            <w:docPart w:val="65CA43A64E95494097ADB232D46E532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Pr>
              <w:b/>
            </w:rPr>
            <w:t xml:space="preserve">Module </w:t>
          </w:r>
          <w:r w:rsidR="007B455C">
            <w:rPr>
              <w:b/>
            </w:rPr>
            <w:t>2</w:t>
          </w:r>
          <w:r>
            <w:rPr>
              <w:b/>
            </w:rPr>
            <w:t xml:space="preserve"> Predictive Analytics</w:t>
          </w:r>
        </w:sdtContent>
      </w:sdt>
    </w:p>
    <w:p w14:paraId="3AA3EA07" w14:textId="77777777" w:rsidR="00B823AA" w:rsidRDefault="006F4D44" w:rsidP="006F4D44">
      <w:pPr>
        <w:pStyle w:val="Title2"/>
        <w:ind w:left="1440"/>
        <w:jc w:val="left"/>
      </w:pPr>
      <w:r>
        <w:rPr>
          <w:b/>
        </w:rPr>
        <w:t xml:space="preserve">        </w:t>
      </w:r>
      <w:r w:rsidR="00727EE7" w:rsidRPr="00CA6490">
        <w:rPr>
          <w:b/>
        </w:rPr>
        <w:t>Author’s Name:</w:t>
      </w:r>
      <w:r>
        <w:rPr>
          <w:b/>
        </w:rPr>
        <w:t xml:space="preserve"> </w:t>
      </w:r>
      <w:r w:rsidR="007276BB">
        <w:t>S</w:t>
      </w:r>
      <w:r w:rsidR="00727EE7">
        <w:t>hivani Sharma</w:t>
      </w:r>
    </w:p>
    <w:p w14:paraId="3D55F4E5" w14:textId="187FC6EF" w:rsidR="00E81978" w:rsidRDefault="006F4D44" w:rsidP="006F4D44">
      <w:pPr>
        <w:pStyle w:val="Title2"/>
        <w:jc w:val="left"/>
      </w:pPr>
      <w:r>
        <w:rPr>
          <w:b/>
        </w:rPr>
        <w:t xml:space="preserve">                                </w:t>
      </w:r>
      <w:r w:rsidR="00727EE7" w:rsidRPr="00CA6490">
        <w:rPr>
          <w:b/>
        </w:rPr>
        <w:t>Course Number:</w:t>
      </w:r>
      <w:r w:rsidR="00727EE7">
        <w:t xml:space="preserve"> ALY60</w:t>
      </w:r>
      <w:r w:rsidR="00BD2249">
        <w:t>2</w:t>
      </w:r>
      <w:r w:rsidR="002513D3">
        <w:t>0</w:t>
      </w:r>
    </w:p>
    <w:p w14:paraId="25A0D3AE" w14:textId="2026119D" w:rsidR="00727EE7" w:rsidRDefault="006F4D44" w:rsidP="006F4D44">
      <w:pPr>
        <w:pStyle w:val="Title2"/>
        <w:jc w:val="left"/>
      </w:pPr>
      <w:r>
        <w:rPr>
          <w:b/>
        </w:rPr>
        <w:t xml:space="preserve">                                </w:t>
      </w:r>
      <w:r w:rsidR="00727EE7" w:rsidRPr="00CA6490">
        <w:rPr>
          <w:b/>
        </w:rPr>
        <w:t>Course Title:</w:t>
      </w:r>
      <w:r w:rsidR="00BD2249">
        <w:t xml:space="preserve"> Predictive </w:t>
      </w:r>
      <w:r w:rsidR="002513D3">
        <w:t>Analytics</w:t>
      </w:r>
    </w:p>
    <w:p w14:paraId="25E56F90" w14:textId="77777777" w:rsidR="00727EE7" w:rsidRDefault="006F4D44" w:rsidP="006F4D44">
      <w:pPr>
        <w:pStyle w:val="Title2"/>
        <w:jc w:val="left"/>
      </w:pPr>
      <w:r>
        <w:rPr>
          <w:b/>
        </w:rPr>
        <w:t xml:space="preserve">                                </w:t>
      </w:r>
      <w:r w:rsidR="00727EE7" w:rsidRPr="00CA6490">
        <w:rPr>
          <w:b/>
        </w:rPr>
        <w:t>Academic Term:</w:t>
      </w:r>
      <w:r w:rsidR="00727EE7">
        <w:t xml:space="preserve"> Fall 2019 CPS Analytics</w:t>
      </w:r>
    </w:p>
    <w:p w14:paraId="6DF5A760" w14:textId="30B3FC2B" w:rsidR="00727EE7" w:rsidRDefault="006F4D44" w:rsidP="006F4D44">
      <w:pPr>
        <w:pStyle w:val="Title2"/>
        <w:jc w:val="left"/>
      </w:pPr>
      <w:r>
        <w:rPr>
          <w:b/>
        </w:rPr>
        <w:t xml:space="preserve">                                </w:t>
      </w:r>
      <w:r w:rsidR="00727EE7" w:rsidRPr="00CA6490">
        <w:rPr>
          <w:b/>
        </w:rPr>
        <w:t>Instructor’s Name:</w:t>
      </w:r>
      <w:r w:rsidR="00727EE7">
        <w:t xml:space="preserve"> </w:t>
      </w:r>
      <w:r w:rsidR="00BD2249">
        <w:t>Marco Montes de Oca</w:t>
      </w:r>
      <w:r w:rsidR="008708A1">
        <w:t xml:space="preserve"> </w:t>
      </w:r>
    </w:p>
    <w:p w14:paraId="0422F355" w14:textId="568172CF" w:rsidR="00727EE7" w:rsidRDefault="006F4D44" w:rsidP="006F4D44">
      <w:pPr>
        <w:pStyle w:val="Title2"/>
        <w:jc w:val="left"/>
      </w:pPr>
      <w:r>
        <w:rPr>
          <w:b/>
        </w:rPr>
        <w:t xml:space="preserve">                                </w:t>
      </w:r>
      <w:r w:rsidR="00727EE7" w:rsidRPr="00CA6490">
        <w:rPr>
          <w:b/>
        </w:rPr>
        <w:t>Assignment Completion Date:</w:t>
      </w:r>
      <w:r w:rsidR="00727EE7">
        <w:t xml:space="preserve"> </w:t>
      </w:r>
      <w:r w:rsidR="002513D3">
        <w:t>0</w:t>
      </w:r>
      <w:r w:rsidR="00BD2249">
        <w:t>9</w:t>
      </w:r>
      <w:r w:rsidR="00CA6490">
        <w:t>-</w:t>
      </w:r>
      <w:r w:rsidR="0080589F">
        <w:t>2</w:t>
      </w:r>
      <w:r w:rsidR="007B455C">
        <w:t>9</w:t>
      </w:r>
      <w:r w:rsidR="00CA6490">
        <w:t>-20</w:t>
      </w:r>
      <w:r w:rsidR="002513D3">
        <w:t>20</w:t>
      </w:r>
    </w:p>
    <w:p w14:paraId="4BDDB542" w14:textId="77777777" w:rsidR="00CA6490" w:rsidRPr="00CA6490" w:rsidRDefault="004D1E3D" w:rsidP="00B823AA">
      <w:pPr>
        <w:pStyle w:val="Title2"/>
        <w:rPr>
          <w:b/>
        </w:rPr>
      </w:pPr>
      <w:r>
        <w:rPr>
          <w:b/>
        </w:rPr>
        <w:t xml:space="preserve"> </w:t>
      </w:r>
    </w:p>
    <w:p w14:paraId="137F735B" w14:textId="77777777" w:rsidR="00CA6490" w:rsidRDefault="00CA6490" w:rsidP="00B823AA">
      <w:pPr>
        <w:pStyle w:val="Title2"/>
      </w:pPr>
      <w:r>
        <w:rPr>
          <w:noProof/>
        </w:rPr>
        <w:drawing>
          <wp:inline distT="0" distB="0" distL="0" distR="0" wp14:anchorId="21C2D520" wp14:editId="4A76F24F">
            <wp:extent cx="32289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2943225"/>
                    </a:xfrm>
                    <a:prstGeom prst="rect">
                      <a:avLst/>
                    </a:prstGeom>
                  </pic:spPr>
                </pic:pic>
              </a:graphicData>
            </a:graphic>
          </wp:inline>
        </w:drawing>
      </w:r>
    </w:p>
    <w:p w14:paraId="1B791D63" w14:textId="693BF9F9" w:rsidR="00E81978" w:rsidRDefault="006F4D44" w:rsidP="00784410">
      <w:pPr>
        <w:pStyle w:val="Title"/>
        <w:tabs>
          <w:tab w:val="left" w:pos="3090"/>
          <w:tab w:val="left" w:pos="5820"/>
          <w:tab w:val="left" w:pos="6585"/>
        </w:tabs>
        <w:jc w:val="left"/>
      </w:pPr>
      <w:r>
        <w:lastRenderedPageBreak/>
        <w:tab/>
      </w:r>
      <w:r w:rsidR="00B22A90">
        <w:tab/>
      </w:r>
      <w:r w:rsidR="00784410">
        <w:tab/>
      </w:r>
    </w:p>
    <w:p w14:paraId="106922B4" w14:textId="25DA7CB3" w:rsidR="00E81978" w:rsidRDefault="006F3FC5" w:rsidP="00B823AA">
      <w:pPr>
        <w:pStyle w:val="Title2"/>
        <w:rPr>
          <w:b/>
        </w:rPr>
      </w:pPr>
      <w:r w:rsidRPr="006F3FC5">
        <w:rPr>
          <w:b/>
        </w:rPr>
        <w:t xml:space="preserve">Introduction </w:t>
      </w:r>
    </w:p>
    <w:p w14:paraId="05A0CA34" w14:textId="56D2D1EB" w:rsidR="00C62731" w:rsidRDefault="00EF641F" w:rsidP="00C62731">
      <w:pPr>
        <w:pStyle w:val="Title2"/>
        <w:ind w:firstLine="720"/>
        <w:jc w:val="left"/>
        <w:rPr>
          <w:bCs/>
        </w:rPr>
      </w:pPr>
      <w:r>
        <w:rPr>
          <w:bCs/>
        </w:rPr>
        <w:t>This week’s assignment is based on “Logistic Regression” algorithm on the same data set we used in the last week i.e “MNIST” Fashion dataset.</w:t>
      </w:r>
      <w:r w:rsidR="00DB1A61">
        <w:rPr>
          <w:bCs/>
        </w:rPr>
        <w:t xml:space="preserve"> This is basically a classification problem set where we have to use logistic regression technique.</w:t>
      </w:r>
      <w:r w:rsidR="00190CFE">
        <w:rPr>
          <w:bCs/>
        </w:rPr>
        <w:t xml:space="preserve"> I would like to give a brief about logistic regression. It is one of the supervised machine learning </w:t>
      </w:r>
      <w:r w:rsidR="00F47A66">
        <w:rPr>
          <w:bCs/>
        </w:rPr>
        <w:t>algorithms</w:t>
      </w:r>
      <w:r w:rsidR="00190CFE">
        <w:rPr>
          <w:bCs/>
        </w:rPr>
        <w:t xml:space="preserve"> used for classification problems. </w:t>
      </w:r>
      <w:r w:rsidR="00803DB0">
        <w:rPr>
          <w:bCs/>
        </w:rPr>
        <w:t>It is considered as a linear classifier,</w:t>
      </w:r>
      <w:r w:rsidR="00D103FF">
        <w:rPr>
          <w:bCs/>
        </w:rPr>
        <w:t xml:space="preserve"> </w:t>
      </w:r>
      <w:r w:rsidR="00803DB0">
        <w:rPr>
          <w:bCs/>
        </w:rPr>
        <w:t xml:space="preserve">also known as </w:t>
      </w:r>
      <w:r w:rsidR="00D304BA">
        <w:rPr>
          <w:bCs/>
        </w:rPr>
        <w:t xml:space="preserve">“logit function”. “Logistic Function” is </w:t>
      </w:r>
      <w:r w:rsidR="004F16AE">
        <w:rPr>
          <w:bCs/>
        </w:rPr>
        <w:t>mathematically</w:t>
      </w:r>
      <w:r w:rsidR="00D304BA">
        <w:rPr>
          <w:bCs/>
        </w:rPr>
        <w:t xml:space="preserve"> a sigmoid function and provides the output close to zero</w:t>
      </w:r>
      <w:r w:rsidR="008B540B">
        <w:rPr>
          <w:bCs/>
        </w:rPr>
        <w:t xml:space="preserve"> or</w:t>
      </w:r>
      <w:r w:rsidR="00D304BA">
        <w:rPr>
          <w:bCs/>
        </w:rPr>
        <w:t xml:space="preserve"> one</w:t>
      </w:r>
      <w:r w:rsidR="008B540B">
        <w:rPr>
          <w:bCs/>
        </w:rPr>
        <w:t xml:space="preserve"> and provides the weights b0,b1,b2 …….. bn and this is known as model fitting.</w:t>
      </w:r>
      <w:r w:rsidR="00334A66">
        <w:rPr>
          <w:bCs/>
        </w:rPr>
        <w:t xml:space="preserve"> Here is the generalized formula for the same:</w:t>
      </w:r>
    </w:p>
    <w:p w14:paraId="3620C38A" w14:textId="5F811F05" w:rsidR="00334A66" w:rsidRDefault="00334A66" w:rsidP="00C62731">
      <w:pPr>
        <w:pStyle w:val="Title2"/>
        <w:ind w:firstLine="720"/>
        <w:jc w:val="left"/>
        <w:rPr>
          <w:bCs/>
        </w:rPr>
      </w:pPr>
      <w:r>
        <w:rPr>
          <w:noProof/>
        </w:rPr>
        <w:drawing>
          <wp:inline distT="0" distB="0" distL="0" distR="0" wp14:anchorId="2E4E0044" wp14:editId="016CEB3A">
            <wp:extent cx="4400550" cy="676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0550" cy="676275"/>
                    </a:xfrm>
                    <a:prstGeom prst="rect">
                      <a:avLst/>
                    </a:prstGeom>
                  </pic:spPr>
                </pic:pic>
              </a:graphicData>
            </a:graphic>
          </wp:inline>
        </w:drawing>
      </w:r>
    </w:p>
    <w:p w14:paraId="778FFB39" w14:textId="5F625294" w:rsidR="00334A66" w:rsidRDefault="00334A66" w:rsidP="00C62731">
      <w:pPr>
        <w:pStyle w:val="Title2"/>
        <w:ind w:firstLine="720"/>
        <w:jc w:val="left"/>
        <w:rPr>
          <w:bCs/>
        </w:rPr>
      </w:pPr>
      <w:r>
        <w:rPr>
          <w:bCs/>
        </w:rPr>
        <w:t>We label the training data into 0 and 1 and assign labels to each target variable separately</w:t>
      </w:r>
      <w:r w:rsidR="004F16AE">
        <w:rPr>
          <w:bCs/>
        </w:rPr>
        <w:t>.</w:t>
      </w:r>
    </w:p>
    <w:p w14:paraId="5A06D700" w14:textId="1D51C675" w:rsidR="004F16AE" w:rsidRDefault="004F16AE" w:rsidP="00C62731">
      <w:pPr>
        <w:pStyle w:val="Title2"/>
        <w:ind w:firstLine="720"/>
        <w:jc w:val="left"/>
        <w:rPr>
          <w:bCs/>
        </w:rPr>
      </w:pPr>
      <w:r>
        <w:rPr>
          <w:bCs/>
        </w:rPr>
        <w:t>Model hypothesis function is as follows:</w:t>
      </w:r>
    </w:p>
    <w:p w14:paraId="6537264E" w14:textId="352C6D10" w:rsidR="004F16AE" w:rsidRDefault="004F16AE" w:rsidP="00C62731">
      <w:pPr>
        <w:pStyle w:val="Title2"/>
        <w:ind w:firstLine="720"/>
        <w:jc w:val="left"/>
        <w:rPr>
          <w:bCs/>
        </w:rPr>
      </w:pPr>
      <w:r>
        <w:rPr>
          <w:noProof/>
        </w:rPr>
        <w:drawing>
          <wp:inline distT="0" distB="0" distL="0" distR="0" wp14:anchorId="1C847309" wp14:editId="203DE20F">
            <wp:extent cx="1943100" cy="1685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3100" cy="1685925"/>
                    </a:xfrm>
                    <a:prstGeom prst="rect">
                      <a:avLst/>
                    </a:prstGeom>
                  </pic:spPr>
                </pic:pic>
              </a:graphicData>
            </a:graphic>
          </wp:inline>
        </w:drawing>
      </w:r>
    </w:p>
    <w:p w14:paraId="0460C194" w14:textId="090327C1" w:rsidR="004F16AE" w:rsidRDefault="004F16AE" w:rsidP="00C62731">
      <w:pPr>
        <w:pStyle w:val="Title2"/>
        <w:ind w:firstLine="720"/>
        <w:jc w:val="left"/>
        <w:rPr>
          <w:bCs/>
        </w:rPr>
      </w:pPr>
      <w:r>
        <w:rPr>
          <w:noProof/>
        </w:rPr>
        <w:lastRenderedPageBreak/>
        <w:drawing>
          <wp:inline distT="0" distB="0" distL="0" distR="0" wp14:anchorId="739531B5" wp14:editId="3DA0DEB8">
            <wp:extent cx="3952875" cy="2457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2875" cy="2457450"/>
                    </a:xfrm>
                    <a:prstGeom prst="rect">
                      <a:avLst/>
                    </a:prstGeom>
                  </pic:spPr>
                </pic:pic>
              </a:graphicData>
            </a:graphic>
          </wp:inline>
        </w:drawing>
      </w:r>
    </w:p>
    <w:p w14:paraId="5918CDCF" w14:textId="7B684993" w:rsidR="004F16AE" w:rsidRDefault="000F3A9B" w:rsidP="00C62731">
      <w:pPr>
        <w:pStyle w:val="Title2"/>
        <w:ind w:firstLine="720"/>
        <w:jc w:val="left"/>
        <w:rPr>
          <w:bCs/>
        </w:rPr>
      </w:pPr>
      <w:r>
        <w:rPr>
          <w:bCs/>
        </w:rPr>
        <w:t>And the above form is a mathematical representation of logistic model which is nothing but a sigmoid function/logistic function.</w:t>
      </w:r>
    </w:p>
    <w:p w14:paraId="6ADB84F6" w14:textId="039EE995" w:rsidR="00AE193A" w:rsidRDefault="00AE193A" w:rsidP="00C62731">
      <w:pPr>
        <w:pStyle w:val="Title2"/>
        <w:ind w:firstLine="720"/>
        <w:jc w:val="left"/>
        <w:rPr>
          <w:bCs/>
        </w:rPr>
      </w:pPr>
      <w:r>
        <w:rPr>
          <w:bCs/>
        </w:rPr>
        <w:t>I am going to explain the implemented algorithm in the analysis section.</w:t>
      </w:r>
    </w:p>
    <w:p w14:paraId="48DB9084" w14:textId="4D11258D" w:rsidR="00A067CD" w:rsidRDefault="00A067CD" w:rsidP="00A067CD">
      <w:pPr>
        <w:pStyle w:val="Title2"/>
        <w:rPr>
          <w:b/>
        </w:rPr>
      </w:pPr>
      <w:r w:rsidRPr="00A067CD">
        <w:rPr>
          <w:b/>
        </w:rPr>
        <w:t>Analysis</w:t>
      </w:r>
    </w:p>
    <w:p w14:paraId="207BB6DD" w14:textId="3D62E3FB" w:rsidR="00AE193A" w:rsidRDefault="00AE193A" w:rsidP="00AE193A">
      <w:pPr>
        <w:pStyle w:val="Title2"/>
        <w:jc w:val="left"/>
        <w:rPr>
          <w:bCs/>
        </w:rPr>
      </w:pPr>
      <w:r>
        <w:rPr>
          <w:bCs/>
        </w:rPr>
        <w:t xml:space="preserve">We have to apply logistic regression model on the same MNIST fashion data set that was provided to us in the last week assignment.  </w:t>
      </w:r>
    </w:p>
    <w:p w14:paraId="15D0F2D2" w14:textId="05172DFA" w:rsidR="007B7C13" w:rsidRDefault="007B7C13" w:rsidP="00AE193A">
      <w:pPr>
        <w:pStyle w:val="Title2"/>
        <w:jc w:val="left"/>
        <w:rPr>
          <w:bCs/>
        </w:rPr>
      </w:pPr>
      <w:r>
        <w:rPr>
          <w:bCs/>
        </w:rPr>
        <w:t>Firstly, I have imported all the required libraries:</w:t>
      </w:r>
    </w:p>
    <w:p w14:paraId="7E0C0C28" w14:textId="0302DA95" w:rsidR="00352D28" w:rsidRDefault="00352D28" w:rsidP="00AE193A">
      <w:pPr>
        <w:pStyle w:val="Title2"/>
        <w:jc w:val="left"/>
        <w:rPr>
          <w:bCs/>
        </w:rPr>
      </w:pPr>
      <w:r>
        <w:rPr>
          <w:noProof/>
        </w:rPr>
        <w:drawing>
          <wp:inline distT="0" distB="0" distL="0" distR="0" wp14:anchorId="278AA407" wp14:editId="0CC377D6">
            <wp:extent cx="3952875" cy="1809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2875" cy="1809750"/>
                    </a:xfrm>
                    <a:prstGeom prst="rect">
                      <a:avLst/>
                    </a:prstGeom>
                  </pic:spPr>
                </pic:pic>
              </a:graphicData>
            </a:graphic>
          </wp:inline>
        </w:drawing>
      </w:r>
    </w:p>
    <w:p w14:paraId="1C6D7EF6" w14:textId="709EB041" w:rsidR="00F90AC0" w:rsidRDefault="00352D28" w:rsidP="00AE193A">
      <w:pPr>
        <w:pStyle w:val="Title2"/>
        <w:jc w:val="left"/>
        <w:rPr>
          <w:bCs/>
        </w:rPr>
      </w:pPr>
      <w:r>
        <w:rPr>
          <w:bCs/>
        </w:rPr>
        <w:t xml:space="preserve">Then I have worked on the data set </w:t>
      </w:r>
      <w:r w:rsidR="00331746">
        <w:rPr>
          <w:bCs/>
        </w:rPr>
        <w:t>processing and divided the provided training and testing datasets into features and labels.</w:t>
      </w:r>
    </w:p>
    <w:p w14:paraId="1C3A2527" w14:textId="523B1E22" w:rsidR="00331746" w:rsidRDefault="00D61341" w:rsidP="00AE193A">
      <w:pPr>
        <w:pStyle w:val="Title2"/>
        <w:jc w:val="left"/>
        <w:rPr>
          <w:bCs/>
        </w:rPr>
      </w:pPr>
      <w:r>
        <w:rPr>
          <w:noProof/>
        </w:rPr>
        <w:lastRenderedPageBreak/>
        <w:drawing>
          <wp:inline distT="0" distB="0" distL="0" distR="0" wp14:anchorId="40FFD0D9" wp14:editId="30FBEE26">
            <wp:extent cx="5667375" cy="4076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7375" cy="4076700"/>
                    </a:xfrm>
                    <a:prstGeom prst="rect">
                      <a:avLst/>
                    </a:prstGeom>
                  </pic:spPr>
                </pic:pic>
              </a:graphicData>
            </a:graphic>
          </wp:inline>
        </w:drawing>
      </w:r>
    </w:p>
    <w:p w14:paraId="4CAD5449" w14:textId="3781D5D8" w:rsidR="00AE193A" w:rsidRDefault="00331746" w:rsidP="00AE193A">
      <w:pPr>
        <w:pStyle w:val="Title2"/>
        <w:jc w:val="left"/>
        <w:rPr>
          <w:bCs/>
        </w:rPr>
      </w:pPr>
      <w:r>
        <w:rPr>
          <w:bCs/>
        </w:rPr>
        <w:t>Now I have applied multinomial logistic regression model by putting the parameter “multi_class” in the LogisticRegression(). I have used the solver ‘saga’ (Based on my results with different type of solvers this is the best one) and charged the penalty as “l2”. Then performed the fitting of model and predicted the values for each type of product i.e the model is applied on 10 different models altogether and provided output for all type of fashion items. Then I calculated the accuracy and scores for each item.</w:t>
      </w:r>
    </w:p>
    <w:p w14:paraId="0AF57F89" w14:textId="00152F70" w:rsidR="00331746" w:rsidRDefault="00331746" w:rsidP="00AE193A">
      <w:pPr>
        <w:pStyle w:val="Title2"/>
        <w:jc w:val="left"/>
        <w:rPr>
          <w:bCs/>
        </w:rPr>
      </w:pPr>
      <w:r>
        <w:rPr>
          <w:noProof/>
        </w:rPr>
        <w:lastRenderedPageBreak/>
        <w:drawing>
          <wp:inline distT="0" distB="0" distL="0" distR="0" wp14:anchorId="04EFC3CD" wp14:editId="074513CC">
            <wp:extent cx="5943600" cy="2133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33600"/>
                    </a:xfrm>
                    <a:prstGeom prst="rect">
                      <a:avLst/>
                    </a:prstGeom>
                  </pic:spPr>
                </pic:pic>
              </a:graphicData>
            </a:graphic>
          </wp:inline>
        </w:drawing>
      </w:r>
    </w:p>
    <w:p w14:paraId="47C98340" w14:textId="41C30133" w:rsidR="00331746" w:rsidRDefault="00331746" w:rsidP="00AE193A">
      <w:pPr>
        <w:pStyle w:val="Title2"/>
        <w:jc w:val="left"/>
        <w:rPr>
          <w:bCs/>
        </w:rPr>
      </w:pPr>
      <w:r>
        <w:rPr>
          <w:bCs/>
        </w:rPr>
        <w:t>Here is the output for the value for the training and testing datasets accuracy:</w:t>
      </w:r>
    </w:p>
    <w:p w14:paraId="7111EAF3" w14:textId="6B2173E7" w:rsidR="00331746" w:rsidRDefault="00A424FA" w:rsidP="00AE193A">
      <w:pPr>
        <w:pStyle w:val="Title2"/>
        <w:jc w:val="left"/>
        <w:rPr>
          <w:bCs/>
        </w:rPr>
      </w:pPr>
      <w:r>
        <w:rPr>
          <w:noProof/>
        </w:rPr>
        <w:drawing>
          <wp:inline distT="0" distB="0" distL="0" distR="0" wp14:anchorId="7D685C5A" wp14:editId="27ABD737">
            <wp:extent cx="5257800" cy="32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7800" cy="323850"/>
                    </a:xfrm>
                    <a:prstGeom prst="rect">
                      <a:avLst/>
                    </a:prstGeom>
                  </pic:spPr>
                </pic:pic>
              </a:graphicData>
            </a:graphic>
          </wp:inline>
        </w:drawing>
      </w:r>
    </w:p>
    <w:p w14:paraId="47418C90" w14:textId="78321356" w:rsidR="00331746" w:rsidRDefault="00583CAA" w:rsidP="00AE193A">
      <w:pPr>
        <w:pStyle w:val="Title2"/>
        <w:jc w:val="left"/>
        <w:rPr>
          <w:bCs/>
        </w:rPr>
      </w:pPr>
      <w:r>
        <w:rPr>
          <w:bCs/>
        </w:rPr>
        <w:t>Finally I plotted the confusion matrix for training and testing dataset predicted values. In order to show the detailed probabilities I created heatmaps as well for showing the predicted outputs.</w:t>
      </w:r>
    </w:p>
    <w:p w14:paraId="341CD157" w14:textId="68CC2B79" w:rsidR="002C3426" w:rsidRDefault="002C3426" w:rsidP="00AE193A">
      <w:pPr>
        <w:pStyle w:val="Title2"/>
        <w:jc w:val="left"/>
        <w:rPr>
          <w:bCs/>
        </w:rPr>
      </w:pPr>
      <w:r w:rsidRPr="008E694E">
        <w:rPr>
          <w:b/>
        </w:rPr>
        <w:t>NOTE:</w:t>
      </w:r>
      <w:r>
        <w:rPr>
          <w:bCs/>
        </w:rPr>
        <w:t xml:space="preserve"> </w:t>
      </w:r>
      <w:r w:rsidRPr="008E694E">
        <w:rPr>
          <w:b/>
        </w:rPr>
        <w:t>Reason behind calculating every parameter for both training and testing dataset is that I wanted to apply “softmax function” on both and transform the probabilities into a probability distribution separately on both datasets provided.</w:t>
      </w:r>
    </w:p>
    <w:p w14:paraId="7A6420C3" w14:textId="0D405215" w:rsidR="00583CAA" w:rsidRDefault="00583CAA" w:rsidP="00AE193A">
      <w:pPr>
        <w:pStyle w:val="Title2"/>
        <w:jc w:val="left"/>
        <w:rPr>
          <w:bCs/>
        </w:rPr>
      </w:pPr>
      <w:r>
        <w:rPr>
          <w:noProof/>
        </w:rPr>
        <w:drawing>
          <wp:inline distT="0" distB="0" distL="0" distR="0" wp14:anchorId="6CC385DC" wp14:editId="676FC7E8">
            <wp:extent cx="4333875" cy="2796988"/>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0376" cy="2801184"/>
                    </a:xfrm>
                    <a:prstGeom prst="rect">
                      <a:avLst/>
                    </a:prstGeom>
                  </pic:spPr>
                </pic:pic>
              </a:graphicData>
            </a:graphic>
          </wp:inline>
        </w:drawing>
      </w:r>
    </w:p>
    <w:p w14:paraId="4202C685" w14:textId="78F3C2FD" w:rsidR="00583CAA" w:rsidRDefault="00A424FA" w:rsidP="00AE193A">
      <w:pPr>
        <w:pStyle w:val="Title2"/>
        <w:jc w:val="left"/>
        <w:rPr>
          <w:bCs/>
        </w:rPr>
      </w:pPr>
      <w:r>
        <w:rPr>
          <w:noProof/>
        </w:rPr>
        <w:lastRenderedPageBreak/>
        <w:drawing>
          <wp:inline distT="0" distB="0" distL="0" distR="0" wp14:anchorId="3A8C6C48" wp14:editId="7BC72FE9">
            <wp:extent cx="5943600" cy="5841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841365"/>
                    </a:xfrm>
                    <a:prstGeom prst="rect">
                      <a:avLst/>
                    </a:prstGeom>
                  </pic:spPr>
                </pic:pic>
              </a:graphicData>
            </a:graphic>
          </wp:inline>
        </w:drawing>
      </w:r>
    </w:p>
    <w:p w14:paraId="35E0F002" w14:textId="2658724F" w:rsidR="00583CAA" w:rsidRDefault="00583CAA" w:rsidP="00AE193A">
      <w:pPr>
        <w:pStyle w:val="Title2"/>
        <w:jc w:val="left"/>
        <w:rPr>
          <w:bCs/>
        </w:rPr>
      </w:pPr>
    </w:p>
    <w:p w14:paraId="51D17A6B" w14:textId="20EB846C" w:rsidR="00583CAA" w:rsidRDefault="00A424FA" w:rsidP="00AE193A">
      <w:pPr>
        <w:pStyle w:val="Title2"/>
        <w:jc w:val="left"/>
        <w:rPr>
          <w:bCs/>
        </w:rPr>
      </w:pPr>
      <w:r>
        <w:rPr>
          <w:noProof/>
        </w:rPr>
        <w:lastRenderedPageBreak/>
        <w:drawing>
          <wp:inline distT="0" distB="0" distL="0" distR="0" wp14:anchorId="0643E3D4" wp14:editId="0CEAA4F1">
            <wp:extent cx="5943600" cy="5774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774690"/>
                    </a:xfrm>
                    <a:prstGeom prst="rect">
                      <a:avLst/>
                    </a:prstGeom>
                  </pic:spPr>
                </pic:pic>
              </a:graphicData>
            </a:graphic>
          </wp:inline>
        </w:drawing>
      </w:r>
    </w:p>
    <w:p w14:paraId="6A930C50" w14:textId="472B653B" w:rsidR="00583CAA" w:rsidRDefault="00583CAA" w:rsidP="00AE193A">
      <w:pPr>
        <w:pStyle w:val="Title2"/>
        <w:jc w:val="left"/>
        <w:rPr>
          <w:bCs/>
        </w:rPr>
      </w:pPr>
      <w:r>
        <w:rPr>
          <w:bCs/>
        </w:rPr>
        <w:t>Now as mentioned in the question we have to convert the predicted probabilities into probability distribution using “softmax” function so here is the logic:</w:t>
      </w:r>
    </w:p>
    <w:p w14:paraId="7D2EDB15" w14:textId="1608C54D" w:rsidR="00583CAA" w:rsidRDefault="00485008" w:rsidP="00AE193A">
      <w:pPr>
        <w:pStyle w:val="Title2"/>
        <w:jc w:val="left"/>
        <w:rPr>
          <w:bCs/>
        </w:rPr>
      </w:pPr>
      <w:r>
        <w:rPr>
          <w:noProof/>
        </w:rPr>
        <w:drawing>
          <wp:inline distT="0" distB="0" distL="0" distR="0" wp14:anchorId="14C5173C" wp14:editId="68190501">
            <wp:extent cx="5638800" cy="15525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8800" cy="1552575"/>
                    </a:xfrm>
                    <a:prstGeom prst="rect">
                      <a:avLst/>
                    </a:prstGeom>
                  </pic:spPr>
                </pic:pic>
              </a:graphicData>
            </a:graphic>
          </wp:inline>
        </w:drawing>
      </w:r>
    </w:p>
    <w:p w14:paraId="6985E30D" w14:textId="7E62A259" w:rsidR="00485008" w:rsidRPr="003F6A24" w:rsidRDefault="00A424FA" w:rsidP="00AE193A">
      <w:pPr>
        <w:pStyle w:val="Title2"/>
        <w:jc w:val="left"/>
        <w:rPr>
          <w:bCs/>
        </w:rPr>
      </w:pPr>
      <w:r>
        <w:rPr>
          <w:noProof/>
        </w:rPr>
        <w:lastRenderedPageBreak/>
        <w:drawing>
          <wp:inline distT="0" distB="0" distL="0" distR="0" wp14:anchorId="28FB3DA6" wp14:editId="4978D2F5">
            <wp:extent cx="5219700" cy="62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9700" cy="628650"/>
                    </a:xfrm>
                    <a:prstGeom prst="rect">
                      <a:avLst/>
                    </a:prstGeom>
                  </pic:spPr>
                </pic:pic>
              </a:graphicData>
            </a:graphic>
          </wp:inline>
        </w:drawing>
      </w:r>
    </w:p>
    <w:p w14:paraId="4CE5D120" w14:textId="0F38B370" w:rsidR="00C41673" w:rsidRDefault="00C41673" w:rsidP="00B079B7">
      <w:pPr>
        <w:ind w:firstLine="0"/>
        <w:jc w:val="center"/>
        <w:rPr>
          <w:b/>
        </w:rPr>
      </w:pPr>
      <w:r w:rsidRPr="00416BE6">
        <w:rPr>
          <w:b/>
        </w:rPr>
        <w:t>Conclusion</w:t>
      </w:r>
    </w:p>
    <w:p w14:paraId="34857D1F" w14:textId="3C43FE56" w:rsidR="00F41EB2" w:rsidRDefault="002C3426" w:rsidP="00BA780E">
      <w:pPr>
        <w:rPr>
          <w:bCs/>
        </w:rPr>
      </w:pPr>
      <w:r>
        <w:rPr>
          <w:bCs/>
        </w:rPr>
        <w:t xml:space="preserve"> The accuracy for the logistic model is coming as 84.1</w:t>
      </w:r>
      <w:r w:rsidR="006E5E54">
        <w:rPr>
          <w:bCs/>
        </w:rPr>
        <w:t>4</w:t>
      </w:r>
      <w:r>
        <w:rPr>
          <w:bCs/>
        </w:rPr>
        <w:t xml:space="preserve"> percent</w:t>
      </w:r>
      <w:r w:rsidR="00540585">
        <w:rPr>
          <w:bCs/>
        </w:rPr>
        <w:t xml:space="preserve"> on testing dataset and for training dataset it came out 87.6</w:t>
      </w:r>
      <w:r w:rsidR="006E5E54">
        <w:rPr>
          <w:bCs/>
        </w:rPr>
        <w:t>2</w:t>
      </w:r>
      <w:bookmarkStart w:id="0" w:name="_GoBack"/>
      <w:bookmarkEnd w:id="0"/>
      <w:r w:rsidR="00540585">
        <w:rPr>
          <w:bCs/>
        </w:rPr>
        <w:t>% which is pretty high value. And now if we compare the accuracy to the results we obtained with KNN which was 84.97%,84.95% and 84.07% for k=1,11 and 21 respectively (which was calculated for testing dataset.) So, we can say that there is slight decre</w:t>
      </w:r>
      <w:r w:rsidR="00C36EB7">
        <w:rPr>
          <w:bCs/>
        </w:rPr>
        <w:t>a</w:t>
      </w:r>
      <w:r w:rsidR="00540585">
        <w:rPr>
          <w:bCs/>
        </w:rPr>
        <w:t xml:space="preserve">se </w:t>
      </w:r>
      <w:r w:rsidR="00C36EB7">
        <w:rPr>
          <w:bCs/>
        </w:rPr>
        <w:t>in the accuracy in case of logistic regression model</w:t>
      </w:r>
      <w:r w:rsidR="00565AC0">
        <w:rPr>
          <w:bCs/>
        </w:rPr>
        <w:t xml:space="preserve"> as compared to KNN.</w:t>
      </w:r>
    </w:p>
    <w:p w14:paraId="028E70EA" w14:textId="77777777" w:rsidR="009E77FE" w:rsidRDefault="009E77FE" w:rsidP="00BA780E">
      <w:pPr>
        <w:rPr>
          <w:bCs/>
        </w:rPr>
      </w:pPr>
    </w:p>
    <w:p w14:paraId="22B4B693" w14:textId="48AF7DA3" w:rsidR="00B306FC" w:rsidRPr="00422FCB" w:rsidRDefault="00B306FC" w:rsidP="00B306FC">
      <w:pPr>
        <w:pStyle w:val="ListParagraph"/>
        <w:rPr>
          <w:bCs/>
        </w:rPr>
      </w:pPr>
    </w:p>
    <w:sdt>
      <w:sdtPr>
        <w:rPr>
          <w:rFonts w:asciiTheme="minorHAnsi" w:eastAsiaTheme="minorEastAsia" w:hAnsiTheme="minorHAnsi" w:cstheme="minorBidi"/>
          <w:b w:val="0"/>
          <w:bCs w:val="0"/>
        </w:rPr>
        <w:id w:val="619580656"/>
        <w:docPartObj>
          <w:docPartGallery w:val="Bibliographies"/>
          <w:docPartUnique/>
        </w:docPartObj>
      </w:sdtPr>
      <w:sdtEndPr>
        <w:rPr>
          <w:rFonts w:ascii="Times New Roman" w:hAnsi="Times New Roman" w:cs="Times New Roman"/>
        </w:rPr>
      </w:sdtEndPr>
      <w:sdtContent>
        <w:p w14:paraId="07D26748" w14:textId="77777777" w:rsidR="00343792" w:rsidRDefault="00343792">
          <w:pPr>
            <w:pStyle w:val="Heading1"/>
          </w:pPr>
          <w:r>
            <w:t>References</w:t>
          </w:r>
        </w:p>
        <w:sdt>
          <w:sdtPr>
            <w:rPr>
              <w:rFonts w:asciiTheme="minorHAnsi" w:hAnsiTheme="minorHAnsi" w:cstheme="minorBidi"/>
            </w:rPr>
            <w:id w:val="-573587230"/>
            <w:bibliography/>
          </w:sdtPr>
          <w:sdtEndPr>
            <w:rPr>
              <w:rFonts w:ascii="Times New Roman" w:hAnsi="Times New Roman" w:cs="Times New Roman"/>
            </w:rPr>
          </w:sdtEndPr>
          <w:sdtContent>
            <w:p w14:paraId="0C7C193C" w14:textId="25FAD185" w:rsidR="000E4A5A" w:rsidRDefault="000E4A5A" w:rsidP="000E4A5A">
              <w:pPr>
                <w:pStyle w:val="NormalWeb"/>
                <w:numPr>
                  <w:ilvl w:val="0"/>
                  <w:numId w:val="31"/>
                </w:numPr>
                <w:rPr>
                  <w:rFonts w:eastAsia="Times New Roman"/>
                  <w:kern w:val="0"/>
                  <w:lang w:eastAsia="en-US"/>
                </w:rPr>
              </w:pPr>
              <w:r w:rsidRPr="000E4A5A">
                <w:rPr>
                  <w:rFonts w:eastAsia="Times New Roman"/>
                  <w:kern w:val="0"/>
                  <w:lang w:eastAsia="en-US"/>
                </w:rPr>
                <w:t xml:space="preserve">Sklearn.metrics.confusion_matrix¶. (n.d.). Retrieved September 29, 2020, from </w:t>
              </w:r>
              <w:hyperlink r:id="rId22" w:history="1">
                <w:r w:rsidRPr="003F7617">
                  <w:rPr>
                    <w:rStyle w:val="Hyperlink"/>
                    <w:rFonts w:eastAsia="Times New Roman"/>
                    <w:kern w:val="0"/>
                    <w:lang w:eastAsia="en-US"/>
                  </w:rPr>
                  <w:t>https://scikit-learn.org/stable/modules/generated/sklearn.metrics.confusion_matrix.html</w:t>
                </w:r>
              </w:hyperlink>
            </w:p>
            <w:p w14:paraId="673EF065" w14:textId="77777777" w:rsidR="000E4A5A" w:rsidRPr="000E4A5A" w:rsidRDefault="000E4A5A" w:rsidP="000E4A5A">
              <w:pPr>
                <w:pStyle w:val="ListParagraph"/>
                <w:numPr>
                  <w:ilvl w:val="0"/>
                  <w:numId w:val="31"/>
                </w:numPr>
                <w:spacing w:before="100" w:beforeAutospacing="1" w:after="100" w:afterAutospacing="1" w:line="240" w:lineRule="auto"/>
                <w:rPr>
                  <w:rFonts w:ascii="Times New Roman" w:eastAsia="Times New Roman" w:hAnsi="Times New Roman" w:cs="Times New Roman"/>
                  <w:kern w:val="0"/>
                  <w:lang w:eastAsia="en-US"/>
                </w:rPr>
              </w:pPr>
              <w:r w:rsidRPr="000E4A5A">
                <w:rPr>
                  <w:rFonts w:ascii="Times New Roman" w:eastAsia="Times New Roman" w:hAnsi="Times New Roman" w:cs="Times New Roman"/>
                  <w:kern w:val="0"/>
                  <w:lang w:eastAsia="en-US"/>
                </w:rPr>
                <w:t>1.1. Linear Models¶. (n.d.). Retrieved September 30, 2020, from https://scikit-learn.org/stable/modules/linear_model.html</w:t>
              </w:r>
            </w:p>
            <w:p w14:paraId="0D98A815" w14:textId="77777777" w:rsidR="00F30FDC" w:rsidRPr="00F30FDC" w:rsidRDefault="00F30FDC" w:rsidP="00F30FDC">
              <w:pPr>
                <w:pStyle w:val="ListParagraph"/>
                <w:numPr>
                  <w:ilvl w:val="0"/>
                  <w:numId w:val="31"/>
                </w:numPr>
                <w:spacing w:before="100" w:beforeAutospacing="1" w:after="100" w:afterAutospacing="1" w:line="240" w:lineRule="auto"/>
                <w:rPr>
                  <w:rFonts w:ascii="Times New Roman" w:eastAsia="Times New Roman" w:hAnsi="Times New Roman" w:cs="Times New Roman"/>
                  <w:kern w:val="0"/>
                  <w:lang w:eastAsia="en-US"/>
                </w:rPr>
              </w:pPr>
              <w:r w:rsidRPr="00F30FDC">
                <w:rPr>
                  <w:rFonts w:ascii="Times New Roman" w:eastAsia="Times New Roman" w:hAnsi="Times New Roman" w:cs="Times New Roman"/>
                  <w:kern w:val="0"/>
                  <w:lang w:eastAsia="en-US"/>
                </w:rPr>
                <w:t>6.3. Preprocessing data¶. (n.d.). Retrieved September 30, 2020, from https://scikit-learn.org/stable/modules/preprocessing.html</w:t>
              </w:r>
            </w:p>
            <w:p w14:paraId="3B62A650" w14:textId="77777777" w:rsidR="00F30FDC" w:rsidRPr="00F30FDC" w:rsidRDefault="00F30FDC" w:rsidP="00F30FDC">
              <w:pPr>
                <w:pStyle w:val="ListParagraph"/>
                <w:numPr>
                  <w:ilvl w:val="0"/>
                  <w:numId w:val="31"/>
                </w:numPr>
                <w:spacing w:before="100" w:beforeAutospacing="1" w:after="100" w:afterAutospacing="1" w:line="240" w:lineRule="auto"/>
                <w:rPr>
                  <w:rFonts w:ascii="Times New Roman" w:eastAsia="Times New Roman" w:hAnsi="Times New Roman" w:cs="Times New Roman"/>
                  <w:kern w:val="0"/>
                  <w:lang w:eastAsia="en-US"/>
                </w:rPr>
              </w:pPr>
              <w:r w:rsidRPr="00F30FDC">
                <w:rPr>
                  <w:rFonts w:ascii="Times New Roman" w:eastAsia="Times New Roman" w:hAnsi="Times New Roman" w:cs="Times New Roman"/>
                  <w:kern w:val="0"/>
                  <w:lang w:eastAsia="en-US"/>
                </w:rPr>
                <w:t>Multiclass logistic regression from scratch¶. (n.d.). Retrieved September 30, 2020, from https://gluon.mxnet.io/chapter02_supervised-learning/softmax-regression-scratch.html</w:t>
              </w:r>
            </w:p>
            <w:p w14:paraId="7101FF9A" w14:textId="77777777" w:rsidR="00F30FDC" w:rsidRPr="00F30FDC" w:rsidRDefault="00F30FDC" w:rsidP="00F30FDC">
              <w:pPr>
                <w:pStyle w:val="ListParagraph"/>
                <w:numPr>
                  <w:ilvl w:val="0"/>
                  <w:numId w:val="31"/>
                </w:numPr>
                <w:spacing w:before="100" w:beforeAutospacing="1" w:after="100" w:afterAutospacing="1" w:line="240" w:lineRule="auto"/>
                <w:rPr>
                  <w:rFonts w:ascii="Times New Roman" w:eastAsia="Times New Roman" w:hAnsi="Times New Roman" w:cs="Times New Roman"/>
                  <w:kern w:val="0"/>
                  <w:lang w:eastAsia="en-US"/>
                </w:rPr>
              </w:pPr>
              <w:r w:rsidRPr="00F30FDC">
                <w:rPr>
                  <w:rFonts w:ascii="Times New Roman" w:eastAsia="Times New Roman" w:hAnsi="Times New Roman" w:cs="Times New Roman"/>
                  <w:kern w:val="0"/>
                  <w:lang w:eastAsia="en-US"/>
                </w:rPr>
                <w:t>Raschka, S. (n.d.). Softmax Regression. Retrieved September 30, 2020, from http://rasbt.github.io/mlxtend/user_guide/classifier/SoftmaxRegression/</w:t>
              </w:r>
            </w:p>
            <w:p w14:paraId="0A9DA316" w14:textId="77777777" w:rsidR="00F30FDC" w:rsidRPr="00F30FDC" w:rsidRDefault="00F30FDC" w:rsidP="00F30FDC">
              <w:pPr>
                <w:pStyle w:val="ListParagraph"/>
                <w:numPr>
                  <w:ilvl w:val="0"/>
                  <w:numId w:val="31"/>
                </w:numPr>
                <w:spacing w:before="100" w:beforeAutospacing="1" w:after="100" w:afterAutospacing="1" w:line="240" w:lineRule="auto"/>
                <w:rPr>
                  <w:rFonts w:ascii="Times New Roman" w:eastAsia="Times New Roman" w:hAnsi="Times New Roman" w:cs="Times New Roman"/>
                  <w:kern w:val="0"/>
                  <w:lang w:eastAsia="en-US"/>
                </w:rPr>
              </w:pPr>
              <w:r w:rsidRPr="00F30FDC">
                <w:rPr>
                  <w:rFonts w:ascii="Times New Roman" w:eastAsia="Times New Roman" w:hAnsi="Times New Roman" w:cs="Times New Roman"/>
                  <w:kern w:val="0"/>
                  <w:lang w:eastAsia="en-US"/>
                </w:rPr>
                <w:t>Juliani, A. (2016, February 22). Simple Softmax Regression in Python - Tutorial. Retrieved September 30, 2020, from https://medium.com/@awjuliani/simple-softmax-in-python-tutorial-d6b4c4ed5c16</w:t>
              </w:r>
            </w:p>
            <w:p w14:paraId="509981B2" w14:textId="77777777" w:rsidR="00F30FDC" w:rsidRPr="00F30FDC" w:rsidRDefault="00F30FDC" w:rsidP="00F30FDC">
              <w:pPr>
                <w:pStyle w:val="ListParagraph"/>
                <w:numPr>
                  <w:ilvl w:val="0"/>
                  <w:numId w:val="31"/>
                </w:numPr>
                <w:spacing w:before="100" w:beforeAutospacing="1" w:after="100" w:afterAutospacing="1" w:line="240" w:lineRule="auto"/>
                <w:rPr>
                  <w:rFonts w:ascii="Times New Roman" w:eastAsia="Times New Roman" w:hAnsi="Times New Roman" w:cs="Times New Roman"/>
                  <w:kern w:val="0"/>
                  <w:lang w:eastAsia="en-US"/>
                </w:rPr>
              </w:pPr>
              <w:r w:rsidRPr="00F30FDC">
                <w:rPr>
                  <w:rFonts w:ascii="Times New Roman" w:eastAsia="Times New Roman" w:hAnsi="Times New Roman" w:cs="Times New Roman"/>
                  <w:kern w:val="0"/>
                  <w:lang w:eastAsia="en-US"/>
                </w:rPr>
                <w:t>What is Softmax Regression and How is it Related to Logistic Regression? (n.d.). Retrieved September 30, 2020, from https://www.kdnuggets.com/2016/07/softmax-regression-related-logistic-regression.html</w:t>
              </w:r>
            </w:p>
            <w:p w14:paraId="13CB44CB" w14:textId="77777777" w:rsidR="00F30FDC" w:rsidRPr="00F30FDC" w:rsidRDefault="00F30FDC" w:rsidP="00F30FDC">
              <w:pPr>
                <w:pStyle w:val="ListParagraph"/>
                <w:numPr>
                  <w:ilvl w:val="0"/>
                  <w:numId w:val="31"/>
                </w:numPr>
                <w:spacing w:before="100" w:beforeAutospacing="1" w:after="100" w:afterAutospacing="1" w:line="240" w:lineRule="auto"/>
                <w:rPr>
                  <w:rFonts w:ascii="Times New Roman" w:eastAsia="Times New Roman" w:hAnsi="Times New Roman" w:cs="Times New Roman"/>
                  <w:kern w:val="0"/>
                  <w:lang w:eastAsia="en-US"/>
                </w:rPr>
              </w:pPr>
              <w:r w:rsidRPr="00F30FDC">
                <w:rPr>
                  <w:rFonts w:ascii="Times New Roman" w:eastAsia="Times New Roman" w:hAnsi="Times New Roman" w:cs="Times New Roman"/>
                  <w:kern w:val="0"/>
                  <w:lang w:eastAsia="en-US"/>
                </w:rPr>
                <w:t>Kinghorn, D. (n.d.). Machine Learning and Data Science: Logistic Regression Theory. Retrieved September 30, 2020, from https://www.pugetsystems.com/labs/hpc/Machine-Learning-and-Data-Science-Logistic-Regression-Theory-988/</w:t>
              </w:r>
            </w:p>
            <w:p w14:paraId="1F655558" w14:textId="77777777" w:rsidR="00F30FDC" w:rsidRPr="00F30FDC" w:rsidRDefault="00F30FDC" w:rsidP="00F30FDC">
              <w:pPr>
                <w:pStyle w:val="ListParagraph"/>
                <w:numPr>
                  <w:ilvl w:val="0"/>
                  <w:numId w:val="31"/>
                </w:numPr>
                <w:spacing w:before="100" w:beforeAutospacing="1" w:after="100" w:afterAutospacing="1" w:line="240" w:lineRule="auto"/>
                <w:rPr>
                  <w:rFonts w:ascii="Times New Roman" w:eastAsia="Times New Roman" w:hAnsi="Times New Roman" w:cs="Times New Roman"/>
                  <w:kern w:val="0"/>
                  <w:lang w:eastAsia="en-US"/>
                </w:rPr>
              </w:pPr>
              <w:r w:rsidRPr="00F30FDC">
                <w:rPr>
                  <w:rFonts w:ascii="Times New Roman" w:eastAsia="Times New Roman" w:hAnsi="Times New Roman" w:cs="Times New Roman"/>
                  <w:kern w:val="0"/>
                  <w:lang w:eastAsia="en-US"/>
                </w:rPr>
                <w:t>Real Python. (2020, September 21). Logistic Regression in Python. Retrieved September 30, 2020, from https://realpython.com/logistic-regression-python/</w:t>
              </w:r>
            </w:p>
            <w:p w14:paraId="7F6B4CCA" w14:textId="77777777" w:rsidR="00F30FDC" w:rsidRPr="00F30FDC" w:rsidRDefault="00F30FDC" w:rsidP="00F30FDC">
              <w:pPr>
                <w:pStyle w:val="ListParagraph"/>
                <w:numPr>
                  <w:ilvl w:val="0"/>
                  <w:numId w:val="31"/>
                </w:numPr>
                <w:spacing w:before="100" w:beforeAutospacing="1" w:after="100" w:afterAutospacing="1" w:line="240" w:lineRule="auto"/>
                <w:rPr>
                  <w:rFonts w:ascii="Times New Roman" w:eastAsia="Times New Roman" w:hAnsi="Times New Roman" w:cs="Times New Roman"/>
                  <w:kern w:val="0"/>
                  <w:lang w:eastAsia="en-US"/>
                </w:rPr>
              </w:pPr>
              <w:r w:rsidRPr="00F30FDC">
                <w:rPr>
                  <w:rFonts w:ascii="Times New Roman" w:eastAsia="Times New Roman" w:hAnsi="Times New Roman" w:cs="Times New Roman"/>
                  <w:kern w:val="0"/>
                  <w:lang w:eastAsia="en-US"/>
                </w:rPr>
                <w:lastRenderedPageBreak/>
                <w:t>MNIST classification using multinomial logistic + L1¶. (n.d.). Retrieved September 30, 2020, from https://scikit-learn.org/stable/auto_examples/linear_model/plot_sparse_logistic_regression_mnist.html</w:t>
              </w:r>
            </w:p>
            <w:p w14:paraId="3B285BA6" w14:textId="77777777" w:rsidR="00F30FDC" w:rsidRPr="00F30FDC" w:rsidRDefault="00F30FDC" w:rsidP="00F30FDC">
              <w:pPr>
                <w:pStyle w:val="ListParagraph"/>
                <w:numPr>
                  <w:ilvl w:val="0"/>
                  <w:numId w:val="31"/>
                </w:numPr>
                <w:spacing w:before="100" w:beforeAutospacing="1" w:after="100" w:afterAutospacing="1" w:line="240" w:lineRule="auto"/>
                <w:rPr>
                  <w:rFonts w:ascii="Times New Roman" w:eastAsia="Times New Roman" w:hAnsi="Times New Roman" w:cs="Times New Roman"/>
                  <w:kern w:val="0"/>
                  <w:lang w:eastAsia="en-US"/>
                </w:rPr>
              </w:pPr>
              <w:r w:rsidRPr="00F30FDC">
                <w:rPr>
                  <w:rFonts w:ascii="Times New Roman" w:eastAsia="Times New Roman" w:hAnsi="Times New Roman" w:cs="Times New Roman"/>
                  <w:kern w:val="0"/>
                  <w:lang w:eastAsia="en-US"/>
                </w:rPr>
                <w:t>User3697903user3697903 1766 bronze badges, JerilJeril 5, &amp; Arad HaseliradArad Haselirad 12666 bronze badges. (1968, September 01). Maximum number of iterations must be positive ERROR when using Logistic Regression (python). Retrieved September 30, 2020, from https://stackoverflow.com/questions/56022400/maximum-number-of-iterations-must-be-positive-error-when-using-logistic-regressi/56023028</w:t>
              </w:r>
            </w:p>
            <w:p w14:paraId="7441F8E1" w14:textId="77777777" w:rsidR="00D41AD1" w:rsidRPr="00D41AD1" w:rsidRDefault="00D41AD1" w:rsidP="00D41AD1">
              <w:pPr>
                <w:pStyle w:val="ListParagraph"/>
                <w:numPr>
                  <w:ilvl w:val="0"/>
                  <w:numId w:val="31"/>
                </w:numPr>
                <w:spacing w:before="100" w:beforeAutospacing="1" w:after="100" w:afterAutospacing="1" w:line="240" w:lineRule="auto"/>
                <w:rPr>
                  <w:rFonts w:ascii="Times New Roman" w:eastAsia="Times New Roman" w:hAnsi="Times New Roman" w:cs="Times New Roman"/>
                  <w:kern w:val="0"/>
                  <w:lang w:eastAsia="en-US"/>
                </w:rPr>
              </w:pPr>
              <w:r w:rsidRPr="00D41AD1">
                <w:rPr>
                  <w:rFonts w:ascii="Times New Roman" w:eastAsia="Times New Roman" w:hAnsi="Times New Roman" w:cs="Times New Roman"/>
                  <w:kern w:val="0"/>
                  <w:lang w:eastAsia="en-US"/>
                </w:rPr>
                <w:t>Galarnyk, M. (2020, April 29). Logistic Regression using Python (scikit-learn). Retrieved September 30, 2020, from https://towardsdatascience.com/logistic-regression-using-python-sklearn-numpy-mnist-handwriting-recognition-matplotlib-a6b31e2b166a</w:t>
              </w:r>
            </w:p>
            <w:p w14:paraId="02DFBC70" w14:textId="77777777" w:rsidR="0057767B" w:rsidRPr="0057767B" w:rsidRDefault="0057767B" w:rsidP="0057767B">
              <w:pPr>
                <w:pStyle w:val="ListParagraph"/>
                <w:numPr>
                  <w:ilvl w:val="0"/>
                  <w:numId w:val="31"/>
                </w:numPr>
                <w:spacing w:before="100" w:beforeAutospacing="1" w:after="100" w:afterAutospacing="1" w:line="240" w:lineRule="auto"/>
                <w:rPr>
                  <w:rFonts w:ascii="Times New Roman" w:eastAsia="Times New Roman" w:hAnsi="Times New Roman" w:cs="Times New Roman"/>
                  <w:kern w:val="0"/>
                  <w:lang w:eastAsia="en-US"/>
                </w:rPr>
              </w:pPr>
              <w:r w:rsidRPr="0057767B">
                <w:rPr>
                  <w:rFonts w:ascii="Times New Roman" w:eastAsia="Times New Roman" w:hAnsi="Times New Roman" w:cs="Times New Roman"/>
                  <w:kern w:val="0"/>
                  <w:lang w:eastAsia="en-US"/>
                </w:rPr>
                <w:t>2 Ways to Implement Multinomial Logistic Regression In Python. (2017, May 15). Retrieved September 30, 2020, from https://dataaspirant.com/implement-multinomial-logistic-regression-python/</w:t>
              </w:r>
            </w:p>
            <w:p w14:paraId="351A6776" w14:textId="77777777" w:rsidR="0057767B" w:rsidRPr="0057767B" w:rsidRDefault="0057767B" w:rsidP="0057767B">
              <w:pPr>
                <w:pStyle w:val="ListParagraph"/>
                <w:numPr>
                  <w:ilvl w:val="0"/>
                  <w:numId w:val="31"/>
                </w:numPr>
                <w:spacing w:before="100" w:beforeAutospacing="1" w:after="100" w:afterAutospacing="1" w:line="240" w:lineRule="auto"/>
                <w:rPr>
                  <w:rFonts w:ascii="Times New Roman" w:eastAsia="Times New Roman" w:hAnsi="Times New Roman" w:cs="Times New Roman"/>
                  <w:kern w:val="0"/>
                  <w:lang w:eastAsia="en-US"/>
                </w:rPr>
              </w:pPr>
              <w:r w:rsidRPr="0057767B">
                <w:rPr>
                  <w:rFonts w:ascii="Times New Roman" w:eastAsia="Times New Roman" w:hAnsi="Times New Roman" w:cs="Times New Roman"/>
                  <w:kern w:val="0"/>
                  <w:lang w:eastAsia="en-US"/>
                </w:rPr>
                <w:t>Kinghorn, D. (n.d.). Machine Learning and Data Science: Multinomial (Multiclass) Logistic Regression. Retrieved September 30, 2020, from https://www.pugetsystems.com/labs/hpc/Machine-Learning-and-Data-Science-Multinomial-Multiclass-Logistic-Regression-1007/</w:t>
              </w:r>
            </w:p>
            <w:p w14:paraId="27B84239" w14:textId="77777777" w:rsidR="000E4A5A" w:rsidRPr="000E4A5A" w:rsidRDefault="000E4A5A" w:rsidP="00E7094D">
              <w:pPr>
                <w:pStyle w:val="NormalWeb"/>
                <w:ind w:left="720"/>
                <w:rPr>
                  <w:rFonts w:eastAsia="Times New Roman"/>
                  <w:kern w:val="0"/>
                  <w:lang w:eastAsia="en-US"/>
                </w:rPr>
              </w:pPr>
            </w:p>
            <w:p w14:paraId="79F04813" w14:textId="0FE0D363" w:rsidR="00E81978" w:rsidRPr="00DF49C2" w:rsidRDefault="006727CF" w:rsidP="000E4A5A">
              <w:pPr>
                <w:pStyle w:val="NormalWeb"/>
              </w:pPr>
            </w:p>
          </w:sdtContent>
        </w:sdt>
      </w:sdtContent>
    </w:sdt>
    <w:p w14:paraId="1209EC81" w14:textId="77777777" w:rsidR="00CB43C6" w:rsidRDefault="00CB43C6">
      <w:pPr>
        <w:pStyle w:val="SectionTitle"/>
      </w:pPr>
    </w:p>
    <w:sectPr w:rsidR="00CB43C6">
      <w:headerReference w:type="default" r:id="rId23"/>
      <w:headerReference w:type="first" r:id="rId2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500AA" w14:textId="77777777" w:rsidR="006727CF" w:rsidRDefault="006727CF">
      <w:pPr>
        <w:spacing w:line="240" w:lineRule="auto"/>
      </w:pPr>
      <w:r>
        <w:separator/>
      </w:r>
    </w:p>
    <w:p w14:paraId="11675313" w14:textId="77777777" w:rsidR="006727CF" w:rsidRDefault="006727CF"/>
  </w:endnote>
  <w:endnote w:type="continuationSeparator" w:id="0">
    <w:p w14:paraId="20E73FC5" w14:textId="77777777" w:rsidR="006727CF" w:rsidRDefault="006727CF">
      <w:pPr>
        <w:spacing w:line="240" w:lineRule="auto"/>
      </w:pPr>
      <w:r>
        <w:continuationSeparator/>
      </w:r>
    </w:p>
    <w:p w14:paraId="6286342B" w14:textId="77777777" w:rsidR="006727CF" w:rsidRDefault="006727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28E47" w14:textId="77777777" w:rsidR="006727CF" w:rsidRDefault="006727CF">
      <w:pPr>
        <w:spacing w:line="240" w:lineRule="auto"/>
      </w:pPr>
      <w:r>
        <w:separator/>
      </w:r>
    </w:p>
    <w:p w14:paraId="4ED94396" w14:textId="77777777" w:rsidR="006727CF" w:rsidRDefault="006727CF"/>
  </w:footnote>
  <w:footnote w:type="continuationSeparator" w:id="0">
    <w:p w14:paraId="01AD2AF8" w14:textId="77777777" w:rsidR="006727CF" w:rsidRDefault="006727CF">
      <w:pPr>
        <w:spacing w:line="240" w:lineRule="auto"/>
      </w:pPr>
      <w:r>
        <w:continuationSeparator/>
      </w:r>
    </w:p>
    <w:p w14:paraId="6B56196D" w14:textId="77777777" w:rsidR="006727CF" w:rsidRDefault="006727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64F8C" w14:textId="2A410B7C" w:rsidR="009159AF" w:rsidRDefault="006727CF">
    <w:pPr>
      <w:pStyle w:val="Header"/>
    </w:pPr>
    <w:sdt>
      <w:sdtPr>
        <w:rPr>
          <w:rStyle w:val="Strong"/>
        </w:rPr>
        <w:alias w:val="Running head"/>
        <w:tag w:val=""/>
        <w:id w:val="12739865"/>
        <w:placeholder>
          <w:docPart w:val="3E913141CF014BD8A98875E895EB568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159AF">
          <w:rPr>
            <w:rStyle w:val="Strong"/>
          </w:rPr>
          <w:t xml:space="preserve">Preditive analytics: Module </w:t>
        </w:r>
        <w:r w:rsidR="007B455C">
          <w:rPr>
            <w:rStyle w:val="Strong"/>
          </w:rPr>
          <w:t>2</w:t>
        </w:r>
      </w:sdtContent>
    </w:sdt>
    <w:r w:rsidR="009159AF">
      <w:rPr>
        <w:rStyle w:val="Strong"/>
      </w:rPr>
      <w:ptab w:relativeTo="margin" w:alignment="right" w:leader="none"/>
    </w:r>
    <w:r w:rsidR="009159AF">
      <w:rPr>
        <w:rStyle w:val="Strong"/>
      </w:rPr>
      <w:fldChar w:fldCharType="begin"/>
    </w:r>
    <w:r w:rsidR="009159AF">
      <w:rPr>
        <w:rStyle w:val="Strong"/>
      </w:rPr>
      <w:instrText xml:space="preserve"> PAGE   \* MERGEFORMAT </w:instrText>
    </w:r>
    <w:r w:rsidR="009159AF">
      <w:rPr>
        <w:rStyle w:val="Strong"/>
      </w:rPr>
      <w:fldChar w:fldCharType="separate"/>
    </w:r>
    <w:r w:rsidR="009159AF">
      <w:rPr>
        <w:rStyle w:val="Strong"/>
        <w:noProof/>
      </w:rPr>
      <w:t>8</w:t>
    </w:r>
    <w:r w:rsidR="009159AF">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D4E4A" w14:textId="4708BB1E" w:rsidR="009159AF" w:rsidRDefault="009159AF">
    <w:pPr>
      <w:pStyle w:val="Header"/>
      <w:rPr>
        <w:rStyle w:val="Strong"/>
      </w:rPr>
    </w:pPr>
    <w:r>
      <w:t xml:space="preserve">Predictive Analytics: Module </w:t>
    </w:r>
    <w:r w:rsidR="007B455C">
      <w:t>2</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1A1C95"/>
    <w:multiLevelType w:val="multilevel"/>
    <w:tmpl w:val="4B0A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4E1C3D"/>
    <w:multiLevelType w:val="hybridMultilevel"/>
    <w:tmpl w:val="D7B4BF48"/>
    <w:lvl w:ilvl="0" w:tplc="51BAD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210747"/>
    <w:multiLevelType w:val="hybridMultilevel"/>
    <w:tmpl w:val="68D8C446"/>
    <w:lvl w:ilvl="0" w:tplc="B484AA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4979DC"/>
    <w:multiLevelType w:val="hybridMultilevel"/>
    <w:tmpl w:val="DC7C157A"/>
    <w:lvl w:ilvl="0" w:tplc="B9EE9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20B77"/>
    <w:multiLevelType w:val="hybridMultilevel"/>
    <w:tmpl w:val="37AE7FA2"/>
    <w:lvl w:ilvl="0" w:tplc="FBF0BEDA">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D31794"/>
    <w:multiLevelType w:val="hybridMultilevel"/>
    <w:tmpl w:val="F56E2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FE26F9"/>
    <w:multiLevelType w:val="hybridMultilevel"/>
    <w:tmpl w:val="6D106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B255D2"/>
    <w:multiLevelType w:val="hybridMultilevel"/>
    <w:tmpl w:val="17DA5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994213"/>
    <w:multiLevelType w:val="hybridMultilevel"/>
    <w:tmpl w:val="8084C4E8"/>
    <w:lvl w:ilvl="0" w:tplc="86862876">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D3826"/>
    <w:multiLevelType w:val="hybridMultilevel"/>
    <w:tmpl w:val="DC6A6172"/>
    <w:lvl w:ilvl="0" w:tplc="3C8890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CBD336D"/>
    <w:multiLevelType w:val="hybridMultilevel"/>
    <w:tmpl w:val="EC368932"/>
    <w:lvl w:ilvl="0" w:tplc="434C408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041C23"/>
    <w:multiLevelType w:val="hybridMultilevel"/>
    <w:tmpl w:val="A1AE1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BA81789"/>
    <w:multiLevelType w:val="hybridMultilevel"/>
    <w:tmpl w:val="3BBAB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433841"/>
    <w:multiLevelType w:val="hybridMultilevel"/>
    <w:tmpl w:val="2E0A8472"/>
    <w:lvl w:ilvl="0" w:tplc="CAEC3F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8E163E"/>
    <w:multiLevelType w:val="hybridMultilevel"/>
    <w:tmpl w:val="98883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5DF30E7"/>
    <w:multiLevelType w:val="hybridMultilevel"/>
    <w:tmpl w:val="5A7A4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8"/>
  </w:num>
  <w:num w:numId="13">
    <w:abstractNumId w:val="23"/>
  </w:num>
  <w:num w:numId="14">
    <w:abstractNumId w:val="20"/>
  </w:num>
  <w:num w:numId="15">
    <w:abstractNumId w:val="27"/>
  </w:num>
  <w:num w:numId="16">
    <w:abstractNumId w:val="11"/>
  </w:num>
  <w:num w:numId="17">
    <w:abstractNumId w:val="29"/>
  </w:num>
  <w:num w:numId="18">
    <w:abstractNumId w:val="13"/>
  </w:num>
  <w:num w:numId="19">
    <w:abstractNumId w:val="12"/>
  </w:num>
  <w:num w:numId="20">
    <w:abstractNumId w:val="19"/>
  </w:num>
  <w:num w:numId="21">
    <w:abstractNumId w:val="25"/>
  </w:num>
  <w:num w:numId="22">
    <w:abstractNumId w:val="26"/>
  </w:num>
  <w:num w:numId="23">
    <w:abstractNumId w:val="10"/>
  </w:num>
  <w:num w:numId="24">
    <w:abstractNumId w:val="16"/>
  </w:num>
  <w:num w:numId="25">
    <w:abstractNumId w:val="14"/>
  </w:num>
  <w:num w:numId="26">
    <w:abstractNumId w:val="17"/>
  </w:num>
  <w:num w:numId="27">
    <w:abstractNumId w:val="15"/>
  </w:num>
  <w:num w:numId="28">
    <w:abstractNumId w:val="24"/>
  </w:num>
  <w:num w:numId="29">
    <w:abstractNumId w:val="21"/>
  </w:num>
  <w:num w:numId="30">
    <w:abstractNumId w:val="22"/>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E7"/>
    <w:rsid w:val="00000971"/>
    <w:rsid w:val="00001BC3"/>
    <w:rsid w:val="000032F9"/>
    <w:rsid w:val="00003357"/>
    <w:rsid w:val="000156A5"/>
    <w:rsid w:val="000161E5"/>
    <w:rsid w:val="00017DCF"/>
    <w:rsid w:val="00030A4D"/>
    <w:rsid w:val="0003582A"/>
    <w:rsid w:val="00037AFA"/>
    <w:rsid w:val="000449EE"/>
    <w:rsid w:val="0004530F"/>
    <w:rsid w:val="000535F4"/>
    <w:rsid w:val="00057CF2"/>
    <w:rsid w:val="000631CC"/>
    <w:rsid w:val="000648A6"/>
    <w:rsid w:val="000666E9"/>
    <w:rsid w:val="00070157"/>
    <w:rsid w:val="00070900"/>
    <w:rsid w:val="00083BB1"/>
    <w:rsid w:val="00084FA3"/>
    <w:rsid w:val="00086D5A"/>
    <w:rsid w:val="00090A7E"/>
    <w:rsid w:val="000921FD"/>
    <w:rsid w:val="00093A55"/>
    <w:rsid w:val="000A0ACF"/>
    <w:rsid w:val="000A1521"/>
    <w:rsid w:val="000A4FF3"/>
    <w:rsid w:val="000A60AB"/>
    <w:rsid w:val="000A7EE7"/>
    <w:rsid w:val="000B22B3"/>
    <w:rsid w:val="000B2B3E"/>
    <w:rsid w:val="000B41DA"/>
    <w:rsid w:val="000B4FDD"/>
    <w:rsid w:val="000C106D"/>
    <w:rsid w:val="000C3C4B"/>
    <w:rsid w:val="000C5E4B"/>
    <w:rsid w:val="000C6F13"/>
    <w:rsid w:val="000D3F41"/>
    <w:rsid w:val="000E06CB"/>
    <w:rsid w:val="000E12CC"/>
    <w:rsid w:val="000E28DB"/>
    <w:rsid w:val="000E4A5A"/>
    <w:rsid w:val="000E6147"/>
    <w:rsid w:val="000E6F3C"/>
    <w:rsid w:val="000F04DA"/>
    <w:rsid w:val="000F169F"/>
    <w:rsid w:val="000F371A"/>
    <w:rsid w:val="000F3A9B"/>
    <w:rsid w:val="000F3E56"/>
    <w:rsid w:val="000F5C8D"/>
    <w:rsid w:val="000F5E8C"/>
    <w:rsid w:val="0010113C"/>
    <w:rsid w:val="0010460D"/>
    <w:rsid w:val="00105E24"/>
    <w:rsid w:val="001060D5"/>
    <w:rsid w:val="0011096E"/>
    <w:rsid w:val="0011315E"/>
    <w:rsid w:val="0011376B"/>
    <w:rsid w:val="00113C45"/>
    <w:rsid w:val="0011555B"/>
    <w:rsid w:val="001209D2"/>
    <w:rsid w:val="00123420"/>
    <w:rsid w:val="00123642"/>
    <w:rsid w:val="001268FA"/>
    <w:rsid w:val="0014105B"/>
    <w:rsid w:val="00141076"/>
    <w:rsid w:val="001411F8"/>
    <w:rsid w:val="00145860"/>
    <w:rsid w:val="00146738"/>
    <w:rsid w:val="00150E87"/>
    <w:rsid w:val="00153564"/>
    <w:rsid w:val="00155B0E"/>
    <w:rsid w:val="001571A3"/>
    <w:rsid w:val="001654CD"/>
    <w:rsid w:val="00170D81"/>
    <w:rsid w:val="00171219"/>
    <w:rsid w:val="00173E8B"/>
    <w:rsid w:val="00174C95"/>
    <w:rsid w:val="0018363C"/>
    <w:rsid w:val="001901AF"/>
    <w:rsid w:val="00190CFE"/>
    <w:rsid w:val="00191365"/>
    <w:rsid w:val="001919D1"/>
    <w:rsid w:val="0019455A"/>
    <w:rsid w:val="0019494A"/>
    <w:rsid w:val="00196F28"/>
    <w:rsid w:val="001977C8"/>
    <w:rsid w:val="001A0B1B"/>
    <w:rsid w:val="001A4385"/>
    <w:rsid w:val="001A4D24"/>
    <w:rsid w:val="001A6CDE"/>
    <w:rsid w:val="001B040F"/>
    <w:rsid w:val="001B11E2"/>
    <w:rsid w:val="001B12F2"/>
    <w:rsid w:val="001B38D5"/>
    <w:rsid w:val="001B3CFC"/>
    <w:rsid w:val="001B476B"/>
    <w:rsid w:val="001B71FE"/>
    <w:rsid w:val="001C06B7"/>
    <w:rsid w:val="001C0A34"/>
    <w:rsid w:val="001C0D33"/>
    <w:rsid w:val="001D03A8"/>
    <w:rsid w:val="001D2F75"/>
    <w:rsid w:val="001D43CF"/>
    <w:rsid w:val="001E06EE"/>
    <w:rsid w:val="001E4F3D"/>
    <w:rsid w:val="001E6A83"/>
    <w:rsid w:val="001F0AAA"/>
    <w:rsid w:val="001F2BEB"/>
    <w:rsid w:val="001F56FF"/>
    <w:rsid w:val="001F6A37"/>
    <w:rsid w:val="00202DFF"/>
    <w:rsid w:val="00204DA5"/>
    <w:rsid w:val="00207AE5"/>
    <w:rsid w:val="00211E4A"/>
    <w:rsid w:val="00213569"/>
    <w:rsid w:val="00215913"/>
    <w:rsid w:val="002178D7"/>
    <w:rsid w:val="00226A4E"/>
    <w:rsid w:val="00230BE6"/>
    <w:rsid w:val="00230CCF"/>
    <w:rsid w:val="00237041"/>
    <w:rsid w:val="002405A9"/>
    <w:rsid w:val="00244839"/>
    <w:rsid w:val="002513D3"/>
    <w:rsid w:val="0025257C"/>
    <w:rsid w:val="00255AA2"/>
    <w:rsid w:val="00257E43"/>
    <w:rsid w:val="00263777"/>
    <w:rsid w:val="00272EBD"/>
    <w:rsid w:val="0027385F"/>
    <w:rsid w:val="00274B75"/>
    <w:rsid w:val="00274B91"/>
    <w:rsid w:val="00277919"/>
    <w:rsid w:val="00281B15"/>
    <w:rsid w:val="0028363C"/>
    <w:rsid w:val="002847F2"/>
    <w:rsid w:val="002869FC"/>
    <w:rsid w:val="00292DD5"/>
    <w:rsid w:val="002954F0"/>
    <w:rsid w:val="00295FE2"/>
    <w:rsid w:val="002A26AA"/>
    <w:rsid w:val="002A3A82"/>
    <w:rsid w:val="002A5A89"/>
    <w:rsid w:val="002B0F65"/>
    <w:rsid w:val="002B5D58"/>
    <w:rsid w:val="002B5F65"/>
    <w:rsid w:val="002C1BAF"/>
    <w:rsid w:val="002C3426"/>
    <w:rsid w:val="002C34EB"/>
    <w:rsid w:val="002C5710"/>
    <w:rsid w:val="002C7320"/>
    <w:rsid w:val="002D13C1"/>
    <w:rsid w:val="002D32A6"/>
    <w:rsid w:val="002D3C44"/>
    <w:rsid w:val="002E0A30"/>
    <w:rsid w:val="002E49B7"/>
    <w:rsid w:val="002F3B71"/>
    <w:rsid w:val="002F4212"/>
    <w:rsid w:val="0030102A"/>
    <w:rsid w:val="0030135A"/>
    <w:rsid w:val="00302756"/>
    <w:rsid w:val="00305E6F"/>
    <w:rsid w:val="00306C98"/>
    <w:rsid w:val="00312B4A"/>
    <w:rsid w:val="00312D77"/>
    <w:rsid w:val="0031719A"/>
    <w:rsid w:val="00323C29"/>
    <w:rsid w:val="0032534C"/>
    <w:rsid w:val="00331746"/>
    <w:rsid w:val="00334A66"/>
    <w:rsid w:val="00334D1B"/>
    <w:rsid w:val="00343792"/>
    <w:rsid w:val="0034517F"/>
    <w:rsid w:val="003527B8"/>
    <w:rsid w:val="00352D28"/>
    <w:rsid w:val="0035300D"/>
    <w:rsid w:val="0035538A"/>
    <w:rsid w:val="00355DCA"/>
    <w:rsid w:val="003566E9"/>
    <w:rsid w:val="00360851"/>
    <w:rsid w:val="00361E81"/>
    <w:rsid w:val="00371756"/>
    <w:rsid w:val="00371B56"/>
    <w:rsid w:val="00374518"/>
    <w:rsid w:val="00376608"/>
    <w:rsid w:val="003769A3"/>
    <w:rsid w:val="0037732E"/>
    <w:rsid w:val="0037737E"/>
    <w:rsid w:val="00382CBB"/>
    <w:rsid w:val="00382F5D"/>
    <w:rsid w:val="00383B95"/>
    <w:rsid w:val="00384E7E"/>
    <w:rsid w:val="0039633A"/>
    <w:rsid w:val="00396B3A"/>
    <w:rsid w:val="003979C3"/>
    <w:rsid w:val="003A1FC1"/>
    <w:rsid w:val="003A29DA"/>
    <w:rsid w:val="003A45F0"/>
    <w:rsid w:val="003A7B93"/>
    <w:rsid w:val="003B329F"/>
    <w:rsid w:val="003C0DF7"/>
    <w:rsid w:val="003C369A"/>
    <w:rsid w:val="003C42C3"/>
    <w:rsid w:val="003C6509"/>
    <w:rsid w:val="003D1443"/>
    <w:rsid w:val="003D5133"/>
    <w:rsid w:val="003D5786"/>
    <w:rsid w:val="003E4CA1"/>
    <w:rsid w:val="003E6293"/>
    <w:rsid w:val="003F0FFB"/>
    <w:rsid w:val="003F549F"/>
    <w:rsid w:val="003F6A24"/>
    <w:rsid w:val="0040119A"/>
    <w:rsid w:val="00407C18"/>
    <w:rsid w:val="00407D8C"/>
    <w:rsid w:val="00407EFD"/>
    <w:rsid w:val="00411491"/>
    <w:rsid w:val="00416093"/>
    <w:rsid w:val="00416121"/>
    <w:rsid w:val="00416BE6"/>
    <w:rsid w:val="00416C00"/>
    <w:rsid w:val="0041714E"/>
    <w:rsid w:val="004171C7"/>
    <w:rsid w:val="00422A97"/>
    <w:rsid w:val="00422FCB"/>
    <w:rsid w:val="00426228"/>
    <w:rsid w:val="00430585"/>
    <w:rsid w:val="004321D1"/>
    <w:rsid w:val="00433709"/>
    <w:rsid w:val="00435A4B"/>
    <w:rsid w:val="004379A4"/>
    <w:rsid w:val="004428F0"/>
    <w:rsid w:val="00442C9E"/>
    <w:rsid w:val="004438C2"/>
    <w:rsid w:val="004473EC"/>
    <w:rsid w:val="004478EC"/>
    <w:rsid w:val="0045578C"/>
    <w:rsid w:val="00456989"/>
    <w:rsid w:val="0046013B"/>
    <w:rsid w:val="00474A3E"/>
    <w:rsid w:val="00482BE5"/>
    <w:rsid w:val="00482CEB"/>
    <w:rsid w:val="00485008"/>
    <w:rsid w:val="00487296"/>
    <w:rsid w:val="00492E52"/>
    <w:rsid w:val="0049305B"/>
    <w:rsid w:val="0049725B"/>
    <w:rsid w:val="004A05E6"/>
    <w:rsid w:val="004A4465"/>
    <w:rsid w:val="004A4849"/>
    <w:rsid w:val="004A490C"/>
    <w:rsid w:val="004A4C7C"/>
    <w:rsid w:val="004B0244"/>
    <w:rsid w:val="004B1FF7"/>
    <w:rsid w:val="004B7C16"/>
    <w:rsid w:val="004C4057"/>
    <w:rsid w:val="004D072A"/>
    <w:rsid w:val="004D113F"/>
    <w:rsid w:val="004D1E3D"/>
    <w:rsid w:val="004D3E5C"/>
    <w:rsid w:val="004D756C"/>
    <w:rsid w:val="004E5BB6"/>
    <w:rsid w:val="004E67E9"/>
    <w:rsid w:val="004F16AE"/>
    <w:rsid w:val="0051039E"/>
    <w:rsid w:val="005113C2"/>
    <w:rsid w:val="0051196A"/>
    <w:rsid w:val="00512374"/>
    <w:rsid w:val="00513212"/>
    <w:rsid w:val="00520098"/>
    <w:rsid w:val="00521014"/>
    <w:rsid w:val="00530A8B"/>
    <w:rsid w:val="005376DC"/>
    <w:rsid w:val="00540585"/>
    <w:rsid w:val="005417D8"/>
    <w:rsid w:val="00551A02"/>
    <w:rsid w:val="005520A0"/>
    <w:rsid w:val="005534FA"/>
    <w:rsid w:val="0055350C"/>
    <w:rsid w:val="00554844"/>
    <w:rsid w:val="00554B9F"/>
    <w:rsid w:val="00556C6D"/>
    <w:rsid w:val="00557566"/>
    <w:rsid w:val="005641F0"/>
    <w:rsid w:val="00565AC0"/>
    <w:rsid w:val="005739CD"/>
    <w:rsid w:val="0057767B"/>
    <w:rsid w:val="00583CAA"/>
    <w:rsid w:val="00591FED"/>
    <w:rsid w:val="00593782"/>
    <w:rsid w:val="00594E44"/>
    <w:rsid w:val="00596869"/>
    <w:rsid w:val="005A1A0A"/>
    <w:rsid w:val="005A5786"/>
    <w:rsid w:val="005A5E87"/>
    <w:rsid w:val="005A67A8"/>
    <w:rsid w:val="005B247B"/>
    <w:rsid w:val="005B2DED"/>
    <w:rsid w:val="005C0311"/>
    <w:rsid w:val="005C3B6C"/>
    <w:rsid w:val="005C44F4"/>
    <w:rsid w:val="005D0BFB"/>
    <w:rsid w:val="005D2D07"/>
    <w:rsid w:val="005D3942"/>
    <w:rsid w:val="005D3A03"/>
    <w:rsid w:val="005D433F"/>
    <w:rsid w:val="005E0B9A"/>
    <w:rsid w:val="005E2C04"/>
    <w:rsid w:val="005E4127"/>
    <w:rsid w:val="005E46E6"/>
    <w:rsid w:val="005E4B99"/>
    <w:rsid w:val="005E5D7A"/>
    <w:rsid w:val="005E65E7"/>
    <w:rsid w:val="005E746C"/>
    <w:rsid w:val="005F2F4B"/>
    <w:rsid w:val="00612E0C"/>
    <w:rsid w:val="0061324C"/>
    <w:rsid w:val="00613DDB"/>
    <w:rsid w:val="00614FF7"/>
    <w:rsid w:val="00616532"/>
    <w:rsid w:val="00617B09"/>
    <w:rsid w:val="006209C4"/>
    <w:rsid w:val="0062341F"/>
    <w:rsid w:val="00624015"/>
    <w:rsid w:val="006243CF"/>
    <w:rsid w:val="00624498"/>
    <w:rsid w:val="00640BCA"/>
    <w:rsid w:val="0064224E"/>
    <w:rsid w:val="006451C6"/>
    <w:rsid w:val="00645F6B"/>
    <w:rsid w:val="00651C5B"/>
    <w:rsid w:val="006535E2"/>
    <w:rsid w:val="00655D2A"/>
    <w:rsid w:val="00656019"/>
    <w:rsid w:val="00657B00"/>
    <w:rsid w:val="00657C2C"/>
    <w:rsid w:val="00661112"/>
    <w:rsid w:val="00661767"/>
    <w:rsid w:val="00662B2C"/>
    <w:rsid w:val="006642A9"/>
    <w:rsid w:val="00664C77"/>
    <w:rsid w:val="00664EAC"/>
    <w:rsid w:val="006679AF"/>
    <w:rsid w:val="006708C4"/>
    <w:rsid w:val="006727CF"/>
    <w:rsid w:val="0067504A"/>
    <w:rsid w:val="0067511F"/>
    <w:rsid w:val="0067568F"/>
    <w:rsid w:val="006767C3"/>
    <w:rsid w:val="00680CB1"/>
    <w:rsid w:val="0068456E"/>
    <w:rsid w:val="0068603F"/>
    <w:rsid w:val="00686C57"/>
    <w:rsid w:val="00695058"/>
    <w:rsid w:val="0069661A"/>
    <w:rsid w:val="00696BEA"/>
    <w:rsid w:val="0069727D"/>
    <w:rsid w:val="006B0303"/>
    <w:rsid w:val="006B53F5"/>
    <w:rsid w:val="006C35CE"/>
    <w:rsid w:val="006C61E7"/>
    <w:rsid w:val="006C67D4"/>
    <w:rsid w:val="006C77A0"/>
    <w:rsid w:val="006C7FB0"/>
    <w:rsid w:val="006D1D7B"/>
    <w:rsid w:val="006D6F74"/>
    <w:rsid w:val="006E22CF"/>
    <w:rsid w:val="006E57D5"/>
    <w:rsid w:val="006E5E54"/>
    <w:rsid w:val="006F0A35"/>
    <w:rsid w:val="006F3FC5"/>
    <w:rsid w:val="006F4D44"/>
    <w:rsid w:val="007027F5"/>
    <w:rsid w:val="00703BA3"/>
    <w:rsid w:val="00710AE4"/>
    <w:rsid w:val="00710B94"/>
    <w:rsid w:val="00712D08"/>
    <w:rsid w:val="00713B47"/>
    <w:rsid w:val="00713D9B"/>
    <w:rsid w:val="007245C4"/>
    <w:rsid w:val="007276BB"/>
    <w:rsid w:val="00727EE7"/>
    <w:rsid w:val="00734450"/>
    <w:rsid w:val="007365E5"/>
    <w:rsid w:val="007372AA"/>
    <w:rsid w:val="00740154"/>
    <w:rsid w:val="0074483A"/>
    <w:rsid w:val="00745273"/>
    <w:rsid w:val="00762E40"/>
    <w:rsid w:val="007636D3"/>
    <w:rsid w:val="00766D3A"/>
    <w:rsid w:val="007704DF"/>
    <w:rsid w:val="0077199D"/>
    <w:rsid w:val="00772361"/>
    <w:rsid w:val="00780B7A"/>
    <w:rsid w:val="00784410"/>
    <w:rsid w:val="00785697"/>
    <w:rsid w:val="0079050F"/>
    <w:rsid w:val="0079118C"/>
    <w:rsid w:val="00792C3D"/>
    <w:rsid w:val="00794A87"/>
    <w:rsid w:val="00794DF7"/>
    <w:rsid w:val="007A052B"/>
    <w:rsid w:val="007A0CC6"/>
    <w:rsid w:val="007A27E8"/>
    <w:rsid w:val="007A3D1F"/>
    <w:rsid w:val="007A42D1"/>
    <w:rsid w:val="007A4690"/>
    <w:rsid w:val="007B087D"/>
    <w:rsid w:val="007B1052"/>
    <w:rsid w:val="007B1350"/>
    <w:rsid w:val="007B29E3"/>
    <w:rsid w:val="007B3E81"/>
    <w:rsid w:val="007B455C"/>
    <w:rsid w:val="007B545A"/>
    <w:rsid w:val="007B7C13"/>
    <w:rsid w:val="007C3308"/>
    <w:rsid w:val="007C6B66"/>
    <w:rsid w:val="007D2373"/>
    <w:rsid w:val="007D2AC7"/>
    <w:rsid w:val="007D3C38"/>
    <w:rsid w:val="007D6317"/>
    <w:rsid w:val="007E4FD3"/>
    <w:rsid w:val="007F048B"/>
    <w:rsid w:val="007F0520"/>
    <w:rsid w:val="007F35B6"/>
    <w:rsid w:val="007F3CBC"/>
    <w:rsid w:val="007F6C93"/>
    <w:rsid w:val="008002C0"/>
    <w:rsid w:val="00801231"/>
    <w:rsid w:val="00803DB0"/>
    <w:rsid w:val="00804EDE"/>
    <w:rsid w:val="0080583E"/>
    <w:rsid w:val="00805885"/>
    <w:rsid w:val="0080589F"/>
    <w:rsid w:val="008108C7"/>
    <w:rsid w:val="00816C6D"/>
    <w:rsid w:val="00816C98"/>
    <w:rsid w:val="00825FB6"/>
    <w:rsid w:val="00826E2E"/>
    <w:rsid w:val="0082706B"/>
    <w:rsid w:val="00841157"/>
    <w:rsid w:val="00841574"/>
    <w:rsid w:val="00841700"/>
    <w:rsid w:val="00841C2F"/>
    <w:rsid w:val="00842C6F"/>
    <w:rsid w:val="00866740"/>
    <w:rsid w:val="00867FEB"/>
    <w:rsid w:val="008708A1"/>
    <w:rsid w:val="0087505D"/>
    <w:rsid w:val="00877D26"/>
    <w:rsid w:val="00896639"/>
    <w:rsid w:val="008A2473"/>
    <w:rsid w:val="008A5360"/>
    <w:rsid w:val="008A5B24"/>
    <w:rsid w:val="008A7426"/>
    <w:rsid w:val="008B0CA4"/>
    <w:rsid w:val="008B540B"/>
    <w:rsid w:val="008C44FA"/>
    <w:rsid w:val="008C5323"/>
    <w:rsid w:val="008D0732"/>
    <w:rsid w:val="008D19F6"/>
    <w:rsid w:val="008D48FF"/>
    <w:rsid w:val="008D4B14"/>
    <w:rsid w:val="008E4497"/>
    <w:rsid w:val="008E694E"/>
    <w:rsid w:val="008F096E"/>
    <w:rsid w:val="008F367F"/>
    <w:rsid w:val="008F4A9D"/>
    <w:rsid w:val="008F6838"/>
    <w:rsid w:val="008F7022"/>
    <w:rsid w:val="00902572"/>
    <w:rsid w:val="00903885"/>
    <w:rsid w:val="00904248"/>
    <w:rsid w:val="009159AF"/>
    <w:rsid w:val="00921D01"/>
    <w:rsid w:val="00922C4A"/>
    <w:rsid w:val="009307FB"/>
    <w:rsid w:val="00933861"/>
    <w:rsid w:val="00936E4C"/>
    <w:rsid w:val="00940590"/>
    <w:rsid w:val="00940DB5"/>
    <w:rsid w:val="00942565"/>
    <w:rsid w:val="00946EC9"/>
    <w:rsid w:val="009519FA"/>
    <w:rsid w:val="00952867"/>
    <w:rsid w:val="009539F9"/>
    <w:rsid w:val="00953A3D"/>
    <w:rsid w:val="009601C8"/>
    <w:rsid w:val="00960F96"/>
    <w:rsid w:val="00972939"/>
    <w:rsid w:val="009737C5"/>
    <w:rsid w:val="00977F99"/>
    <w:rsid w:val="009838AB"/>
    <w:rsid w:val="00992914"/>
    <w:rsid w:val="0099498A"/>
    <w:rsid w:val="009A68F4"/>
    <w:rsid w:val="009A6A3B"/>
    <w:rsid w:val="009A7809"/>
    <w:rsid w:val="009A78E1"/>
    <w:rsid w:val="009B2B3B"/>
    <w:rsid w:val="009B341F"/>
    <w:rsid w:val="009B3A9E"/>
    <w:rsid w:val="009B57C3"/>
    <w:rsid w:val="009C1160"/>
    <w:rsid w:val="009C16F8"/>
    <w:rsid w:val="009C25C8"/>
    <w:rsid w:val="009C5752"/>
    <w:rsid w:val="009C6BA9"/>
    <w:rsid w:val="009D0909"/>
    <w:rsid w:val="009D204A"/>
    <w:rsid w:val="009D68D3"/>
    <w:rsid w:val="009D75FD"/>
    <w:rsid w:val="009E2787"/>
    <w:rsid w:val="009E4425"/>
    <w:rsid w:val="009E5BD0"/>
    <w:rsid w:val="009E77FE"/>
    <w:rsid w:val="009F0247"/>
    <w:rsid w:val="009F4F90"/>
    <w:rsid w:val="00A04A86"/>
    <w:rsid w:val="00A067CD"/>
    <w:rsid w:val="00A06EF2"/>
    <w:rsid w:val="00A14C2B"/>
    <w:rsid w:val="00A14C58"/>
    <w:rsid w:val="00A17389"/>
    <w:rsid w:val="00A25D63"/>
    <w:rsid w:val="00A307F9"/>
    <w:rsid w:val="00A356D9"/>
    <w:rsid w:val="00A36B8C"/>
    <w:rsid w:val="00A4204D"/>
    <w:rsid w:val="00A424FA"/>
    <w:rsid w:val="00A425E1"/>
    <w:rsid w:val="00A527AA"/>
    <w:rsid w:val="00A53CFA"/>
    <w:rsid w:val="00A6084A"/>
    <w:rsid w:val="00A61969"/>
    <w:rsid w:val="00A63391"/>
    <w:rsid w:val="00A66AF4"/>
    <w:rsid w:val="00A66F8A"/>
    <w:rsid w:val="00A724C2"/>
    <w:rsid w:val="00A72B49"/>
    <w:rsid w:val="00A816CD"/>
    <w:rsid w:val="00A81807"/>
    <w:rsid w:val="00A8188A"/>
    <w:rsid w:val="00A82311"/>
    <w:rsid w:val="00A84FA5"/>
    <w:rsid w:val="00A92D9A"/>
    <w:rsid w:val="00A9346E"/>
    <w:rsid w:val="00A9774A"/>
    <w:rsid w:val="00AA439F"/>
    <w:rsid w:val="00AA6076"/>
    <w:rsid w:val="00AA6E20"/>
    <w:rsid w:val="00AB45ED"/>
    <w:rsid w:val="00AB4A92"/>
    <w:rsid w:val="00AB5BDC"/>
    <w:rsid w:val="00AB6332"/>
    <w:rsid w:val="00AC4C8E"/>
    <w:rsid w:val="00AD3672"/>
    <w:rsid w:val="00AD4D8C"/>
    <w:rsid w:val="00AE193A"/>
    <w:rsid w:val="00AE21F2"/>
    <w:rsid w:val="00AE337F"/>
    <w:rsid w:val="00AE4E79"/>
    <w:rsid w:val="00AE7023"/>
    <w:rsid w:val="00AF0DB8"/>
    <w:rsid w:val="00AF42FF"/>
    <w:rsid w:val="00AF76D4"/>
    <w:rsid w:val="00B079B7"/>
    <w:rsid w:val="00B13213"/>
    <w:rsid w:val="00B205F4"/>
    <w:rsid w:val="00B22A90"/>
    <w:rsid w:val="00B2480F"/>
    <w:rsid w:val="00B26EBB"/>
    <w:rsid w:val="00B306FC"/>
    <w:rsid w:val="00B327E3"/>
    <w:rsid w:val="00B33A2C"/>
    <w:rsid w:val="00B41D8E"/>
    <w:rsid w:val="00B4777F"/>
    <w:rsid w:val="00B501E0"/>
    <w:rsid w:val="00B50BE3"/>
    <w:rsid w:val="00B54EDE"/>
    <w:rsid w:val="00B55742"/>
    <w:rsid w:val="00B57A4A"/>
    <w:rsid w:val="00B65010"/>
    <w:rsid w:val="00B66B27"/>
    <w:rsid w:val="00B7089B"/>
    <w:rsid w:val="00B747F0"/>
    <w:rsid w:val="00B7650F"/>
    <w:rsid w:val="00B7696D"/>
    <w:rsid w:val="00B81489"/>
    <w:rsid w:val="00B823AA"/>
    <w:rsid w:val="00B8513B"/>
    <w:rsid w:val="00B85856"/>
    <w:rsid w:val="00BA06D3"/>
    <w:rsid w:val="00BA13D7"/>
    <w:rsid w:val="00BA3300"/>
    <w:rsid w:val="00BA45DB"/>
    <w:rsid w:val="00BA780E"/>
    <w:rsid w:val="00BB2574"/>
    <w:rsid w:val="00BB2CEA"/>
    <w:rsid w:val="00BB3F52"/>
    <w:rsid w:val="00BB5F46"/>
    <w:rsid w:val="00BB6C6B"/>
    <w:rsid w:val="00BB76DC"/>
    <w:rsid w:val="00BC0D41"/>
    <w:rsid w:val="00BC6092"/>
    <w:rsid w:val="00BD06B8"/>
    <w:rsid w:val="00BD0CDC"/>
    <w:rsid w:val="00BD2249"/>
    <w:rsid w:val="00BE00DC"/>
    <w:rsid w:val="00BE2133"/>
    <w:rsid w:val="00BE213C"/>
    <w:rsid w:val="00BE2FB6"/>
    <w:rsid w:val="00BE46A6"/>
    <w:rsid w:val="00BE6FFF"/>
    <w:rsid w:val="00BF4184"/>
    <w:rsid w:val="00BF5318"/>
    <w:rsid w:val="00C0601E"/>
    <w:rsid w:val="00C1399B"/>
    <w:rsid w:val="00C151F7"/>
    <w:rsid w:val="00C16457"/>
    <w:rsid w:val="00C2075F"/>
    <w:rsid w:val="00C21ADC"/>
    <w:rsid w:val="00C23D16"/>
    <w:rsid w:val="00C24741"/>
    <w:rsid w:val="00C30DA9"/>
    <w:rsid w:val="00C30DBA"/>
    <w:rsid w:val="00C31D30"/>
    <w:rsid w:val="00C36EB7"/>
    <w:rsid w:val="00C41673"/>
    <w:rsid w:val="00C441A9"/>
    <w:rsid w:val="00C44B5B"/>
    <w:rsid w:val="00C45F35"/>
    <w:rsid w:val="00C46C60"/>
    <w:rsid w:val="00C46F68"/>
    <w:rsid w:val="00C5051A"/>
    <w:rsid w:val="00C515FA"/>
    <w:rsid w:val="00C53FD4"/>
    <w:rsid w:val="00C561AE"/>
    <w:rsid w:val="00C612BC"/>
    <w:rsid w:val="00C62731"/>
    <w:rsid w:val="00C63E93"/>
    <w:rsid w:val="00C65B25"/>
    <w:rsid w:val="00C67262"/>
    <w:rsid w:val="00C704A5"/>
    <w:rsid w:val="00C73976"/>
    <w:rsid w:val="00C751A9"/>
    <w:rsid w:val="00C76DFE"/>
    <w:rsid w:val="00C80792"/>
    <w:rsid w:val="00C8645D"/>
    <w:rsid w:val="00C8653B"/>
    <w:rsid w:val="00C90839"/>
    <w:rsid w:val="00C91854"/>
    <w:rsid w:val="00C9256B"/>
    <w:rsid w:val="00C94617"/>
    <w:rsid w:val="00C947A3"/>
    <w:rsid w:val="00C959CA"/>
    <w:rsid w:val="00C95BCA"/>
    <w:rsid w:val="00CA3DA7"/>
    <w:rsid w:val="00CA6490"/>
    <w:rsid w:val="00CB01CB"/>
    <w:rsid w:val="00CB1388"/>
    <w:rsid w:val="00CB29F9"/>
    <w:rsid w:val="00CB43C6"/>
    <w:rsid w:val="00CB7814"/>
    <w:rsid w:val="00CB7D64"/>
    <w:rsid w:val="00CC0D84"/>
    <w:rsid w:val="00CC230C"/>
    <w:rsid w:val="00CC3E5E"/>
    <w:rsid w:val="00CD07D0"/>
    <w:rsid w:val="00CD350C"/>
    <w:rsid w:val="00CD6E39"/>
    <w:rsid w:val="00CD7E74"/>
    <w:rsid w:val="00CE12C4"/>
    <w:rsid w:val="00CE15FD"/>
    <w:rsid w:val="00CE5869"/>
    <w:rsid w:val="00CE5DD5"/>
    <w:rsid w:val="00CE5F9D"/>
    <w:rsid w:val="00CE774E"/>
    <w:rsid w:val="00CF2B2B"/>
    <w:rsid w:val="00CF3240"/>
    <w:rsid w:val="00CF3A7A"/>
    <w:rsid w:val="00CF4DE3"/>
    <w:rsid w:val="00CF684F"/>
    <w:rsid w:val="00CF6C1C"/>
    <w:rsid w:val="00CF6E91"/>
    <w:rsid w:val="00CF7485"/>
    <w:rsid w:val="00D003C0"/>
    <w:rsid w:val="00D103FF"/>
    <w:rsid w:val="00D1556B"/>
    <w:rsid w:val="00D16A07"/>
    <w:rsid w:val="00D1768A"/>
    <w:rsid w:val="00D20F76"/>
    <w:rsid w:val="00D2236D"/>
    <w:rsid w:val="00D22F03"/>
    <w:rsid w:val="00D23DA8"/>
    <w:rsid w:val="00D25949"/>
    <w:rsid w:val="00D304BA"/>
    <w:rsid w:val="00D3700A"/>
    <w:rsid w:val="00D412E7"/>
    <w:rsid w:val="00D4157C"/>
    <w:rsid w:val="00D41AD1"/>
    <w:rsid w:val="00D4216D"/>
    <w:rsid w:val="00D428DA"/>
    <w:rsid w:val="00D44D46"/>
    <w:rsid w:val="00D4511E"/>
    <w:rsid w:val="00D47001"/>
    <w:rsid w:val="00D54121"/>
    <w:rsid w:val="00D61341"/>
    <w:rsid w:val="00D63400"/>
    <w:rsid w:val="00D71D64"/>
    <w:rsid w:val="00D74184"/>
    <w:rsid w:val="00D77C1E"/>
    <w:rsid w:val="00D838D9"/>
    <w:rsid w:val="00D85300"/>
    <w:rsid w:val="00D85B68"/>
    <w:rsid w:val="00D876DA"/>
    <w:rsid w:val="00D97826"/>
    <w:rsid w:val="00DA0E5D"/>
    <w:rsid w:val="00DA60D0"/>
    <w:rsid w:val="00DB093C"/>
    <w:rsid w:val="00DB1A61"/>
    <w:rsid w:val="00DC1A68"/>
    <w:rsid w:val="00DC25D0"/>
    <w:rsid w:val="00DC70DF"/>
    <w:rsid w:val="00DD1BC8"/>
    <w:rsid w:val="00DD2A5D"/>
    <w:rsid w:val="00DD469D"/>
    <w:rsid w:val="00DD5825"/>
    <w:rsid w:val="00DE2505"/>
    <w:rsid w:val="00DE3503"/>
    <w:rsid w:val="00DE7755"/>
    <w:rsid w:val="00DF2118"/>
    <w:rsid w:val="00DF49C2"/>
    <w:rsid w:val="00E009AE"/>
    <w:rsid w:val="00E02061"/>
    <w:rsid w:val="00E06D79"/>
    <w:rsid w:val="00E13AE7"/>
    <w:rsid w:val="00E2407C"/>
    <w:rsid w:val="00E24481"/>
    <w:rsid w:val="00E3086E"/>
    <w:rsid w:val="00E333F8"/>
    <w:rsid w:val="00E40D0F"/>
    <w:rsid w:val="00E42778"/>
    <w:rsid w:val="00E44F2C"/>
    <w:rsid w:val="00E47C9F"/>
    <w:rsid w:val="00E5103D"/>
    <w:rsid w:val="00E527E1"/>
    <w:rsid w:val="00E55136"/>
    <w:rsid w:val="00E55A42"/>
    <w:rsid w:val="00E56385"/>
    <w:rsid w:val="00E56F65"/>
    <w:rsid w:val="00E6004D"/>
    <w:rsid w:val="00E64BDE"/>
    <w:rsid w:val="00E66F3A"/>
    <w:rsid w:val="00E7094D"/>
    <w:rsid w:val="00E72379"/>
    <w:rsid w:val="00E732F4"/>
    <w:rsid w:val="00E756E4"/>
    <w:rsid w:val="00E764E7"/>
    <w:rsid w:val="00E81978"/>
    <w:rsid w:val="00E82722"/>
    <w:rsid w:val="00E8493C"/>
    <w:rsid w:val="00E864E0"/>
    <w:rsid w:val="00E9687F"/>
    <w:rsid w:val="00EA14FA"/>
    <w:rsid w:val="00EA1D2D"/>
    <w:rsid w:val="00EA4E19"/>
    <w:rsid w:val="00EB2F01"/>
    <w:rsid w:val="00EB50DF"/>
    <w:rsid w:val="00EC08C0"/>
    <w:rsid w:val="00EC0A0C"/>
    <w:rsid w:val="00EC2A05"/>
    <w:rsid w:val="00EC40D1"/>
    <w:rsid w:val="00EC428A"/>
    <w:rsid w:val="00EC4FE5"/>
    <w:rsid w:val="00EC6510"/>
    <w:rsid w:val="00EC6C9E"/>
    <w:rsid w:val="00ED0CB8"/>
    <w:rsid w:val="00ED1B9E"/>
    <w:rsid w:val="00ED2141"/>
    <w:rsid w:val="00ED4FD2"/>
    <w:rsid w:val="00ED6479"/>
    <w:rsid w:val="00EE1873"/>
    <w:rsid w:val="00EE682A"/>
    <w:rsid w:val="00EE6F7C"/>
    <w:rsid w:val="00EE7D60"/>
    <w:rsid w:val="00EE7FEE"/>
    <w:rsid w:val="00EF00CA"/>
    <w:rsid w:val="00EF0E7C"/>
    <w:rsid w:val="00EF2CD0"/>
    <w:rsid w:val="00EF53E9"/>
    <w:rsid w:val="00EF641F"/>
    <w:rsid w:val="00EF6DBA"/>
    <w:rsid w:val="00F05C78"/>
    <w:rsid w:val="00F07625"/>
    <w:rsid w:val="00F1084B"/>
    <w:rsid w:val="00F116C4"/>
    <w:rsid w:val="00F15DB3"/>
    <w:rsid w:val="00F21625"/>
    <w:rsid w:val="00F272B4"/>
    <w:rsid w:val="00F308EF"/>
    <w:rsid w:val="00F30FDC"/>
    <w:rsid w:val="00F33DFD"/>
    <w:rsid w:val="00F340EE"/>
    <w:rsid w:val="00F379B7"/>
    <w:rsid w:val="00F412EC"/>
    <w:rsid w:val="00F41EB2"/>
    <w:rsid w:val="00F4657B"/>
    <w:rsid w:val="00F47A66"/>
    <w:rsid w:val="00F525FA"/>
    <w:rsid w:val="00F561AD"/>
    <w:rsid w:val="00F6238A"/>
    <w:rsid w:val="00F72387"/>
    <w:rsid w:val="00F728BD"/>
    <w:rsid w:val="00F80AF9"/>
    <w:rsid w:val="00F90AC0"/>
    <w:rsid w:val="00F969D0"/>
    <w:rsid w:val="00FA0FB9"/>
    <w:rsid w:val="00FB4D31"/>
    <w:rsid w:val="00FC0F26"/>
    <w:rsid w:val="00FC40D5"/>
    <w:rsid w:val="00FC4693"/>
    <w:rsid w:val="00FC46FD"/>
    <w:rsid w:val="00FD024F"/>
    <w:rsid w:val="00FD359D"/>
    <w:rsid w:val="00FD6A95"/>
    <w:rsid w:val="00FD7B72"/>
    <w:rsid w:val="00FE13FF"/>
    <w:rsid w:val="00FE584D"/>
    <w:rsid w:val="00FE6741"/>
    <w:rsid w:val="00FF2002"/>
    <w:rsid w:val="00FF3712"/>
    <w:rsid w:val="00FF3DB0"/>
    <w:rsid w:val="00FF4598"/>
    <w:rsid w:val="00FF61D7"/>
    <w:rsid w:val="00FF7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90E6E"/>
  <w15:chartTrackingRefBased/>
  <w15:docId w15:val="{8D8965F0-4946-4AFC-8F1C-2E8F8754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51039E"/>
    <w:rPr>
      <w:color w:val="5F5F5F" w:themeColor="hyperlink"/>
      <w:u w:val="single"/>
    </w:rPr>
  </w:style>
  <w:style w:type="character" w:styleId="UnresolvedMention">
    <w:name w:val="Unresolved Mention"/>
    <w:basedOn w:val="DefaultParagraphFont"/>
    <w:uiPriority w:val="99"/>
    <w:semiHidden/>
    <w:unhideWhenUsed/>
    <w:rsid w:val="0051039E"/>
    <w:rPr>
      <w:color w:val="605E5C"/>
      <w:shd w:val="clear" w:color="auto" w:fill="E1DFDD"/>
    </w:rPr>
  </w:style>
  <w:style w:type="character" w:customStyle="1" w:styleId="mi">
    <w:name w:val="mi"/>
    <w:basedOn w:val="DefaultParagraphFont"/>
    <w:rsid w:val="006C61E7"/>
  </w:style>
  <w:style w:type="character" w:customStyle="1" w:styleId="mo">
    <w:name w:val="mo"/>
    <w:basedOn w:val="DefaultParagraphFont"/>
    <w:rsid w:val="006C61E7"/>
  </w:style>
  <w:style w:type="character" w:customStyle="1" w:styleId="mn">
    <w:name w:val="mn"/>
    <w:basedOn w:val="DefaultParagraphFont"/>
    <w:rsid w:val="006C61E7"/>
  </w:style>
  <w:style w:type="character" w:customStyle="1" w:styleId="mjxassistivemathml">
    <w:name w:val="mjx_assistive_mathml"/>
    <w:basedOn w:val="DefaultParagraphFont"/>
    <w:rsid w:val="006C6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502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809620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6459731">
      <w:bodyDiv w:val="1"/>
      <w:marLeft w:val="0"/>
      <w:marRight w:val="0"/>
      <w:marTop w:val="0"/>
      <w:marBottom w:val="0"/>
      <w:divBdr>
        <w:top w:val="none" w:sz="0" w:space="0" w:color="auto"/>
        <w:left w:val="none" w:sz="0" w:space="0" w:color="auto"/>
        <w:bottom w:val="none" w:sz="0" w:space="0" w:color="auto"/>
        <w:right w:val="none" w:sz="0" w:space="0" w:color="auto"/>
      </w:divBdr>
    </w:div>
    <w:div w:id="58820172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95636010">
      <w:bodyDiv w:val="1"/>
      <w:marLeft w:val="0"/>
      <w:marRight w:val="0"/>
      <w:marTop w:val="0"/>
      <w:marBottom w:val="0"/>
      <w:divBdr>
        <w:top w:val="none" w:sz="0" w:space="0" w:color="auto"/>
        <w:left w:val="none" w:sz="0" w:space="0" w:color="auto"/>
        <w:bottom w:val="none" w:sz="0" w:space="0" w:color="auto"/>
        <w:right w:val="none" w:sz="0" w:space="0" w:color="auto"/>
      </w:divBdr>
    </w:div>
    <w:div w:id="909385670">
      <w:bodyDiv w:val="1"/>
      <w:marLeft w:val="0"/>
      <w:marRight w:val="0"/>
      <w:marTop w:val="0"/>
      <w:marBottom w:val="0"/>
      <w:divBdr>
        <w:top w:val="none" w:sz="0" w:space="0" w:color="auto"/>
        <w:left w:val="none" w:sz="0" w:space="0" w:color="auto"/>
        <w:bottom w:val="none" w:sz="0" w:space="0" w:color="auto"/>
        <w:right w:val="none" w:sz="0" w:space="0" w:color="auto"/>
      </w:divBdr>
    </w:div>
    <w:div w:id="97428821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798611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1632044">
      <w:bodyDiv w:val="1"/>
      <w:marLeft w:val="0"/>
      <w:marRight w:val="0"/>
      <w:marTop w:val="0"/>
      <w:marBottom w:val="0"/>
      <w:divBdr>
        <w:top w:val="none" w:sz="0" w:space="0" w:color="auto"/>
        <w:left w:val="none" w:sz="0" w:space="0" w:color="auto"/>
        <w:bottom w:val="none" w:sz="0" w:space="0" w:color="auto"/>
        <w:right w:val="none" w:sz="0" w:space="0" w:color="auto"/>
      </w:divBdr>
    </w:div>
    <w:div w:id="1252347517">
      <w:bodyDiv w:val="1"/>
      <w:marLeft w:val="0"/>
      <w:marRight w:val="0"/>
      <w:marTop w:val="0"/>
      <w:marBottom w:val="0"/>
      <w:divBdr>
        <w:top w:val="none" w:sz="0" w:space="0" w:color="auto"/>
        <w:left w:val="none" w:sz="0" w:space="0" w:color="auto"/>
        <w:bottom w:val="none" w:sz="0" w:space="0" w:color="auto"/>
        <w:right w:val="none" w:sz="0" w:space="0" w:color="auto"/>
      </w:divBdr>
    </w:div>
    <w:div w:id="126067522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1843928">
      <w:bodyDiv w:val="1"/>
      <w:marLeft w:val="0"/>
      <w:marRight w:val="0"/>
      <w:marTop w:val="0"/>
      <w:marBottom w:val="0"/>
      <w:divBdr>
        <w:top w:val="none" w:sz="0" w:space="0" w:color="auto"/>
        <w:left w:val="none" w:sz="0" w:space="0" w:color="auto"/>
        <w:bottom w:val="none" w:sz="0" w:space="0" w:color="auto"/>
        <w:right w:val="none" w:sz="0" w:space="0" w:color="auto"/>
      </w:divBdr>
    </w:div>
    <w:div w:id="1600528084">
      <w:bodyDiv w:val="1"/>
      <w:marLeft w:val="0"/>
      <w:marRight w:val="0"/>
      <w:marTop w:val="0"/>
      <w:marBottom w:val="0"/>
      <w:divBdr>
        <w:top w:val="none" w:sz="0" w:space="0" w:color="auto"/>
        <w:left w:val="none" w:sz="0" w:space="0" w:color="auto"/>
        <w:bottom w:val="none" w:sz="0" w:space="0" w:color="auto"/>
        <w:right w:val="none" w:sz="0" w:space="0" w:color="auto"/>
      </w:divBdr>
    </w:div>
    <w:div w:id="1686782331">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6954926">
      <w:bodyDiv w:val="1"/>
      <w:marLeft w:val="0"/>
      <w:marRight w:val="0"/>
      <w:marTop w:val="0"/>
      <w:marBottom w:val="0"/>
      <w:divBdr>
        <w:top w:val="none" w:sz="0" w:space="0" w:color="auto"/>
        <w:left w:val="none" w:sz="0" w:space="0" w:color="auto"/>
        <w:bottom w:val="none" w:sz="0" w:space="0" w:color="auto"/>
        <w:right w:val="none" w:sz="0" w:space="0" w:color="auto"/>
      </w:divBdr>
    </w:div>
    <w:div w:id="1704936731">
      <w:bodyDiv w:val="1"/>
      <w:marLeft w:val="0"/>
      <w:marRight w:val="0"/>
      <w:marTop w:val="0"/>
      <w:marBottom w:val="0"/>
      <w:divBdr>
        <w:top w:val="none" w:sz="0" w:space="0" w:color="auto"/>
        <w:left w:val="none" w:sz="0" w:space="0" w:color="auto"/>
        <w:bottom w:val="none" w:sz="0" w:space="0" w:color="auto"/>
        <w:right w:val="none" w:sz="0" w:space="0" w:color="auto"/>
      </w:divBdr>
    </w:div>
    <w:div w:id="1725717693">
      <w:bodyDiv w:val="1"/>
      <w:marLeft w:val="0"/>
      <w:marRight w:val="0"/>
      <w:marTop w:val="0"/>
      <w:marBottom w:val="0"/>
      <w:divBdr>
        <w:top w:val="none" w:sz="0" w:space="0" w:color="auto"/>
        <w:left w:val="none" w:sz="0" w:space="0" w:color="auto"/>
        <w:bottom w:val="none" w:sz="0" w:space="0" w:color="auto"/>
        <w:right w:val="none" w:sz="0" w:space="0" w:color="auto"/>
      </w:divBdr>
    </w:div>
    <w:div w:id="175396518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413249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4472314">
      <w:bodyDiv w:val="1"/>
      <w:marLeft w:val="0"/>
      <w:marRight w:val="0"/>
      <w:marTop w:val="0"/>
      <w:marBottom w:val="0"/>
      <w:divBdr>
        <w:top w:val="none" w:sz="0" w:space="0" w:color="auto"/>
        <w:left w:val="none" w:sz="0" w:space="0" w:color="auto"/>
        <w:bottom w:val="none" w:sz="0" w:space="0" w:color="auto"/>
        <w:right w:val="none" w:sz="0" w:space="0" w:color="auto"/>
      </w:divBdr>
    </w:div>
    <w:div w:id="184694310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329551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183036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082759">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723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cikit-learn.org/stable/modules/generated/sklearn.metrics.confusion_matrix.htm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m\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CA43A64E95494097ADB232D46E532B"/>
        <w:category>
          <w:name w:val="General"/>
          <w:gallery w:val="placeholder"/>
        </w:category>
        <w:types>
          <w:type w:val="bbPlcHdr"/>
        </w:types>
        <w:behaviors>
          <w:behavior w:val="content"/>
        </w:behaviors>
        <w:guid w:val="{FD138D2B-E1EA-4CE6-8433-A5E31C3E13E9}"/>
      </w:docPartPr>
      <w:docPartBody>
        <w:p w:rsidR="00B24621" w:rsidRDefault="003E008A">
          <w:pPr>
            <w:pStyle w:val="65CA43A64E95494097ADB232D46E532B"/>
          </w:pPr>
          <w:r>
            <w:t>[Title Here, up to 12 Words, on One to Two Lines]</w:t>
          </w:r>
        </w:p>
      </w:docPartBody>
    </w:docPart>
    <w:docPart>
      <w:docPartPr>
        <w:name w:val="3E913141CF014BD8A98875E895EB568B"/>
        <w:category>
          <w:name w:val="General"/>
          <w:gallery w:val="placeholder"/>
        </w:category>
        <w:types>
          <w:type w:val="bbPlcHdr"/>
        </w:types>
        <w:behaviors>
          <w:behavior w:val="content"/>
        </w:behaviors>
        <w:guid w:val="{55B20434-516F-48DD-830D-F4FA9708BFA4}"/>
      </w:docPartPr>
      <w:docPartBody>
        <w:p w:rsidR="00B24621" w:rsidRDefault="003E008A">
          <w:pPr>
            <w:pStyle w:val="3E913141CF014BD8A98875E895EB568B"/>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8A"/>
    <w:rsid w:val="000F6FC8"/>
    <w:rsid w:val="00287080"/>
    <w:rsid w:val="00296AAD"/>
    <w:rsid w:val="002E084A"/>
    <w:rsid w:val="003E008A"/>
    <w:rsid w:val="004220BD"/>
    <w:rsid w:val="005049E6"/>
    <w:rsid w:val="008B0B9A"/>
    <w:rsid w:val="008C485E"/>
    <w:rsid w:val="00A16230"/>
    <w:rsid w:val="00A430EA"/>
    <w:rsid w:val="00A5475F"/>
    <w:rsid w:val="00B24621"/>
    <w:rsid w:val="00CA62B9"/>
    <w:rsid w:val="00D50BE6"/>
    <w:rsid w:val="00D904E2"/>
    <w:rsid w:val="00FE2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CA43A64E95494097ADB232D46E532B">
    <w:name w:val="65CA43A64E95494097ADB232D46E532B"/>
  </w:style>
  <w:style w:type="paragraph" w:customStyle="1" w:styleId="F946DECB2ED44DC3A3F0DA470560B8BB">
    <w:name w:val="F946DECB2ED44DC3A3F0DA470560B8BB"/>
  </w:style>
  <w:style w:type="paragraph" w:customStyle="1" w:styleId="84EF80D71ADF47B794B8D69F63E486AF">
    <w:name w:val="84EF80D71ADF47B794B8D69F63E486AF"/>
  </w:style>
  <w:style w:type="paragraph" w:customStyle="1" w:styleId="12E9E39C3E15407893BD9E888383688A">
    <w:name w:val="12E9E39C3E15407893BD9E888383688A"/>
  </w:style>
  <w:style w:type="paragraph" w:customStyle="1" w:styleId="90F453E7027F4E0FAA72D07994340BB7">
    <w:name w:val="90F453E7027F4E0FAA72D07994340BB7"/>
  </w:style>
  <w:style w:type="paragraph" w:customStyle="1" w:styleId="08A9B07C362E4021B9EA865207ABCEEF">
    <w:name w:val="08A9B07C362E4021B9EA865207ABCEEF"/>
  </w:style>
  <w:style w:type="character" w:styleId="Emphasis">
    <w:name w:val="Emphasis"/>
    <w:basedOn w:val="DefaultParagraphFont"/>
    <w:uiPriority w:val="4"/>
    <w:unhideWhenUsed/>
    <w:qFormat/>
    <w:rPr>
      <w:i/>
      <w:iCs/>
    </w:rPr>
  </w:style>
  <w:style w:type="paragraph" w:customStyle="1" w:styleId="C6E28929317C4437A741FA80B92A2443">
    <w:name w:val="C6E28929317C4437A741FA80B92A2443"/>
  </w:style>
  <w:style w:type="paragraph" w:customStyle="1" w:styleId="294F0E7A4C874E21975B3E687EB2C9CD">
    <w:name w:val="294F0E7A4C874E21975B3E687EB2C9CD"/>
  </w:style>
  <w:style w:type="paragraph" w:customStyle="1" w:styleId="A530EF2EE93B4E399A549FA7155B541D">
    <w:name w:val="A530EF2EE93B4E399A549FA7155B541D"/>
  </w:style>
  <w:style w:type="paragraph" w:customStyle="1" w:styleId="8268A93329354C04AB75977C3D7F1A94">
    <w:name w:val="8268A93329354C04AB75977C3D7F1A94"/>
  </w:style>
  <w:style w:type="paragraph" w:customStyle="1" w:styleId="3E6FA2BC9A574FEA803894769DAF3C57">
    <w:name w:val="3E6FA2BC9A574FEA803894769DAF3C57"/>
  </w:style>
  <w:style w:type="paragraph" w:customStyle="1" w:styleId="8368DE00B4F54026947BA1B9EE0D026E">
    <w:name w:val="8368DE00B4F54026947BA1B9EE0D026E"/>
  </w:style>
  <w:style w:type="paragraph" w:customStyle="1" w:styleId="F5C0E0631A3644C0942D480401DFF3E7">
    <w:name w:val="F5C0E0631A3644C0942D480401DFF3E7"/>
  </w:style>
  <w:style w:type="paragraph" w:customStyle="1" w:styleId="4F48B0298D2C467FAE8C569D1A40371F">
    <w:name w:val="4F48B0298D2C467FAE8C569D1A40371F"/>
  </w:style>
  <w:style w:type="paragraph" w:customStyle="1" w:styleId="6FF5E3EC813344D8827D792560E5B5EC">
    <w:name w:val="6FF5E3EC813344D8827D792560E5B5EC"/>
  </w:style>
  <w:style w:type="paragraph" w:customStyle="1" w:styleId="A6794362BA2B480BB1EEE276F5106D11">
    <w:name w:val="A6794362BA2B480BB1EEE276F5106D11"/>
  </w:style>
  <w:style w:type="paragraph" w:customStyle="1" w:styleId="D6D6D713183F4149A80C0BE7E1372CDB">
    <w:name w:val="D6D6D713183F4149A80C0BE7E1372CDB"/>
  </w:style>
  <w:style w:type="paragraph" w:customStyle="1" w:styleId="EF8332F1D6FB431CB722D6D54A773A07">
    <w:name w:val="EF8332F1D6FB431CB722D6D54A773A07"/>
  </w:style>
  <w:style w:type="paragraph" w:customStyle="1" w:styleId="DF6CCD0B024F4FD29C13D95CFF30841C">
    <w:name w:val="DF6CCD0B024F4FD29C13D95CFF30841C"/>
  </w:style>
  <w:style w:type="paragraph" w:customStyle="1" w:styleId="59EA0739848A4C779590D61AF992718C">
    <w:name w:val="59EA0739848A4C779590D61AF992718C"/>
  </w:style>
  <w:style w:type="paragraph" w:customStyle="1" w:styleId="55B673D3FBC6468F9C2215C605976E4D">
    <w:name w:val="55B673D3FBC6468F9C2215C605976E4D"/>
  </w:style>
  <w:style w:type="paragraph" w:customStyle="1" w:styleId="93FD09A75607462E80AC5C2DB7543E8A">
    <w:name w:val="93FD09A75607462E80AC5C2DB7543E8A"/>
  </w:style>
  <w:style w:type="paragraph" w:customStyle="1" w:styleId="7CD37544A52D49F5B63EBD645D85B4CE">
    <w:name w:val="7CD37544A52D49F5B63EBD645D85B4CE"/>
  </w:style>
  <w:style w:type="paragraph" w:customStyle="1" w:styleId="2A4B34A1161B40ABA2E78CFA4FDE367D">
    <w:name w:val="2A4B34A1161B40ABA2E78CFA4FDE367D"/>
  </w:style>
  <w:style w:type="paragraph" w:customStyle="1" w:styleId="2705DEFE3DEC4FCEA5C3C61127DB6DA4">
    <w:name w:val="2705DEFE3DEC4FCEA5C3C61127DB6DA4"/>
  </w:style>
  <w:style w:type="paragraph" w:customStyle="1" w:styleId="D6E90A787E9D4110BF392BA1825FAF02">
    <w:name w:val="D6E90A787E9D4110BF392BA1825FAF02"/>
  </w:style>
  <w:style w:type="paragraph" w:customStyle="1" w:styleId="7B8E36451F334E379D76A749FAA88537">
    <w:name w:val="7B8E36451F334E379D76A749FAA88537"/>
  </w:style>
  <w:style w:type="paragraph" w:customStyle="1" w:styleId="A70DA555B38E4C15AAFB72E0966C3BFD">
    <w:name w:val="A70DA555B38E4C15AAFB72E0966C3BFD"/>
  </w:style>
  <w:style w:type="paragraph" w:customStyle="1" w:styleId="2ABF167362894D709FA633C5B1524C9A">
    <w:name w:val="2ABF167362894D709FA633C5B1524C9A"/>
  </w:style>
  <w:style w:type="paragraph" w:customStyle="1" w:styleId="838A515F7B8A4570BA79BB6BD838690A">
    <w:name w:val="838A515F7B8A4570BA79BB6BD838690A"/>
  </w:style>
  <w:style w:type="paragraph" w:customStyle="1" w:styleId="42D5627BC15D4A9CADC24EDE297D9979">
    <w:name w:val="42D5627BC15D4A9CADC24EDE297D9979"/>
  </w:style>
  <w:style w:type="paragraph" w:customStyle="1" w:styleId="4105D26E3D9749FFB38316BEDAB61AC0">
    <w:name w:val="4105D26E3D9749FFB38316BEDAB61AC0"/>
  </w:style>
  <w:style w:type="paragraph" w:customStyle="1" w:styleId="28595932806743BEAD4141F55601F436">
    <w:name w:val="28595932806743BEAD4141F55601F436"/>
  </w:style>
  <w:style w:type="paragraph" w:customStyle="1" w:styleId="A7B7108502D845D4B36A03E13D39345C">
    <w:name w:val="A7B7108502D845D4B36A03E13D39345C"/>
  </w:style>
  <w:style w:type="paragraph" w:customStyle="1" w:styleId="11A3D982258A46D4BC824BD44724035B">
    <w:name w:val="11A3D982258A46D4BC824BD44724035B"/>
  </w:style>
  <w:style w:type="paragraph" w:customStyle="1" w:styleId="3A8C386A503F4C97A583F3D9D5988712">
    <w:name w:val="3A8C386A503F4C97A583F3D9D5988712"/>
  </w:style>
  <w:style w:type="paragraph" w:customStyle="1" w:styleId="6C267BCADFCF43F1BC968941574FF6A0">
    <w:name w:val="6C267BCADFCF43F1BC968941574FF6A0"/>
  </w:style>
  <w:style w:type="paragraph" w:customStyle="1" w:styleId="84415CD4C69641299ED820AF913EE76D">
    <w:name w:val="84415CD4C69641299ED820AF913EE76D"/>
  </w:style>
  <w:style w:type="paragraph" w:customStyle="1" w:styleId="F219FCA5E8AE4C6B991D2C45A4F78CBD">
    <w:name w:val="F219FCA5E8AE4C6B991D2C45A4F78CBD"/>
  </w:style>
  <w:style w:type="paragraph" w:customStyle="1" w:styleId="16ED78CCE5144C99BDF25D57CC931D31">
    <w:name w:val="16ED78CCE5144C99BDF25D57CC931D31"/>
  </w:style>
  <w:style w:type="paragraph" w:customStyle="1" w:styleId="9F646F8BF9A2488CB5D56CFDF89B5DF1">
    <w:name w:val="9F646F8BF9A2488CB5D56CFDF89B5DF1"/>
  </w:style>
  <w:style w:type="paragraph" w:customStyle="1" w:styleId="8BDAB75F1F014CDD8F652A1F663D235A">
    <w:name w:val="8BDAB75F1F014CDD8F652A1F663D235A"/>
  </w:style>
  <w:style w:type="paragraph" w:customStyle="1" w:styleId="F409306D0A904F0CBE49B5AFA61B558E">
    <w:name w:val="F409306D0A904F0CBE49B5AFA61B558E"/>
  </w:style>
  <w:style w:type="paragraph" w:customStyle="1" w:styleId="323CEE2B301D46D99BD624F49C068886">
    <w:name w:val="323CEE2B301D46D99BD624F49C068886"/>
  </w:style>
  <w:style w:type="paragraph" w:customStyle="1" w:styleId="AF7747FA45A9476786F48CB97CAEDA77">
    <w:name w:val="AF7747FA45A9476786F48CB97CAEDA77"/>
  </w:style>
  <w:style w:type="paragraph" w:customStyle="1" w:styleId="F1BAAC01DB4D4BF9B3BAAB0CB034FC51">
    <w:name w:val="F1BAAC01DB4D4BF9B3BAAB0CB034FC51"/>
  </w:style>
  <w:style w:type="paragraph" w:customStyle="1" w:styleId="A69C1EE2CFF34B928178FE3AB91D909D">
    <w:name w:val="A69C1EE2CFF34B928178FE3AB91D909D"/>
  </w:style>
  <w:style w:type="paragraph" w:customStyle="1" w:styleId="9D4DA3B092FD42B7B2A212D6C36B7DB8">
    <w:name w:val="9D4DA3B092FD42B7B2A212D6C36B7DB8"/>
  </w:style>
  <w:style w:type="paragraph" w:customStyle="1" w:styleId="D035FEA76BD74508BC64A42B8BA217A9">
    <w:name w:val="D035FEA76BD74508BC64A42B8BA217A9"/>
  </w:style>
  <w:style w:type="paragraph" w:customStyle="1" w:styleId="54B30F3683CB463E96263325DB877476">
    <w:name w:val="54B30F3683CB463E96263325DB877476"/>
  </w:style>
  <w:style w:type="paragraph" w:customStyle="1" w:styleId="7FCD6618BF2B4A089B967338F5259D1A">
    <w:name w:val="7FCD6618BF2B4A089B967338F5259D1A"/>
  </w:style>
  <w:style w:type="paragraph" w:customStyle="1" w:styleId="089BB47254D44D4C9E99A6FA040B9EA6">
    <w:name w:val="089BB47254D44D4C9E99A6FA040B9EA6"/>
  </w:style>
  <w:style w:type="paragraph" w:customStyle="1" w:styleId="99F01569FE344C778FFBBDCFD0F1B9D0">
    <w:name w:val="99F01569FE344C778FFBBDCFD0F1B9D0"/>
  </w:style>
  <w:style w:type="paragraph" w:customStyle="1" w:styleId="F74E807C43A54320B9F2BC39729A34D3">
    <w:name w:val="F74E807C43A54320B9F2BC39729A34D3"/>
  </w:style>
  <w:style w:type="paragraph" w:customStyle="1" w:styleId="4AE891FB8D8246BF83C9EF3EF35709A3">
    <w:name w:val="4AE891FB8D8246BF83C9EF3EF35709A3"/>
  </w:style>
  <w:style w:type="paragraph" w:customStyle="1" w:styleId="7C99D3A8792648EDADD6283EE7C11358">
    <w:name w:val="7C99D3A8792648EDADD6283EE7C11358"/>
  </w:style>
  <w:style w:type="paragraph" w:customStyle="1" w:styleId="14186B54B0064DB3BB2695D25C58304C">
    <w:name w:val="14186B54B0064DB3BB2695D25C58304C"/>
  </w:style>
  <w:style w:type="paragraph" w:customStyle="1" w:styleId="10AB0B49989C49A5BC9B067154DEA2E8">
    <w:name w:val="10AB0B49989C49A5BC9B067154DEA2E8"/>
  </w:style>
  <w:style w:type="paragraph" w:customStyle="1" w:styleId="10AF2F1FA4024A62875F9507297E7A2E">
    <w:name w:val="10AF2F1FA4024A62875F9507297E7A2E"/>
  </w:style>
  <w:style w:type="paragraph" w:customStyle="1" w:styleId="4C1325B4D9664A88970723EE430D31C9">
    <w:name w:val="4C1325B4D9664A88970723EE430D31C9"/>
  </w:style>
  <w:style w:type="paragraph" w:customStyle="1" w:styleId="CC72FE3A033D4A86AA84981847CBF818">
    <w:name w:val="CC72FE3A033D4A86AA84981847CBF818"/>
  </w:style>
  <w:style w:type="paragraph" w:customStyle="1" w:styleId="3E913141CF014BD8A98875E895EB568B">
    <w:name w:val="3E913141CF014BD8A98875E895EB568B"/>
  </w:style>
  <w:style w:type="paragraph" w:customStyle="1" w:styleId="4EBD206B8DC046CDB43614656AD85C21">
    <w:name w:val="4EBD206B8DC046CDB43614656AD85C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Preditive analytics: Module 2</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4B78B3-FD9D-4DDC-9216-C381B841D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9465</TotalTime>
  <Pages>10</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Module 1 Predictive Analytics</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 Predictive Analytics</dc:title>
  <dc:subject/>
  <dc:creator>shivani sharma</dc:creator>
  <cp:keywords/>
  <dc:description/>
  <cp:lastModifiedBy>shivani sharma</cp:lastModifiedBy>
  <cp:revision>683</cp:revision>
  <dcterms:created xsi:type="dcterms:W3CDTF">2019-11-03T00:27:00Z</dcterms:created>
  <dcterms:modified xsi:type="dcterms:W3CDTF">2020-09-30T03:51:00Z</dcterms:modified>
</cp:coreProperties>
</file>