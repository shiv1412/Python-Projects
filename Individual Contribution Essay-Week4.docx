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1C93D" w14:textId="46D52EE2" w:rsidR="00A92A83" w:rsidRPr="00CA6490" w:rsidRDefault="00067D9B" w:rsidP="00A443E2">
      <w:pPr>
        <w:pStyle w:val="Title"/>
        <w:ind w:left="1440"/>
        <w:jc w:val="left"/>
        <w:rPr>
          <w:b/>
        </w:rPr>
      </w:pPr>
      <w:sdt>
        <w:sdtPr>
          <w:rPr>
            <w:b/>
          </w:rPr>
          <w:alias w:val="Title:"/>
          <w:tag w:val="Title:"/>
          <w:id w:val="726351117"/>
          <w:placeholder>
            <w:docPart w:val="E86A540413144C62A5CDEF68F88C57F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55A3B">
            <w:rPr>
              <w:b/>
            </w:rPr>
            <w:t xml:space="preserve">Week 4: </w:t>
          </w:r>
          <w:r w:rsidR="00B042FC">
            <w:rPr>
              <w:b/>
            </w:rPr>
            <w:t>IND CONTR</w:t>
          </w:r>
        </w:sdtContent>
      </w:sdt>
    </w:p>
    <w:p w14:paraId="4D02070B" w14:textId="77777777" w:rsidR="00A92A83" w:rsidRDefault="00A92A83" w:rsidP="00A92A83">
      <w:pPr>
        <w:pStyle w:val="Title2"/>
        <w:ind w:left="1440"/>
        <w:jc w:val="left"/>
      </w:pPr>
      <w:r>
        <w:rPr>
          <w:b/>
        </w:rPr>
        <w:t xml:space="preserve">        </w:t>
      </w:r>
      <w:r w:rsidRPr="00CA6490">
        <w:rPr>
          <w:b/>
        </w:rPr>
        <w:t>Author’s Name:</w:t>
      </w:r>
      <w:r>
        <w:rPr>
          <w:b/>
        </w:rPr>
        <w:t xml:space="preserve"> </w:t>
      </w:r>
      <w:r>
        <w:t>Shivani Sharma</w:t>
      </w:r>
    </w:p>
    <w:p w14:paraId="61D521C3" w14:textId="361B6971" w:rsidR="00A92A83" w:rsidRDefault="00A92A83" w:rsidP="00A92A83">
      <w:pPr>
        <w:pStyle w:val="Title2"/>
        <w:jc w:val="left"/>
      </w:pPr>
      <w:r>
        <w:rPr>
          <w:b/>
        </w:rPr>
        <w:t xml:space="preserve">                                </w:t>
      </w:r>
      <w:r w:rsidRPr="00CA6490">
        <w:rPr>
          <w:b/>
        </w:rPr>
        <w:t>Course Number:</w:t>
      </w:r>
      <w:r>
        <w:t xml:space="preserve"> ALY6</w:t>
      </w:r>
      <w:r w:rsidR="005F7E1C">
        <w:t>110</w:t>
      </w:r>
    </w:p>
    <w:p w14:paraId="487D1DD7" w14:textId="2FA29CFA" w:rsidR="00A92A83" w:rsidRDefault="00A92A83" w:rsidP="00A92A83">
      <w:pPr>
        <w:pStyle w:val="Title2"/>
        <w:jc w:val="left"/>
      </w:pPr>
      <w:r>
        <w:rPr>
          <w:b/>
        </w:rPr>
        <w:t xml:space="preserve">                                </w:t>
      </w:r>
      <w:r w:rsidRPr="00CA6490">
        <w:rPr>
          <w:b/>
        </w:rPr>
        <w:t>Course Title:</w:t>
      </w:r>
      <w:r>
        <w:t xml:space="preserve"> </w:t>
      </w:r>
      <w:r w:rsidR="005F7E1C">
        <w:t>Data Management and Big Data</w:t>
      </w:r>
    </w:p>
    <w:p w14:paraId="02EE9F72" w14:textId="77777777" w:rsidR="00A92A83" w:rsidRDefault="00A92A83" w:rsidP="00A92A83">
      <w:pPr>
        <w:pStyle w:val="Title2"/>
        <w:jc w:val="left"/>
      </w:pPr>
      <w:r>
        <w:rPr>
          <w:b/>
        </w:rPr>
        <w:t xml:space="preserve">                                </w:t>
      </w:r>
      <w:r w:rsidRPr="00CA6490">
        <w:rPr>
          <w:b/>
        </w:rPr>
        <w:t>Academic Term:</w:t>
      </w:r>
      <w:r>
        <w:t xml:space="preserve"> Fall 2019 CPS Analytics</w:t>
      </w:r>
    </w:p>
    <w:p w14:paraId="17677FD4" w14:textId="77BC2DF2" w:rsidR="00A92A83" w:rsidRDefault="00A92A83" w:rsidP="00A92A83">
      <w:pPr>
        <w:pStyle w:val="Title2"/>
        <w:jc w:val="left"/>
      </w:pPr>
      <w:r>
        <w:rPr>
          <w:b/>
        </w:rPr>
        <w:t xml:space="preserve">                                </w:t>
      </w:r>
      <w:r w:rsidRPr="00CA6490">
        <w:rPr>
          <w:b/>
        </w:rPr>
        <w:t>Instructor’s Name:</w:t>
      </w:r>
      <w:r>
        <w:t xml:space="preserve"> </w:t>
      </w:r>
      <w:r w:rsidR="008A5D34">
        <w:t>Mr. Daya Rudhramoorthi</w:t>
      </w:r>
      <w:r>
        <w:t xml:space="preserve"> </w:t>
      </w:r>
    </w:p>
    <w:p w14:paraId="789FB052" w14:textId="0AE03DBA" w:rsidR="00A92A83" w:rsidRDefault="00A92A83" w:rsidP="00A92A83">
      <w:pPr>
        <w:pStyle w:val="Title2"/>
        <w:jc w:val="left"/>
      </w:pPr>
      <w:r>
        <w:rPr>
          <w:b/>
        </w:rPr>
        <w:t xml:space="preserve">                                </w:t>
      </w:r>
      <w:r w:rsidRPr="00CA6490">
        <w:rPr>
          <w:b/>
        </w:rPr>
        <w:t>Assignment Completion Date:</w:t>
      </w:r>
      <w:r>
        <w:t xml:space="preserve"> 0</w:t>
      </w:r>
      <w:r w:rsidR="00955A3B">
        <w:t>5</w:t>
      </w:r>
      <w:r>
        <w:t>-</w:t>
      </w:r>
      <w:r w:rsidR="00955A3B">
        <w:t>03</w:t>
      </w:r>
      <w:r>
        <w:t>-2020</w:t>
      </w:r>
    </w:p>
    <w:p w14:paraId="213C357F" w14:textId="77777777" w:rsidR="00A92A83" w:rsidRPr="00CA6490" w:rsidRDefault="00A92A83" w:rsidP="00A92A83">
      <w:pPr>
        <w:pStyle w:val="Title2"/>
        <w:rPr>
          <w:b/>
        </w:rPr>
      </w:pPr>
      <w:r>
        <w:rPr>
          <w:b/>
        </w:rPr>
        <w:t xml:space="preserve"> </w:t>
      </w:r>
    </w:p>
    <w:p w14:paraId="1DDD1EC8" w14:textId="77777777" w:rsidR="00A92A83" w:rsidRDefault="00A92A83" w:rsidP="00A92A83">
      <w:pPr>
        <w:pStyle w:val="Title2"/>
      </w:pPr>
      <w:r>
        <w:rPr>
          <w:noProof/>
        </w:rPr>
        <w:drawing>
          <wp:inline distT="0" distB="0" distL="0" distR="0" wp14:anchorId="46F2A9BC" wp14:editId="66666B49">
            <wp:extent cx="3228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943225"/>
                    </a:xfrm>
                    <a:prstGeom prst="rect">
                      <a:avLst/>
                    </a:prstGeom>
                  </pic:spPr>
                </pic:pic>
              </a:graphicData>
            </a:graphic>
          </wp:inline>
        </w:drawing>
      </w:r>
    </w:p>
    <w:p w14:paraId="1F64BD8B" w14:textId="7A8C03FF" w:rsidR="00955A3B" w:rsidRDefault="00955A3B" w:rsidP="00D753BF">
      <w:pPr>
        <w:pStyle w:val="SectionTitle"/>
        <w:jc w:val="left"/>
      </w:pPr>
      <w:r>
        <w:lastRenderedPageBreak/>
        <w:t xml:space="preserve">In Week 4 we have been creating dashboards and stories for our data set. I picked up analysis on the scenario of the age groups i.e which age group is having long trips, which age group is having maximum trips, </w:t>
      </w:r>
      <w:r w:rsidR="00B66628">
        <w:t>what is the benefit for collecting this data. For this I plotted area graphs representing the population diversity  and figured out the correlation among all the parameters and concluded which all parameters are relevant and highly correlated to each other, With this data I have created a story to read and figure out the age groups of maximum trip duration and gender distribution as well. So</w:t>
      </w:r>
      <w:r w:rsidR="00EE3907">
        <w:t>,</w:t>
      </w:r>
      <w:r w:rsidR="00B66628">
        <w:t xml:space="preserve"> I used tableau for reading data, creating graphs, creating dashboard and then finally story. We will combine our data and prepare the report for the same.</w:t>
      </w:r>
      <w:r w:rsidR="00D94E77">
        <w:t xml:space="preserve"> For creating dashboard, firstly I analyzed the data set and cleaned it and then consolidated it into a single csv file. After that started creating patterns and relationships between the various column values and then figured out which are having maximum correlation. Then plotted the relationship between the parameters. Based on the relation created dashboard and finally story.</w:t>
      </w:r>
    </w:p>
    <w:p w14:paraId="68824E83" w14:textId="30C57A4F" w:rsidR="00D94E77" w:rsidRDefault="00D94E77" w:rsidP="00D753BF">
      <w:pPr>
        <w:pStyle w:val="SectionTitle"/>
        <w:jc w:val="left"/>
      </w:pPr>
      <w:r>
        <w:rPr>
          <w:noProof/>
        </w:rPr>
        <w:lastRenderedPageBreak/>
        <w:drawing>
          <wp:inline distT="0" distB="0" distL="0" distR="0" wp14:anchorId="6F2D2EEF" wp14:editId="13D6C16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22F1FAE6" w14:textId="1AFF08CC" w:rsidR="00D94E77" w:rsidRDefault="00D94E77" w:rsidP="00D753BF">
      <w:pPr>
        <w:pStyle w:val="SectionTitle"/>
        <w:jc w:val="left"/>
        <w:rPr>
          <w:b/>
          <w:bCs/>
        </w:rPr>
      </w:pPr>
      <w:r>
        <w:rPr>
          <w:noProof/>
        </w:rPr>
        <w:lastRenderedPageBreak/>
        <w:drawing>
          <wp:inline distT="0" distB="0" distL="0" distR="0" wp14:anchorId="004B7F3A" wp14:editId="5608645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450138C0" w14:textId="49D51D10" w:rsidR="00D94E77" w:rsidRPr="00D94E77" w:rsidRDefault="00D94E77" w:rsidP="00D753BF">
      <w:pPr>
        <w:pStyle w:val="SectionTitle"/>
        <w:jc w:val="left"/>
        <w:rPr>
          <w:b/>
          <w:bCs/>
        </w:rPr>
      </w:pPr>
      <w:r>
        <w:rPr>
          <w:noProof/>
        </w:rPr>
        <w:lastRenderedPageBreak/>
        <w:drawing>
          <wp:inline distT="0" distB="0" distL="0" distR="0" wp14:anchorId="0FC8C67B" wp14:editId="2925F5F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3F41A5C1" w14:textId="77777777" w:rsidR="00955A3B" w:rsidRDefault="00955A3B" w:rsidP="00D753BF">
      <w:pPr>
        <w:pStyle w:val="SectionTitle"/>
        <w:jc w:val="left"/>
      </w:pPr>
      <w:r>
        <w:lastRenderedPageBreak/>
        <w:t xml:space="preserve"> </w:t>
      </w:r>
    </w:p>
    <w:p w14:paraId="3C4E22FB" w14:textId="6AABEBAA" w:rsidR="00B20C22" w:rsidRDefault="00B20C22" w:rsidP="00D94E77">
      <w:pPr>
        <w:pStyle w:val="SectionTitle"/>
        <w:jc w:val="left"/>
      </w:pPr>
      <w:r>
        <w:lastRenderedPageBreak/>
        <w:tab/>
      </w:r>
    </w:p>
    <w:p w14:paraId="26225633" w14:textId="77777777" w:rsidR="009345F4" w:rsidRDefault="009345F4" w:rsidP="005822A7">
      <w:pPr>
        <w:pStyle w:val="SectionTitle"/>
        <w:jc w:val="left"/>
      </w:pPr>
    </w:p>
    <w:sectPr w:rsidR="009345F4">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2251F" w14:textId="77777777" w:rsidR="00067D9B" w:rsidRDefault="00067D9B">
      <w:pPr>
        <w:spacing w:line="240" w:lineRule="auto"/>
      </w:pPr>
      <w:r>
        <w:separator/>
      </w:r>
    </w:p>
    <w:p w14:paraId="53C6E682" w14:textId="77777777" w:rsidR="00067D9B" w:rsidRDefault="00067D9B"/>
  </w:endnote>
  <w:endnote w:type="continuationSeparator" w:id="0">
    <w:p w14:paraId="7E7B5148" w14:textId="77777777" w:rsidR="00067D9B" w:rsidRDefault="00067D9B">
      <w:pPr>
        <w:spacing w:line="240" w:lineRule="auto"/>
      </w:pPr>
      <w:r>
        <w:continuationSeparator/>
      </w:r>
    </w:p>
    <w:p w14:paraId="5BEA2227" w14:textId="77777777" w:rsidR="00067D9B" w:rsidRDefault="00067D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E1FB0" w14:textId="77777777" w:rsidR="00067D9B" w:rsidRDefault="00067D9B">
      <w:pPr>
        <w:spacing w:line="240" w:lineRule="auto"/>
      </w:pPr>
      <w:r>
        <w:separator/>
      </w:r>
    </w:p>
    <w:p w14:paraId="048260E8" w14:textId="77777777" w:rsidR="00067D9B" w:rsidRDefault="00067D9B"/>
  </w:footnote>
  <w:footnote w:type="continuationSeparator" w:id="0">
    <w:p w14:paraId="738E9F2A" w14:textId="77777777" w:rsidR="00067D9B" w:rsidRDefault="00067D9B">
      <w:pPr>
        <w:spacing w:line="240" w:lineRule="auto"/>
      </w:pPr>
      <w:r>
        <w:continuationSeparator/>
      </w:r>
    </w:p>
    <w:p w14:paraId="417CF53F" w14:textId="77777777" w:rsidR="00067D9B" w:rsidRDefault="00067D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1B3A7" w14:textId="464BA8B5" w:rsidR="00E81978" w:rsidRDefault="00067D9B">
    <w:pPr>
      <w:pStyle w:val="Header"/>
    </w:pPr>
    <w:sdt>
      <w:sdtPr>
        <w:rPr>
          <w:rStyle w:val="Strong"/>
        </w:rPr>
        <w:alias w:val="Running head"/>
        <w:tag w:val=""/>
        <w:id w:val="12739865"/>
        <w:placeholder>
          <w:docPart w:val="246E86BF23BC430B8888898A7F6854C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55A3B">
          <w:rPr>
            <w:rStyle w:val="Strong"/>
          </w:rPr>
          <w:t xml:space="preserve">Week 4: </w:t>
        </w:r>
        <w:r w:rsidR="00D20516">
          <w:rPr>
            <w:rStyle w:val="Strong"/>
          </w:rPr>
          <w:t>IND CONTR</w:t>
        </w:r>
        <w:r w:rsidR="00BB0859">
          <w:rPr>
            <w:rStyle w:val="Strong"/>
          </w:rPr>
          <w:t xml:space="preserve">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BFA8" w14:textId="1AE68001" w:rsidR="00E81978" w:rsidRDefault="00955A3B">
    <w:pPr>
      <w:pStyle w:val="Header"/>
      <w:rPr>
        <w:rStyle w:val="Strong"/>
      </w:rPr>
    </w:pPr>
    <w:r>
      <w:t xml:space="preserve">Week </w:t>
    </w:r>
    <w:proofErr w:type="gramStart"/>
    <w:r>
      <w:t>4:</w:t>
    </w:r>
    <w:r w:rsidR="00D20516">
      <w:t>IND</w:t>
    </w:r>
    <w:proofErr w:type="gramEnd"/>
    <w:r w:rsidR="00D20516">
      <w:t xml:space="preserve"> 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2E15BF"/>
    <w:multiLevelType w:val="hybridMultilevel"/>
    <w:tmpl w:val="F31AC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83"/>
    <w:rsid w:val="00007FBA"/>
    <w:rsid w:val="00027812"/>
    <w:rsid w:val="00043647"/>
    <w:rsid w:val="00054AC4"/>
    <w:rsid w:val="00067D9B"/>
    <w:rsid w:val="000B29D7"/>
    <w:rsid w:val="000D3F41"/>
    <w:rsid w:val="00183F0E"/>
    <w:rsid w:val="001F2A5C"/>
    <w:rsid w:val="0022138E"/>
    <w:rsid w:val="00230E1D"/>
    <w:rsid w:val="002B28AE"/>
    <w:rsid w:val="0030281D"/>
    <w:rsid w:val="00333D32"/>
    <w:rsid w:val="00355DCA"/>
    <w:rsid w:val="003C41DF"/>
    <w:rsid w:val="003E0337"/>
    <w:rsid w:val="003E7DE3"/>
    <w:rsid w:val="00400DC7"/>
    <w:rsid w:val="004A079C"/>
    <w:rsid w:val="004F568B"/>
    <w:rsid w:val="005019B5"/>
    <w:rsid w:val="00543B69"/>
    <w:rsid w:val="00551A02"/>
    <w:rsid w:val="005534FA"/>
    <w:rsid w:val="00567CCE"/>
    <w:rsid w:val="0057357B"/>
    <w:rsid w:val="005822A7"/>
    <w:rsid w:val="005B0F25"/>
    <w:rsid w:val="005D3A03"/>
    <w:rsid w:val="005F7E1C"/>
    <w:rsid w:val="00600912"/>
    <w:rsid w:val="0061029C"/>
    <w:rsid w:val="00617766"/>
    <w:rsid w:val="00690E93"/>
    <w:rsid w:val="00721ECE"/>
    <w:rsid w:val="00751A4D"/>
    <w:rsid w:val="007C6DBE"/>
    <w:rsid w:val="008002C0"/>
    <w:rsid w:val="008A5D34"/>
    <w:rsid w:val="008C5323"/>
    <w:rsid w:val="00912613"/>
    <w:rsid w:val="0092487B"/>
    <w:rsid w:val="009345F4"/>
    <w:rsid w:val="00936E44"/>
    <w:rsid w:val="00955A3B"/>
    <w:rsid w:val="009A6A3B"/>
    <w:rsid w:val="009F0358"/>
    <w:rsid w:val="00A024F8"/>
    <w:rsid w:val="00A443E2"/>
    <w:rsid w:val="00A538AC"/>
    <w:rsid w:val="00A904BA"/>
    <w:rsid w:val="00A92A83"/>
    <w:rsid w:val="00AC35A2"/>
    <w:rsid w:val="00AD6CC7"/>
    <w:rsid w:val="00B042FC"/>
    <w:rsid w:val="00B20C22"/>
    <w:rsid w:val="00B252DC"/>
    <w:rsid w:val="00B56047"/>
    <w:rsid w:val="00B66628"/>
    <w:rsid w:val="00B77F80"/>
    <w:rsid w:val="00B823AA"/>
    <w:rsid w:val="00BA45DB"/>
    <w:rsid w:val="00BB0859"/>
    <w:rsid w:val="00BF4184"/>
    <w:rsid w:val="00C0601E"/>
    <w:rsid w:val="00C1169D"/>
    <w:rsid w:val="00C25456"/>
    <w:rsid w:val="00C3129F"/>
    <w:rsid w:val="00C31D30"/>
    <w:rsid w:val="00CD0E1A"/>
    <w:rsid w:val="00CD6E39"/>
    <w:rsid w:val="00CF6D12"/>
    <w:rsid w:val="00CF6E91"/>
    <w:rsid w:val="00D03857"/>
    <w:rsid w:val="00D20516"/>
    <w:rsid w:val="00D708A5"/>
    <w:rsid w:val="00D753BF"/>
    <w:rsid w:val="00D85B68"/>
    <w:rsid w:val="00D93252"/>
    <w:rsid w:val="00D94E77"/>
    <w:rsid w:val="00D96D75"/>
    <w:rsid w:val="00E179C0"/>
    <w:rsid w:val="00E320F0"/>
    <w:rsid w:val="00E6004D"/>
    <w:rsid w:val="00E81978"/>
    <w:rsid w:val="00E91E14"/>
    <w:rsid w:val="00EE3907"/>
    <w:rsid w:val="00F379B7"/>
    <w:rsid w:val="00F37CE5"/>
    <w:rsid w:val="00F525FA"/>
    <w:rsid w:val="00F93A78"/>
    <w:rsid w:val="00FA268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B11F9"/>
  <w15:chartTrackingRefBased/>
  <w15:docId w15:val="{C8432CED-4D83-4EA1-BEEA-56AFD920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AD6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6E86BF23BC430B8888898A7F6854C1"/>
        <w:category>
          <w:name w:val="General"/>
          <w:gallery w:val="placeholder"/>
        </w:category>
        <w:types>
          <w:type w:val="bbPlcHdr"/>
        </w:types>
        <w:behaviors>
          <w:behavior w:val="content"/>
        </w:behaviors>
        <w:guid w:val="{1E9F08B9-946E-46CF-A407-9A5A0AD0F760}"/>
      </w:docPartPr>
      <w:docPartBody>
        <w:p w:rsidR="000D3954" w:rsidRDefault="00E474B3">
          <w:pPr>
            <w:pStyle w:val="246E86BF23BC430B8888898A7F6854C1"/>
          </w:pPr>
          <w:r w:rsidRPr="005D3A03">
            <w:t>Figures title:</w:t>
          </w:r>
        </w:p>
      </w:docPartBody>
    </w:docPart>
    <w:docPart>
      <w:docPartPr>
        <w:name w:val="E86A540413144C62A5CDEF68F88C57F7"/>
        <w:category>
          <w:name w:val="General"/>
          <w:gallery w:val="placeholder"/>
        </w:category>
        <w:types>
          <w:type w:val="bbPlcHdr"/>
        </w:types>
        <w:behaviors>
          <w:behavior w:val="content"/>
        </w:behaviors>
        <w:guid w:val="{BB6F6FF7-66B1-4DE5-A542-88B374C533EE}"/>
      </w:docPartPr>
      <w:docPartBody>
        <w:p w:rsidR="000D3954" w:rsidRDefault="00A9128A" w:rsidP="00A9128A">
          <w:pPr>
            <w:pStyle w:val="E86A540413144C62A5CDEF68F88C57F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8A"/>
    <w:rsid w:val="000D3954"/>
    <w:rsid w:val="000F2E8D"/>
    <w:rsid w:val="002C1D65"/>
    <w:rsid w:val="002E4E12"/>
    <w:rsid w:val="00594190"/>
    <w:rsid w:val="0080192A"/>
    <w:rsid w:val="00A9128A"/>
    <w:rsid w:val="00E4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D6DE2AF4FA4F6A8175DD3F8A4FB8BB">
    <w:name w:val="7BD6DE2AF4FA4F6A8175DD3F8A4FB8BB"/>
  </w:style>
  <w:style w:type="paragraph" w:customStyle="1" w:styleId="BA53E05EE5454A429DF88F9F5F0BE591">
    <w:name w:val="BA53E05EE5454A429DF88F9F5F0BE591"/>
  </w:style>
  <w:style w:type="paragraph" w:customStyle="1" w:styleId="74ACF3EC939F4019A20398092AE93AD9">
    <w:name w:val="74ACF3EC939F4019A20398092AE93AD9"/>
  </w:style>
  <w:style w:type="paragraph" w:customStyle="1" w:styleId="CFDBC6E8D9564ED6A73B6F06BF610506">
    <w:name w:val="CFDBC6E8D9564ED6A73B6F06BF610506"/>
  </w:style>
  <w:style w:type="paragraph" w:customStyle="1" w:styleId="47934E7541BE443F876695C436FC4DBD">
    <w:name w:val="47934E7541BE443F876695C436FC4DBD"/>
  </w:style>
  <w:style w:type="paragraph" w:customStyle="1" w:styleId="55851B1111DB49FABC86D3CE01EDF5B0">
    <w:name w:val="55851B1111DB49FABC86D3CE01EDF5B0"/>
  </w:style>
  <w:style w:type="character" w:styleId="Emphasis">
    <w:name w:val="Emphasis"/>
    <w:basedOn w:val="DefaultParagraphFont"/>
    <w:uiPriority w:val="4"/>
    <w:unhideWhenUsed/>
    <w:qFormat/>
    <w:rPr>
      <w:i/>
      <w:iCs/>
    </w:rPr>
  </w:style>
  <w:style w:type="paragraph" w:customStyle="1" w:styleId="52CC34C6546A4636B92579C3C697A66B">
    <w:name w:val="52CC34C6546A4636B92579C3C697A66B"/>
  </w:style>
  <w:style w:type="paragraph" w:customStyle="1" w:styleId="2ABD3E7D03A24495BAAD26DDC161AD08">
    <w:name w:val="2ABD3E7D03A24495BAAD26DDC161AD08"/>
  </w:style>
  <w:style w:type="paragraph" w:customStyle="1" w:styleId="4AC48E72EE5346D991F6016ED7AD281F">
    <w:name w:val="4AC48E72EE5346D991F6016ED7AD281F"/>
  </w:style>
  <w:style w:type="paragraph" w:customStyle="1" w:styleId="9A588A06882E4FD6BBC4E4B92227DE7C">
    <w:name w:val="9A588A06882E4FD6BBC4E4B92227DE7C"/>
  </w:style>
  <w:style w:type="paragraph" w:customStyle="1" w:styleId="6CCEC7588F594DC5A3B2F22E3F3197A9">
    <w:name w:val="6CCEC7588F594DC5A3B2F22E3F3197A9"/>
  </w:style>
  <w:style w:type="paragraph" w:customStyle="1" w:styleId="83D16F1392394D58B0464101EC48E672">
    <w:name w:val="83D16F1392394D58B0464101EC48E672"/>
  </w:style>
  <w:style w:type="paragraph" w:customStyle="1" w:styleId="21EA93F11EB74906A7DEF88CD7A9DA12">
    <w:name w:val="21EA93F11EB74906A7DEF88CD7A9DA12"/>
  </w:style>
  <w:style w:type="paragraph" w:customStyle="1" w:styleId="16C051946AF64020A4D038F4EF136E7E">
    <w:name w:val="16C051946AF64020A4D038F4EF136E7E"/>
  </w:style>
  <w:style w:type="paragraph" w:customStyle="1" w:styleId="8DEA090E1B81408FA5C6A096F9C13FA0">
    <w:name w:val="8DEA090E1B81408FA5C6A096F9C13FA0"/>
  </w:style>
  <w:style w:type="paragraph" w:customStyle="1" w:styleId="40435B8238214194978A1621879B9D5B">
    <w:name w:val="40435B8238214194978A1621879B9D5B"/>
  </w:style>
  <w:style w:type="paragraph" w:customStyle="1" w:styleId="9879899419AA4825BD30F1D5F599798C">
    <w:name w:val="9879899419AA4825BD30F1D5F599798C"/>
  </w:style>
  <w:style w:type="paragraph" w:customStyle="1" w:styleId="A4665EAD7D7E493C9E76AF6519242F76">
    <w:name w:val="A4665EAD7D7E493C9E76AF6519242F76"/>
  </w:style>
  <w:style w:type="paragraph" w:customStyle="1" w:styleId="5CC13C5BBFCB48BEB12744E6622A4215">
    <w:name w:val="5CC13C5BBFCB48BEB12744E6622A4215"/>
  </w:style>
  <w:style w:type="paragraph" w:customStyle="1" w:styleId="3DEE8DB6326A4687826AC18557F4EEC4">
    <w:name w:val="3DEE8DB6326A4687826AC18557F4EEC4"/>
  </w:style>
  <w:style w:type="paragraph" w:customStyle="1" w:styleId="7BEED8DA26F646D1A847C40881AF3DB9">
    <w:name w:val="7BEED8DA26F646D1A847C40881AF3DB9"/>
  </w:style>
  <w:style w:type="paragraph" w:customStyle="1" w:styleId="370D5D265A6D45E79DCC819DED9D463E">
    <w:name w:val="370D5D265A6D45E79DCC819DED9D463E"/>
  </w:style>
  <w:style w:type="paragraph" w:customStyle="1" w:styleId="983C7AE17D1649DABDBB3FADC67FE25D">
    <w:name w:val="983C7AE17D1649DABDBB3FADC67FE25D"/>
  </w:style>
  <w:style w:type="paragraph" w:customStyle="1" w:styleId="3F1084EFC99D4A8CA0675590611854F3">
    <w:name w:val="3F1084EFC99D4A8CA0675590611854F3"/>
  </w:style>
  <w:style w:type="paragraph" w:customStyle="1" w:styleId="B964ACE34C874E7D92AE2ED86DB464B7">
    <w:name w:val="B964ACE34C874E7D92AE2ED86DB464B7"/>
  </w:style>
  <w:style w:type="paragraph" w:customStyle="1" w:styleId="4F76463D064C47268F35E7DD29083377">
    <w:name w:val="4F76463D064C47268F35E7DD29083377"/>
  </w:style>
  <w:style w:type="paragraph" w:customStyle="1" w:styleId="B2D437E70EF84A01AA8919CFB5382A26">
    <w:name w:val="B2D437E70EF84A01AA8919CFB5382A26"/>
  </w:style>
  <w:style w:type="paragraph" w:customStyle="1" w:styleId="B89745B1CFC94167B36A406D6AF87017">
    <w:name w:val="B89745B1CFC94167B36A406D6AF87017"/>
  </w:style>
  <w:style w:type="paragraph" w:customStyle="1" w:styleId="DC430319888349949A3F5872E1C358E6">
    <w:name w:val="DC430319888349949A3F5872E1C358E6"/>
  </w:style>
  <w:style w:type="paragraph" w:customStyle="1" w:styleId="182164974C1A480883B7A3181C751CBB">
    <w:name w:val="182164974C1A480883B7A3181C751CBB"/>
  </w:style>
  <w:style w:type="paragraph" w:customStyle="1" w:styleId="41CFAD5E33F548CF8580AEF4924EB4AE">
    <w:name w:val="41CFAD5E33F548CF8580AEF4924EB4AE"/>
  </w:style>
  <w:style w:type="paragraph" w:customStyle="1" w:styleId="09445C8F87204794B5C81A99B8903A42">
    <w:name w:val="09445C8F87204794B5C81A99B8903A42"/>
  </w:style>
  <w:style w:type="paragraph" w:customStyle="1" w:styleId="FB9B1E5FC44B4C18934CDA214902B52F">
    <w:name w:val="FB9B1E5FC44B4C18934CDA214902B52F"/>
  </w:style>
  <w:style w:type="paragraph" w:customStyle="1" w:styleId="0223CEFCCDF2425D8ED4164DD0DBBC09">
    <w:name w:val="0223CEFCCDF2425D8ED4164DD0DBBC09"/>
  </w:style>
  <w:style w:type="paragraph" w:customStyle="1" w:styleId="5EEEB0420CAE49EDA1444308741FD5EF">
    <w:name w:val="5EEEB0420CAE49EDA1444308741FD5EF"/>
  </w:style>
  <w:style w:type="paragraph" w:customStyle="1" w:styleId="5D3EBEB7A9064044B88B3D4BC86ED3A6">
    <w:name w:val="5D3EBEB7A9064044B88B3D4BC86ED3A6"/>
  </w:style>
  <w:style w:type="paragraph" w:customStyle="1" w:styleId="C37D7159F0E7489D8F51A0B7D85FC4A8">
    <w:name w:val="C37D7159F0E7489D8F51A0B7D85FC4A8"/>
  </w:style>
  <w:style w:type="paragraph" w:customStyle="1" w:styleId="587F57DD4795457D8CC9DC092AC2C483">
    <w:name w:val="587F57DD4795457D8CC9DC092AC2C483"/>
  </w:style>
  <w:style w:type="paragraph" w:customStyle="1" w:styleId="28EE2F58889F441C9E0268D5B55D3408">
    <w:name w:val="28EE2F58889F441C9E0268D5B55D3408"/>
  </w:style>
  <w:style w:type="paragraph" w:customStyle="1" w:styleId="2D64BBC1F5CC48EFBEE545B91BA56E8C">
    <w:name w:val="2D64BBC1F5CC48EFBEE545B91BA56E8C"/>
  </w:style>
  <w:style w:type="paragraph" w:customStyle="1" w:styleId="A644F3BB96F14CF5A2DD2E78602FB302">
    <w:name w:val="A644F3BB96F14CF5A2DD2E78602FB302"/>
  </w:style>
  <w:style w:type="paragraph" w:customStyle="1" w:styleId="312376C6043E44E5BC608066641D6052">
    <w:name w:val="312376C6043E44E5BC608066641D6052"/>
  </w:style>
  <w:style w:type="paragraph" w:customStyle="1" w:styleId="D05D76FA52D2483B8EAFEFBC436FA4A6">
    <w:name w:val="D05D76FA52D2483B8EAFEFBC436FA4A6"/>
  </w:style>
  <w:style w:type="paragraph" w:customStyle="1" w:styleId="02862A4894AB4C8DB77305C5F3B8CB6A">
    <w:name w:val="02862A4894AB4C8DB77305C5F3B8CB6A"/>
  </w:style>
  <w:style w:type="paragraph" w:customStyle="1" w:styleId="6863601E86EB40C69EE8C21C5FF193F2">
    <w:name w:val="6863601E86EB40C69EE8C21C5FF193F2"/>
  </w:style>
  <w:style w:type="paragraph" w:customStyle="1" w:styleId="A992868FF2CD461392DB0F330EBB7990">
    <w:name w:val="A992868FF2CD461392DB0F330EBB7990"/>
  </w:style>
  <w:style w:type="paragraph" w:customStyle="1" w:styleId="4ABEB392D4F94D7D91DB1D8B89740C29">
    <w:name w:val="4ABEB392D4F94D7D91DB1D8B89740C29"/>
  </w:style>
  <w:style w:type="paragraph" w:customStyle="1" w:styleId="3D69DC0710EC4B7381AAA3EC9E7E6669">
    <w:name w:val="3D69DC0710EC4B7381AAA3EC9E7E6669"/>
  </w:style>
  <w:style w:type="paragraph" w:customStyle="1" w:styleId="35AA821AEB4F4FBBBDE1841B14ECD747">
    <w:name w:val="35AA821AEB4F4FBBBDE1841B14ECD747"/>
  </w:style>
  <w:style w:type="paragraph" w:customStyle="1" w:styleId="E059801E180E42709A54037822128CCE">
    <w:name w:val="E059801E180E42709A54037822128CCE"/>
  </w:style>
  <w:style w:type="paragraph" w:customStyle="1" w:styleId="ED3CF7E07B764876B348FCE793098E06">
    <w:name w:val="ED3CF7E07B764876B348FCE793098E06"/>
  </w:style>
  <w:style w:type="paragraph" w:customStyle="1" w:styleId="5A34DF9C323F438A8065EB440A1D2CB3">
    <w:name w:val="5A34DF9C323F438A8065EB440A1D2CB3"/>
  </w:style>
  <w:style w:type="paragraph" w:customStyle="1" w:styleId="80A10D80D48E429BB8F965CD756563EC">
    <w:name w:val="80A10D80D48E429BB8F965CD756563EC"/>
  </w:style>
  <w:style w:type="paragraph" w:customStyle="1" w:styleId="179431D5DB16423C9614B019965F011D">
    <w:name w:val="179431D5DB16423C9614B019965F011D"/>
  </w:style>
  <w:style w:type="paragraph" w:customStyle="1" w:styleId="E2B5F7E09CF045ADAABD04235098B57B">
    <w:name w:val="E2B5F7E09CF045ADAABD04235098B57B"/>
  </w:style>
  <w:style w:type="paragraph" w:customStyle="1" w:styleId="E037E6ED6AED46018C5F9A0556A79E65">
    <w:name w:val="E037E6ED6AED46018C5F9A0556A79E65"/>
  </w:style>
  <w:style w:type="paragraph" w:customStyle="1" w:styleId="1EE981CDED0F4539A52F0089757E2541">
    <w:name w:val="1EE981CDED0F4539A52F0089757E2541"/>
  </w:style>
  <w:style w:type="paragraph" w:customStyle="1" w:styleId="6A4B757D8A6744D6BBDA9E2F66DE6F76">
    <w:name w:val="6A4B757D8A6744D6BBDA9E2F66DE6F76"/>
  </w:style>
  <w:style w:type="paragraph" w:customStyle="1" w:styleId="FF14572936D644ED9B7C696A5CCCF3BF">
    <w:name w:val="FF14572936D644ED9B7C696A5CCCF3BF"/>
  </w:style>
  <w:style w:type="paragraph" w:customStyle="1" w:styleId="E458D146127140A090145A914ED26BC7">
    <w:name w:val="E458D146127140A090145A914ED26BC7"/>
  </w:style>
  <w:style w:type="paragraph" w:customStyle="1" w:styleId="A61AD3F10775419F9B0DBCEC2603390D">
    <w:name w:val="A61AD3F10775419F9B0DBCEC2603390D"/>
  </w:style>
  <w:style w:type="paragraph" w:customStyle="1" w:styleId="246E86BF23BC430B8888898A7F6854C1">
    <w:name w:val="246E86BF23BC430B8888898A7F6854C1"/>
  </w:style>
  <w:style w:type="paragraph" w:customStyle="1" w:styleId="F1CBD4F19CF943558D91A2987163267A">
    <w:name w:val="F1CBD4F19CF943558D91A2987163267A"/>
  </w:style>
  <w:style w:type="paragraph" w:customStyle="1" w:styleId="E86A540413144C62A5CDEF68F88C57F7">
    <w:name w:val="E86A540413144C62A5CDEF68F88C57F7"/>
    <w:rsid w:val="00A912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Week 4: IND CONTR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CE9106-E783-4A75-AEDE-538A82D4B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626</TotalTime>
  <Pages>8</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Final Project:  Responsibilities</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IND CONTR</dc:title>
  <dc:subject/>
  <dc:creator>shivani sharma</dc:creator>
  <cp:keywords/>
  <dc:description/>
  <cp:lastModifiedBy>shivani sharma</cp:lastModifiedBy>
  <cp:revision>52</cp:revision>
  <dcterms:created xsi:type="dcterms:W3CDTF">2020-04-19T00:32:00Z</dcterms:created>
  <dcterms:modified xsi:type="dcterms:W3CDTF">2020-05-04T01:58:00Z</dcterms:modified>
</cp:coreProperties>
</file>