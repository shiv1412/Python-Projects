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5A193" w14:textId="70F20BA5" w:rsidR="00D71FC8" w:rsidRPr="00CA6490" w:rsidRDefault="00D24E90" w:rsidP="00B9117D">
      <w:pPr>
        <w:pStyle w:val="Title"/>
        <w:jc w:val="left"/>
        <w:rPr>
          <w:b/>
        </w:rPr>
      </w:pPr>
      <w:sdt>
        <w:sdtPr>
          <w:rPr>
            <w:b/>
          </w:rPr>
          <w:alias w:val="Title:"/>
          <w:tag w:val="Title:"/>
          <w:id w:val="726351117"/>
          <w:placeholder>
            <w:docPart w:val="142770CC7D7649C49E5F3310DA6EC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B4B08">
            <w:rPr>
              <w:b/>
            </w:rPr>
            <w:t xml:space="preserve">                                </w:t>
          </w:r>
          <w:r w:rsidR="00CA01C0">
            <w:rPr>
              <w:b/>
            </w:rPr>
            <w:t xml:space="preserve">Spark </w:t>
          </w:r>
          <w:r w:rsidR="00AB4B08">
            <w:rPr>
              <w:b/>
            </w:rPr>
            <w:t>Asgn</w:t>
          </w:r>
          <w:r w:rsidR="00CA01C0">
            <w:rPr>
              <w:b/>
            </w:rPr>
            <w:t xml:space="preserve"> Work</w:t>
          </w:r>
        </w:sdtContent>
      </w:sdt>
    </w:p>
    <w:p w14:paraId="14F4636A" w14:textId="19DFC649" w:rsidR="00D71FC8" w:rsidRDefault="00D71FC8" w:rsidP="00D71FC8">
      <w:pPr>
        <w:pStyle w:val="Title2"/>
        <w:ind w:left="1440"/>
        <w:jc w:val="left"/>
      </w:pPr>
      <w:r>
        <w:rPr>
          <w:b/>
        </w:rPr>
        <w:t xml:space="preserve">        </w:t>
      </w:r>
      <w:r w:rsidR="00DD4AD5">
        <w:rPr>
          <w:b/>
        </w:rPr>
        <w:t>Studen</w:t>
      </w:r>
      <w:r w:rsidR="00FC5E73">
        <w:rPr>
          <w:b/>
        </w:rPr>
        <w:t>t</w:t>
      </w:r>
      <w:r w:rsidRPr="00CA6490">
        <w:rPr>
          <w:b/>
        </w:rPr>
        <w:t xml:space="preserve"> Name:</w:t>
      </w:r>
      <w:r>
        <w:rPr>
          <w:b/>
        </w:rPr>
        <w:t xml:space="preserve"> </w:t>
      </w:r>
      <w:r>
        <w:t>Shivani Sharma</w:t>
      </w:r>
    </w:p>
    <w:p w14:paraId="7E969945" w14:textId="2E7000E9" w:rsidR="00D71FC8" w:rsidRDefault="00D71FC8" w:rsidP="00D71FC8">
      <w:pPr>
        <w:pStyle w:val="Title2"/>
        <w:jc w:val="left"/>
      </w:pPr>
      <w:r>
        <w:rPr>
          <w:b/>
        </w:rPr>
        <w:t xml:space="preserve">                                </w:t>
      </w:r>
      <w:r w:rsidRPr="00CA6490">
        <w:rPr>
          <w:b/>
        </w:rPr>
        <w:t>Course</w:t>
      </w:r>
      <w:r w:rsidR="00FC5E73">
        <w:rPr>
          <w:b/>
        </w:rPr>
        <w:t xml:space="preserve"> No </w:t>
      </w:r>
      <w:r w:rsidRPr="00CA6490">
        <w:rPr>
          <w:b/>
        </w:rPr>
        <w:t>:</w:t>
      </w:r>
      <w:r>
        <w:t xml:space="preserve"> ALY6110</w:t>
      </w:r>
    </w:p>
    <w:p w14:paraId="7282DC02" w14:textId="5BAA954C" w:rsidR="00D71FC8" w:rsidRDefault="00D71FC8" w:rsidP="00D71FC8">
      <w:pPr>
        <w:pStyle w:val="Title2"/>
        <w:jc w:val="left"/>
      </w:pPr>
      <w:r>
        <w:rPr>
          <w:b/>
        </w:rPr>
        <w:t xml:space="preserve">                                </w:t>
      </w:r>
      <w:r w:rsidRPr="00CA6490">
        <w:rPr>
          <w:b/>
        </w:rPr>
        <w:t>Title:</w:t>
      </w:r>
      <w:r>
        <w:t xml:space="preserve"> Data Management and Big Data</w:t>
      </w:r>
    </w:p>
    <w:p w14:paraId="213F20F4" w14:textId="7428CE4A" w:rsidR="00D71FC8" w:rsidRDefault="00D71FC8" w:rsidP="00D71FC8">
      <w:pPr>
        <w:pStyle w:val="Title2"/>
        <w:jc w:val="left"/>
      </w:pPr>
      <w:r>
        <w:rPr>
          <w:b/>
        </w:rPr>
        <w:t xml:space="preserve">                                </w:t>
      </w:r>
      <w:r w:rsidRPr="00CA6490">
        <w:rPr>
          <w:b/>
        </w:rPr>
        <w:t>Academic</w:t>
      </w:r>
      <w:r w:rsidR="00F07626">
        <w:rPr>
          <w:b/>
        </w:rPr>
        <w:t xml:space="preserve"> </w:t>
      </w:r>
      <w:bookmarkStart w:id="0" w:name="_GoBack"/>
      <w:bookmarkEnd w:id="0"/>
      <w:r w:rsidRPr="00CA6490">
        <w:rPr>
          <w:b/>
        </w:rPr>
        <w:t>Term:</w:t>
      </w:r>
      <w:r>
        <w:t xml:space="preserve"> Fall 2019 CPS Analytics</w:t>
      </w:r>
    </w:p>
    <w:p w14:paraId="0DDFFD98" w14:textId="77777777" w:rsidR="00D71FC8" w:rsidRDefault="00D71FC8" w:rsidP="00D71FC8">
      <w:pPr>
        <w:pStyle w:val="Title2"/>
        <w:jc w:val="left"/>
      </w:pPr>
      <w:r>
        <w:rPr>
          <w:b/>
        </w:rPr>
        <w:t xml:space="preserve">                                </w:t>
      </w:r>
      <w:r w:rsidRPr="00CA6490">
        <w:rPr>
          <w:b/>
        </w:rPr>
        <w:t>Instructor’s Name:</w:t>
      </w:r>
      <w:r>
        <w:t xml:space="preserve"> Mr. Daya Rudhramoorthi </w:t>
      </w:r>
    </w:p>
    <w:p w14:paraId="65107899" w14:textId="6B1D7E2E" w:rsidR="00D71FC8" w:rsidRDefault="00D71FC8" w:rsidP="00D71FC8">
      <w:pPr>
        <w:pStyle w:val="Title2"/>
        <w:jc w:val="left"/>
      </w:pPr>
      <w:r>
        <w:rPr>
          <w:b/>
        </w:rPr>
        <w:t xml:space="preserve">                                </w:t>
      </w:r>
      <w:r w:rsidR="00F71C5C">
        <w:rPr>
          <w:b/>
        </w:rPr>
        <w:t xml:space="preserve">Lab Work </w:t>
      </w:r>
      <w:r w:rsidRPr="00CA6490">
        <w:rPr>
          <w:b/>
        </w:rPr>
        <w:t>Completion Date:</w:t>
      </w:r>
      <w:r>
        <w:t xml:space="preserve"> 0</w:t>
      </w:r>
      <w:r w:rsidR="001517A7">
        <w:t>5</w:t>
      </w:r>
      <w:r>
        <w:t>-</w:t>
      </w:r>
      <w:r w:rsidR="006B45F6">
        <w:t>10</w:t>
      </w:r>
      <w:r>
        <w:t>-2020</w:t>
      </w:r>
    </w:p>
    <w:p w14:paraId="4BDDB542" w14:textId="77777777" w:rsidR="00CA6490" w:rsidRPr="00CA6490" w:rsidRDefault="004D1E3D" w:rsidP="00B823AA">
      <w:pPr>
        <w:pStyle w:val="Title2"/>
        <w:rPr>
          <w:b/>
        </w:rPr>
      </w:pPr>
      <w:r>
        <w:rPr>
          <w:b/>
        </w:rPr>
        <w:t xml:space="preserve"> </w:t>
      </w:r>
    </w:p>
    <w:p w14:paraId="137F735B" w14:textId="77777777" w:rsidR="00CA6490" w:rsidRDefault="00CA6490" w:rsidP="00B823AA">
      <w:pPr>
        <w:pStyle w:val="Title2"/>
      </w:pPr>
      <w:r>
        <w:rPr>
          <w:noProof/>
        </w:rPr>
        <w:drawing>
          <wp:inline distT="0" distB="0" distL="0" distR="0" wp14:anchorId="21C2D520" wp14:editId="4A76F24F">
            <wp:extent cx="32289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1D63" w14:textId="693BF9F9" w:rsidR="00E81978" w:rsidRDefault="006F4D44" w:rsidP="00784410">
      <w:pPr>
        <w:pStyle w:val="Title"/>
        <w:tabs>
          <w:tab w:val="left" w:pos="3090"/>
          <w:tab w:val="left" w:pos="5820"/>
          <w:tab w:val="left" w:pos="6585"/>
        </w:tabs>
        <w:jc w:val="left"/>
      </w:pPr>
      <w:r>
        <w:lastRenderedPageBreak/>
        <w:tab/>
      </w:r>
      <w:r w:rsidR="00B22A90">
        <w:tab/>
      </w:r>
      <w:r w:rsidR="00784410">
        <w:tab/>
      </w:r>
    </w:p>
    <w:p w14:paraId="106922B4" w14:textId="3530659E" w:rsidR="00E81978" w:rsidRDefault="00017FD3" w:rsidP="00D71FC8">
      <w:pPr>
        <w:pStyle w:val="Title2"/>
        <w:ind w:left="2880" w:firstLine="720"/>
        <w:jc w:val="left"/>
        <w:rPr>
          <w:b/>
        </w:rPr>
      </w:pPr>
      <w:r>
        <w:rPr>
          <w:b/>
        </w:rPr>
        <w:t xml:space="preserve">          </w:t>
      </w:r>
      <w:r w:rsidR="00D71FC8">
        <w:rPr>
          <w:b/>
        </w:rPr>
        <w:t>Summary</w:t>
      </w:r>
      <w:r w:rsidR="006F3FC5" w:rsidRPr="006F3FC5">
        <w:rPr>
          <w:b/>
        </w:rPr>
        <w:t xml:space="preserve"> </w:t>
      </w:r>
    </w:p>
    <w:p w14:paraId="1CB72C8D" w14:textId="198F90ED" w:rsidR="00687AB8" w:rsidRDefault="00687AB8" w:rsidP="00687AB8">
      <w:pPr>
        <w:pStyle w:val="Title2"/>
        <w:jc w:val="left"/>
        <w:rPr>
          <w:bCs/>
        </w:rPr>
      </w:pPr>
      <w:r w:rsidRPr="00687AB8">
        <w:rPr>
          <w:bCs/>
        </w:rPr>
        <w:t xml:space="preserve">This lab assignment </w:t>
      </w:r>
      <w:r>
        <w:rPr>
          <w:bCs/>
        </w:rPr>
        <w:t>is based on one of the spark implementation of word count application, After installing jdk and spark on virtual machine scala command prompt opens up and then we need to execute a set of commands which I am going to explain in analysis section.</w:t>
      </w:r>
    </w:p>
    <w:p w14:paraId="33B795E3" w14:textId="516AD94E" w:rsidR="00E458C0" w:rsidRPr="00687AB8" w:rsidRDefault="00E458C0" w:rsidP="00687AB8">
      <w:pPr>
        <w:pStyle w:val="Title2"/>
        <w:jc w:val="left"/>
        <w:rPr>
          <w:bCs/>
        </w:rPr>
      </w:pPr>
      <w:r>
        <w:rPr>
          <w:bCs/>
        </w:rPr>
        <w:t>NOTE: This is to mention here that Hadoop is not required to be installed explicitly for this as it is inbuilt with the spark package.</w:t>
      </w:r>
      <w:r w:rsidR="00C33ADB">
        <w:rPr>
          <w:bCs/>
        </w:rPr>
        <w:t xml:space="preserve"> Just followed the instructions provided on the assignment reference material provided.</w:t>
      </w:r>
    </w:p>
    <w:p w14:paraId="35B4B750" w14:textId="01CCAE5A" w:rsidR="00185A87" w:rsidRDefault="00185A87" w:rsidP="00BB3A52">
      <w:pPr>
        <w:pStyle w:val="Title2"/>
        <w:ind w:firstLine="720"/>
        <w:jc w:val="left"/>
      </w:pPr>
    </w:p>
    <w:p w14:paraId="3EBFE483" w14:textId="77777777" w:rsidR="00DE7CEA" w:rsidRDefault="00DE7CEA" w:rsidP="00C56A9A">
      <w:pPr>
        <w:pStyle w:val="Title2"/>
        <w:ind w:firstLine="720"/>
        <w:jc w:val="left"/>
      </w:pPr>
    </w:p>
    <w:p w14:paraId="48DB9084" w14:textId="238C7702" w:rsidR="00A067CD" w:rsidRDefault="00A067CD" w:rsidP="00017FD3">
      <w:pPr>
        <w:pStyle w:val="Title2"/>
        <w:rPr>
          <w:b/>
        </w:rPr>
      </w:pPr>
      <w:r w:rsidRPr="00A067CD">
        <w:rPr>
          <w:b/>
        </w:rPr>
        <w:t>Analysis</w:t>
      </w:r>
    </w:p>
    <w:p w14:paraId="5EBE3D00" w14:textId="5E290B89" w:rsidR="00687AB8" w:rsidRPr="00687AB8" w:rsidRDefault="00687AB8" w:rsidP="00687AB8">
      <w:pPr>
        <w:pStyle w:val="Title2"/>
        <w:jc w:val="left"/>
        <w:rPr>
          <w:bCs/>
        </w:rPr>
      </w:pPr>
      <w:r w:rsidRPr="00687AB8">
        <w:rPr>
          <w:bCs/>
        </w:rPr>
        <w:t xml:space="preserve">First step would be to execute the import </w:t>
      </w:r>
      <w:r>
        <w:rPr>
          <w:bCs/>
        </w:rPr>
        <w:t>statements</w:t>
      </w:r>
      <w:r w:rsidR="0025769E">
        <w:rPr>
          <w:bCs/>
        </w:rPr>
        <w:t xml:space="preserve"> for spark context</w:t>
      </w:r>
      <w:r w:rsidR="00D25590">
        <w:rPr>
          <w:bCs/>
        </w:rPr>
        <w:t xml:space="preserve"> and the logic for the same is as follows:</w:t>
      </w:r>
    </w:p>
    <w:p w14:paraId="2E90BB3D" w14:textId="67AC5F08" w:rsidR="00090D3C" w:rsidRDefault="00090D3C" w:rsidP="00090D3C">
      <w:pPr>
        <w:pStyle w:val="Title2"/>
        <w:jc w:val="left"/>
        <w:rPr>
          <w:b/>
        </w:rPr>
      </w:pPr>
      <w:r>
        <w:rPr>
          <w:noProof/>
        </w:rPr>
        <w:drawing>
          <wp:inline distT="0" distB="0" distL="0" distR="0" wp14:anchorId="6C050FB6" wp14:editId="47984EE7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B50F" w14:textId="3FCABB0C" w:rsidR="00D25590" w:rsidRPr="00D25590" w:rsidRDefault="00D25590" w:rsidP="00090D3C">
      <w:pPr>
        <w:pStyle w:val="Title2"/>
        <w:jc w:val="left"/>
        <w:rPr>
          <w:bCs/>
        </w:rPr>
      </w:pPr>
      <w:r w:rsidRPr="00D25590">
        <w:rPr>
          <w:bCs/>
        </w:rPr>
        <w:lastRenderedPageBreak/>
        <w:t>Then we need to import the file and logic is as follows:</w:t>
      </w:r>
    </w:p>
    <w:p w14:paraId="1E621A8F" w14:textId="38BFE863" w:rsidR="0021189A" w:rsidRDefault="0021189A" w:rsidP="00090D3C">
      <w:pPr>
        <w:pStyle w:val="Title2"/>
        <w:jc w:val="left"/>
        <w:rPr>
          <w:b/>
        </w:rPr>
      </w:pPr>
      <w:r>
        <w:rPr>
          <w:noProof/>
        </w:rPr>
        <w:drawing>
          <wp:inline distT="0" distB="0" distL="0" distR="0" wp14:anchorId="5CF1B2D0" wp14:editId="2C212615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019F" w14:textId="70205549" w:rsidR="00F62449" w:rsidRPr="00F62449" w:rsidRDefault="00F62449" w:rsidP="00090D3C">
      <w:pPr>
        <w:pStyle w:val="Title2"/>
        <w:jc w:val="left"/>
        <w:rPr>
          <w:bCs/>
        </w:rPr>
      </w:pPr>
      <w:r w:rsidRPr="00F62449">
        <w:rPr>
          <w:bCs/>
        </w:rPr>
        <w:t>Following are the results for the same:</w:t>
      </w:r>
    </w:p>
    <w:p w14:paraId="62FAE91A" w14:textId="49E1F713" w:rsidR="00090D3C" w:rsidRDefault="00090D3C" w:rsidP="00090D3C">
      <w:pPr>
        <w:pStyle w:val="Title2"/>
        <w:jc w:val="left"/>
        <w:rPr>
          <w:b/>
        </w:rPr>
      </w:pPr>
      <w:r>
        <w:rPr>
          <w:noProof/>
        </w:rPr>
        <w:drawing>
          <wp:inline distT="0" distB="0" distL="0" distR="0" wp14:anchorId="324FFE19" wp14:editId="30D72CE4">
            <wp:extent cx="5943600" cy="3344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8258" w14:textId="2FAF737A" w:rsidR="00090D3C" w:rsidRDefault="00090D3C" w:rsidP="00090D3C">
      <w:pPr>
        <w:pStyle w:val="Title2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3964D0D" wp14:editId="180A8820">
            <wp:extent cx="5943600" cy="334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D633" w14:textId="647043DA" w:rsidR="00090D3C" w:rsidRDefault="00090D3C" w:rsidP="00090D3C">
      <w:pPr>
        <w:pStyle w:val="Title2"/>
        <w:jc w:val="left"/>
        <w:rPr>
          <w:b/>
        </w:rPr>
      </w:pPr>
      <w:r>
        <w:rPr>
          <w:noProof/>
        </w:rPr>
        <w:drawing>
          <wp:inline distT="0" distB="0" distL="0" distR="0" wp14:anchorId="6FD05221" wp14:editId="256D12A0">
            <wp:extent cx="5943600" cy="3340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DB79" w14:textId="035595C2" w:rsidR="00090D3C" w:rsidRDefault="00090D3C" w:rsidP="00090D3C">
      <w:pPr>
        <w:pStyle w:val="Title2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7709BB4A" wp14:editId="408B31FC">
            <wp:extent cx="5943600" cy="334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EE39" w14:textId="1F601719" w:rsidR="00056A3D" w:rsidRPr="00056A3D" w:rsidRDefault="00056A3D" w:rsidP="00090D3C">
      <w:pPr>
        <w:pStyle w:val="Title2"/>
        <w:jc w:val="left"/>
        <w:rPr>
          <w:bCs/>
        </w:rPr>
      </w:pPr>
      <w:r w:rsidRPr="00056A3D">
        <w:rPr>
          <w:bCs/>
        </w:rPr>
        <w:t>Following is the spark job details which is being executed at the backend for the word count program.</w:t>
      </w:r>
    </w:p>
    <w:p w14:paraId="0006A0D9" w14:textId="3D01F713" w:rsidR="00090D3C" w:rsidRDefault="00090D3C" w:rsidP="00090D3C">
      <w:pPr>
        <w:pStyle w:val="Title2"/>
        <w:jc w:val="left"/>
        <w:rPr>
          <w:b/>
        </w:rPr>
      </w:pPr>
      <w:r>
        <w:rPr>
          <w:noProof/>
        </w:rPr>
        <w:drawing>
          <wp:inline distT="0" distB="0" distL="0" distR="0" wp14:anchorId="4C991E4B" wp14:editId="5FF4129D">
            <wp:extent cx="5943600" cy="334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6B59" w14:textId="42B9B2BB" w:rsidR="0060532A" w:rsidRDefault="0060532A" w:rsidP="00090D3C">
      <w:pPr>
        <w:pStyle w:val="Title2"/>
        <w:jc w:val="left"/>
        <w:rPr>
          <w:bCs/>
        </w:rPr>
      </w:pPr>
      <w:r w:rsidRPr="0060532A">
        <w:rPr>
          <w:bCs/>
        </w:rPr>
        <w:t>In this assignment we have been asked following questions:</w:t>
      </w:r>
    </w:p>
    <w:p w14:paraId="690A86C4" w14:textId="43BE3AC1" w:rsidR="0060532A" w:rsidRDefault="00F543A3" w:rsidP="00F543A3">
      <w:pPr>
        <w:pStyle w:val="Title2"/>
        <w:numPr>
          <w:ilvl w:val="0"/>
          <w:numId w:val="35"/>
        </w:numPr>
        <w:jc w:val="left"/>
        <w:rPr>
          <w:bCs/>
        </w:rPr>
      </w:pPr>
      <w:r>
        <w:rPr>
          <w:bCs/>
        </w:rPr>
        <w:lastRenderedPageBreak/>
        <w:t xml:space="preserve">Count of word “Hadoop” : </w:t>
      </w:r>
      <w:r w:rsidR="00DF2A76">
        <w:rPr>
          <w:bCs/>
        </w:rPr>
        <w:t xml:space="preserve">“Hadoop” word </w:t>
      </w:r>
      <w:r>
        <w:rPr>
          <w:bCs/>
        </w:rPr>
        <w:t xml:space="preserve"> is </w:t>
      </w:r>
      <w:r w:rsidR="00DF2A76">
        <w:rPr>
          <w:bCs/>
        </w:rPr>
        <w:t xml:space="preserve">appearing </w:t>
      </w:r>
      <w:r>
        <w:rPr>
          <w:bCs/>
        </w:rPr>
        <w:t xml:space="preserve">at 2 places </w:t>
      </w:r>
      <w:r w:rsidR="00DF2A76">
        <w:rPr>
          <w:bCs/>
        </w:rPr>
        <w:t>with count values as 2 and 3 with a total count of 5.</w:t>
      </w:r>
    </w:p>
    <w:p w14:paraId="73E0D2EE" w14:textId="2E2BDC5F" w:rsidR="00DF2A76" w:rsidRDefault="00F754EF" w:rsidP="00F543A3">
      <w:pPr>
        <w:pStyle w:val="Title2"/>
        <w:numPr>
          <w:ilvl w:val="0"/>
          <w:numId w:val="35"/>
        </w:numPr>
        <w:jc w:val="left"/>
        <w:rPr>
          <w:bCs/>
        </w:rPr>
      </w:pPr>
      <w:r>
        <w:rPr>
          <w:bCs/>
        </w:rPr>
        <w:t xml:space="preserve">Most commonly used word is “to” which is appearing 17 times in the </w:t>
      </w:r>
      <w:r w:rsidR="00AB4B08">
        <w:rPr>
          <w:bCs/>
        </w:rPr>
        <w:t>READMe file</w:t>
      </w:r>
      <w:r>
        <w:rPr>
          <w:bCs/>
        </w:rPr>
        <w:t>.</w:t>
      </w:r>
    </w:p>
    <w:p w14:paraId="415B859E" w14:textId="4E170431" w:rsidR="00F754EF" w:rsidRDefault="000017B8" w:rsidP="00F543A3">
      <w:pPr>
        <w:pStyle w:val="Title2"/>
        <w:numPr>
          <w:ilvl w:val="0"/>
          <w:numId w:val="35"/>
        </w:numPr>
        <w:jc w:val="left"/>
        <w:rPr>
          <w:bCs/>
        </w:rPr>
      </w:pPr>
      <w:r>
        <w:rPr>
          <w:bCs/>
        </w:rPr>
        <w:t xml:space="preserve">There are </w:t>
      </w:r>
      <w:r w:rsidR="00AB4B08">
        <w:rPr>
          <w:bCs/>
        </w:rPr>
        <w:t>more than 1</w:t>
      </w:r>
      <w:r>
        <w:rPr>
          <w:bCs/>
        </w:rPr>
        <w:t xml:space="preserve"> word which are </w:t>
      </w:r>
      <w:r w:rsidR="00AB4B08">
        <w:rPr>
          <w:bCs/>
        </w:rPr>
        <w:t>repeating</w:t>
      </w:r>
      <w:r>
        <w:rPr>
          <w:bCs/>
        </w:rPr>
        <w:t xml:space="preserve"> with a count value of 1 like package, its, # etc which is the least count among other words.</w:t>
      </w:r>
    </w:p>
    <w:p w14:paraId="4649D254" w14:textId="49CD39CB" w:rsidR="00F754EF" w:rsidRPr="0060532A" w:rsidRDefault="00F754EF" w:rsidP="00F543A3">
      <w:pPr>
        <w:pStyle w:val="Title2"/>
        <w:numPr>
          <w:ilvl w:val="0"/>
          <w:numId w:val="35"/>
        </w:numPr>
        <w:jc w:val="left"/>
        <w:rPr>
          <w:bCs/>
        </w:rPr>
      </w:pPr>
      <w:r>
        <w:rPr>
          <w:bCs/>
        </w:rPr>
        <w:t xml:space="preserve"> From the web console logs of spark job we can see that the word count job </w:t>
      </w:r>
      <w:r w:rsidR="00CA01C0">
        <w:rPr>
          <w:bCs/>
        </w:rPr>
        <w:t xml:space="preserve">completed in </w:t>
      </w:r>
      <w:r>
        <w:rPr>
          <w:bCs/>
        </w:rPr>
        <w:t xml:space="preserve"> 0.5 seconds.</w:t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619580656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</w:rPr>
      </w:sdtEndPr>
      <w:sdtContent>
        <w:p w14:paraId="07D26748" w14:textId="7D77378E" w:rsidR="00343792" w:rsidRDefault="00343792" w:rsidP="00090D3C">
          <w:pPr>
            <w:pStyle w:val="Heading1"/>
            <w:ind w:left="3600" w:firstLine="720"/>
            <w:jc w:val="left"/>
          </w:pPr>
          <w:r>
            <w:t>References</w:t>
          </w:r>
        </w:p>
      </w:sdtContent>
    </w:sdt>
    <w:p w14:paraId="1209EC81" w14:textId="39EBF17F" w:rsidR="00CB43C6" w:rsidRDefault="00681F2A" w:rsidP="00681F2A">
      <w:pPr>
        <w:pStyle w:val="SectionTitle"/>
        <w:numPr>
          <w:ilvl w:val="0"/>
          <w:numId w:val="36"/>
        </w:numPr>
      </w:pPr>
      <w:r>
        <w:rPr>
          <w:color w:val="333333"/>
          <w:shd w:val="clear" w:color="auto" w:fill="FFFFFF"/>
        </w:rPr>
        <w:lastRenderedPageBreak/>
        <w:t>Penchikala, S. (2015, January 30). Big Data Processing with Apache Spark – Part 1: Introduction. Retrieved from https://www.infoq.com/articles/apache-spark-introduction/</w:t>
      </w:r>
    </w:p>
    <w:sectPr w:rsidR="00CB43C6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AE72C" w14:textId="77777777" w:rsidR="00D24E90" w:rsidRDefault="00D24E90">
      <w:pPr>
        <w:spacing w:line="240" w:lineRule="auto"/>
      </w:pPr>
      <w:r>
        <w:separator/>
      </w:r>
    </w:p>
    <w:p w14:paraId="6A435BB2" w14:textId="77777777" w:rsidR="00D24E90" w:rsidRDefault="00D24E90"/>
  </w:endnote>
  <w:endnote w:type="continuationSeparator" w:id="0">
    <w:p w14:paraId="6A8D012E" w14:textId="77777777" w:rsidR="00D24E90" w:rsidRDefault="00D24E90">
      <w:pPr>
        <w:spacing w:line="240" w:lineRule="auto"/>
      </w:pPr>
      <w:r>
        <w:continuationSeparator/>
      </w:r>
    </w:p>
    <w:p w14:paraId="3E7330AE" w14:textId="77777777" w:rsidR="00D24E90" w:rsidRDefault="00D24E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F4F4A" w14:textId="77777777" w:rsidR="00D24E90" w:rsidRDefault="00D24E90">
      <w:pPr>
        <w:spacing w:line="240" w:lineRule="auto"/>
      </w:pPr>
      <w:r>
        <w:separator/>
      </w:r>
    </w:p>
    <w:p w14:paraId="4A6187C6" w14:textId="77777777" w:rsidR="00D24E90" w:rsidRDefault="00D24E90"/>
  </w:footnote>
  <w:footnote w:type="continuationSeparator" w:id="0">
    <w:p w14:paraId="69CC64E8" w14:textId="77777777" w:rsidR="00D24E90" w:rsidRDefault="00D24E90">
      <w:pPr>
        <w:spacing w:line="240" w:lineRule="auto"/>
      </w:pPr>
      <w:r>
        <w:continuationSeparator/>
      </w:r>
    </w:p>
    <w:p w14:paraId="61481A94" w14:textId="77777777" w:rsidR="00D24E90" w:rsidRDefault="00D24E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64F8C" w14:textId="3812CB2D" w:rsidR="006B45F6" w:rsidRDefault="00D24E9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E913141CF014BD8A98875E895EB56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B45F6">
          <w:rPr>
            <w:rStyle w:val="Strong"/>
          </w:rPr>
          <w:t xml:space="preserve">Spark </w:t>
        </w:r>
        <w:r w:rsidR="00AB4B08">
          <w:rPr>
            <w:rStyle w:val="Strong"/>
          </w:rPr>
          <w:t>Asgn</w:t>
        </w:r>
        <w:r w:rsidR="006B45F6">
          <w:rPr>
            <w:rStyle w:val="Strong"/>
          </w:rPr>
          <w:t xml:space="preserve"> work</w:t>
        </w:r>
      </w:sdtContent>
    </w:sdt>
    <w:r w:rsidR="006B45F6">
      <w:rPr>
        <w:rStyle w:val="Strong"/>
      </w:rPr>
      <w:ptab w:relativeTo="margin" w:alignment="right" w:leader="none"/>
    </w:r>
    <w:r w:rsidR="006B45F6">
      <w:rPr>
        <w:rStyle w:val="Strong"/>
      </w:rPr>
      <w:fldChar w:fldCharType="begin"/>
    </w:r>
    <w:r w:rsidR="006B45F6">
      <w:rPr>
        <w:rStyle w:val="Strong"/>
      </w:rPr>
      <w:instrText xml:space="preserve"> PAGE   \* MERGEFORMAT </w:instrText>
    </w:r>
    <w:r w:rsidR="006B45F6">
      <w:rPr>
        <w:rStyle w:val="Strong"/>
      </w:rPr>
      <w:fldChar w:fldCharType="separate"/>
    </w:r>
    <w:r w:rsidR="006B45F6">
      <w:rPr>
        <w:rStyle w:val="Strong"/>
        <w:noProof/>
      </w:rPr>
      <w:t>8</w:t>
    </w:r>
    <w:r w:rsidR="006B45F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D4E4A" w14:textId="22BE8F2D" w:rsidR="006B45F6" w:rsidRDefault="006B45F6">
    <w:pPr>
      <w:pStyle w:val="Header"/>
      <w:rPr>
        <w:rStyle w:val="Strong"/>
      </w:rPr>
    </w:pPr>
    <w:r>
      <w:t xml:space="preserve">Spark </w:t>
    </w:r>
    <w:r w:rsidR="00AB4B08">
      <w:t>Asgn</w:t>
    </w:r>
    <w:r>
      <w:t xml:space="preserve">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A1C95"/>
    <w:multiLevelType w:val="multilevel"/>
    <w:tmpl w:val="4B0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E1C3D"/>
    <w:multiLevelType w:val="hybridMultilevel"/>
    <w:tmpl w:val="D7B4BF48"/>
    <w:lvl w:ilvl="0" w:tplc="51BAD2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E74FBB"/>
    <w:multiLevelType w:val="hybridMultilevel"/>
    <w:tmpl w:val="009C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10747"/>
    <w:multiLevelType w:val="hybridMultilevel"/>
    <w:tmpl w:val="68D8C446"/>
    <w:lvl w:ilvl="0" w:tplc="B484AA7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4979DC"/>
    <w:multiLevelType w:val="hybridMultilevel"/>
    <w:tmpl w:val="DC7C157A"/>
    <w:lvl w:ilvl="0" w:tplc="B9EE97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20B77"/>
    <w:multiLevelType w:val="hybridMultilevel"/>
    <w:tmpl w:val="37AE7FA2"/>
    <w:lvl w:ilvl="0" w:tplc="FBF0BED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82D01"/>
    <w:multiLevelType w:val="hybridMultilevel"/>
    <w:tmpl w:val="00FE5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31794"/>
    <w:multiLevelType w:val="hybridMultilevel"/>
    <w:tmpl w:val="F56E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C2BC7"/>
    <w:multiLevelType w:val="hybridMultilevel"/>
    <w:tmpl w:val="5A76BEAE"/>
    <w:lvl w:ilvl="0" w:tplc="E7A08B8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E26F9"/>
    <w:multiLevelType w:val="hybridMultilevel"/>
    <w:tmpl w:val="6D10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6203F"/>
    <w:multiLevelType w:val="hybridMultilevel"/>
    <w:tmpl w:val="41A0FB50"/>
    <w:lvl w:ilvl="0" w:tplc="5F1E64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C61A4"/>
    <w:multiLevelType w:val="hybridMultilevel"/>
    <w:tmpl w:val="C6A2C17E"/>
    <w:lvl w:ilvl="0" w:tplc="69C0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255D2"/>
    <w:multiLevelType w:val="hybridMultilevel"/>
    <w:tmpl w:val="17D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D3826"/>
    <w:multiLevelType w:val="hybridMultilevel"/>
    <w:tmpl w:val="DC6A6172"/>
    <w:lvl w:ilvl="0" w:tplc="3C88907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D8C28CB"/>
    <w:multiLevelType w:val="hybridMultilevel"/>
    <w:tmpl w:val="EA2E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BA81789"/>
    <w:multiLevelType w:val="hybridMultilevel"/>
    <w:tmpl w:val="3BBA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33841"/>
    <w:multiLevelType w:val="hybridMultilevel"/>
    <w:tmpl w:val="2E0A8472"/>
    <w:lvl w:ilvl="0" w:tplc="CAEC3F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E163E"/>
    <w:multiLevelType w:val="hybridMultilevel"/>
    <w:tmpl w:val="9888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30825"/>
    <w:multiLevelType w:val="hybridMultilevel"/>
    <w:tmpl w:val="C4A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97796A"/>
    <w:multiLevelType w:val="hybridMultilevel"/>
    <w:tmpl w:val="26085782"/>
    <w:lvl w:ilvl="0" w:tplc="3DC6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DF30E7"/>
    <w:multiLevelType w:val="hybridMultilevel"/>
    <w:tmpl w:val="5A7A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2"/>
  </w:num>
  <w:num w:numId="13">
    <w:abstractNumId w:val="26"/>
  </w:num>
  <w:num w:numId="14">
    <w:abstractNumId w:val="24"/>
  </w:num>
  <w:num w:numId="15">
    <w:abstractNumId w:val="31"/>
  </w:num>
  <w:num w:numId="16">
    <w:abstractNumId w:val="11"/>
  </w:num>
  <w:num w:numId="17">
    <w:abstractNumId w:val="34"/>
  </w:num>
  <w:num w:numId="18">
    <w:abstractNumId w:val="14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10"/>
  </w:num>
  <w:num w:numId="24">
    <w:abstractNumId w:val="19"/>
  </w:num>
  <w:num w:numId="25">
    <w:abstractNumId w:val="15"/>
  </w:num>
  <w:num w:numId="26">
    <w:abstractNumId w:val="22"/>
  </w:num>
  <w:num w:numId="27">
    <w:abstractNumId w:val="17"/>
  </w:num>
  <w:num w:numId="28">
    <w:abstractNumId w:val="27"/>
  </w:num>
  <w:num w:numId="29">
    <w:abstractNumId w:val="30"/>
  </w:num>
  <w:num w:numId="30">
    <w:abstractNumId w:val="21"/>
  </w:num>
  <w:num w:numId="31">
    <w:abstractNumId w:val="16"/>
  </w:num>
  <w:num w:numId="32">
    <w:abstractNumId w:val="12"/>
  </w:num>
  <w:num w:numId="33">
    <w:abstractNumId w:val="25"/>
  </w:num>
  <w:num w:numId="34">
    <w:abstractNumId w:val="33"/>
  </w:num>
  <w:num w:numId="35">
    <w:abstractNumId w:val="2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E7"/>
    <w:rsid w:val="00000971"/>
    <w:rsid w:val="000017B8"/>
    <w:rsid w:val="00001BC3"/>
    <w:rsid w:val="000032F9"/>
    <w:rsid w:val="00003357"/>
    <w:rsid w:val="000156A5"/>
    <w:rsid w:val="000161E5"/>
    <w:rsid w:val="00017DCF"/>
    <w:rsid w:val="00017FD3"/>
    <w:rsid w:val="00032AE4"/>
    <w:rsid w:val="0003582A"/>
    <w:rsid w:val="00037AFA"/>
    <w:rsid w:val="00041BF6"/>
    <w:rsid w:val="000436CD"/>
    <w:rsid w:val="000449EE"/>
    <w:rsid w:val="0004530F"/>
    <w:rsid w:val="0004780E"/>
    <w:rsid w:val="000535F4"/>
    <w:rsid w:val="00056A3D"/>
    <w:rsid w:val="00057CF2"/>
    <w:rsid w:val="000631CC"/>
    <w:rsid w:val="000648A6"/>
    <w:rsid w:val="000666E9"/>
    <w:rsid w:val="00070157"/>
    <w:rsid w:val="00070900"/>
    <w:rsid w:val="00083BB1"/>
    <w:rsid w:val="00086D5A"/>
    <w:rsid w:val="00090A7E"/>
    <w:rsid w:val="00090D3C"/>
    <w:rsid w:val="000921FD"/>
    <w:rsid w:val="00093A55"/>
    <w:rsid w:val="00094045"/>
    <w:rsid w:val="00094634"/>
    <w:rsid w:val="00097BB0"/>
    <w:rsid w:val="000A0ACF"/>
    <w:rsid w:val="000A1521"/>
    <w:rsid w:val="000A4FF3"/>
    <w:rsid w:val="000A60AB"/>
    <w:rsid w:val="000A7EE7"/>
    <w:rsid w:val="000B22B3"/>
    <w:rsid w:val="000B2B3E"/>
    <w:rsid w:val="000B41DA"/>
    <w:rsid w:val="000B4FDD"/>
    <w:rsid w:val="000C106D"/>
    <w:rsid w:val="000C224C"/>
    <w:rsid w:val="000C3C4B"/>
    <w:rsid w:val="000C5E4B"/>
    <w:rsid w:val="000D13BD"/>
    <w:rsid w:val="000D3F41"/>
    <w:rsid w:val="000E06CB"/>
    <w:rsid w:val="000E12CC"/>
    <w:rsid w:val="000E28DB"/>
    <w:rsid w:val="000E6147"/>
    <w:rsid w:val="000E6F3C"/>
    <w:rsid w:val="000F04DA"/>
    <w:rsid w:val="000F169F"/>
    <w:rsid w:val="000F371A"/>
    <w:rsid w:val="000F3E56"/>
    <w:rsid w:val="000F5C8D"/>
    <w:rsid w:val="000F5E8C"/>
    <w:rsid w:val="0010460D"/>
    <w:rsid w:val="00105E24"/>
    <w:rsid w:val="00106D65"/>
    <w:rsid w:val="0011315E"/>
    <w:rsid w:val="0011376B"/>
    <w:rsid w:val="00113C45"/>
    <w:rsid w:val="0011555B"/>
    <w:rsid w:val="001209D2"/>
    <w:rsid w:val="00123420"/>
    <w:rsid w:val="00123642"/>
    <w:rsid w:val="001268FA"/>
    <w:rsid w:val="0014105B"/>
    <w:rsid w:val="00141076"/>
    <w:rsid w:val="001411F8"/>
    <w:rsid w:val="00145860"/>
    <w:rsid w:val="001464BB"/>
    <w:rsid w:val="00146738"/>
    <w:rsid w:val="00150E87"/>
    <w:rsid w:val="001517A7"/>
    <w:rsid w:val="00153564"/>
    <w:rsid w:val="00155168"/>
    <w:rsid w:val="00155411"/>
    <w:rsid w:val="00155B0E"/>
    <w:rsid w:val="001571A3"/>
    <w:rsid w:val="00161FD2"/>
    <w:rsid w:val="001654CD"/>
    <w:rsid w:val="00170D81"/>
    <w:rsid w:val="00171219"/>
    <w:rsid w:val="00173E8B"/>
    <w:rsid w:val="00174C95"/>
    <w:rsid w:val="00177E14"/>
    <w:rsid w:val="0018363C"/>
    <w:rsid w:val="00185A87"/>
    <w:rsid w:val="001901AF"/>
    <w:rsid w:val="001919D1"/>
    <w:rsid w:val="0019455A"/>
    <w:rsid w:val="0019494A"/>
    <w:rsid w:val="00196F28"/>
    <w:rsid w:val="001977C8"/>
    <w:rsid w:val="001A0B1B"/>
    <w:rsid w:val="001A4385"/>
    <w:rsid w:val="001A4D24"/>
    <w:rsid w:val="001A6CDE"/>
    <w:rsid w:val="001B040F"/>
    <w:rsid w:val="001B11E2"/>
    <w:rsid w:val="001B12F2"/>
    <w:rsid w:val="001B38D5"/>
    <w:rsid w:val="001B3CFC"/>
    <w:rsid w:val="001B476B"/>
    <w:rsid w:val="001B71FE"/>
    <w:rsid w:val="001C06B7"/>
    <w:rsid w:val="001C0A34"/>
    <w:rsid w:val="001C0D33"/>
    <w:rsid w:val="001C1B43"/>
    <w:rsid w:val="001C6DFF"/>
    <w:rsid w:val="001D03A8"/>
    <w:rsid w:val="001D2065"/>
    <w:rsid w:val="001D2F75"/>
    <w:rsid w:val="001D43CF"/>
    <w:rsid w:val="001E06EE"/>
    <w:rsid w:val="001E227A"/>
    <w:rsid w:val="001E4F3D"/>
    <w:rsid w:val="001E6A83"/>
    <w:rsid w:val="001F0AAA"/>
    <w:rsid w:val="001F2BEB"/>
    <w:rsid w:val="001F56FF"/>
    <w:rsid w:val="001F6074"/>
    <w:rsid w:val="001F6A37"/>
    <w:rsid w:val="00202DFF"/>
    <w:rsid w:val="00204DA5"/>
    <w:rsid w:val="00207AE5"/>
    <w:rsid w:val="0021189A"/>
    <w:rsid w:val="00211E4A"/>
    <w:rsid w:val="00213569"/>
    <w:rsid w:val="00213BA8"/>
    <w:rsid w:val="00215913"/>
    <w:rsid w:val="002175CA"/>
    <w:rsid w:val="002178D7"/>
    <w:rsid w:val="00223519"/>
    <w:rsid w:val="00226A4E"/>
    <w:rsid w:val="00230BE6"/>
    <w:rsid w:val="00230CCF"/>
    <w:rsid w:val="00237041"/>
    <w:rsid w:val="002405A9"/>
    <w:rsid w:val="00243A6D"/>
    <w:rsid w:val="00244839"/>
    <w:rsid w:val="002513D3"/>
    <w:rsid w:val="0025257C"/>
    <w:rsid w:val="00255AA2"/>
    <w:rsid w:val="00256A38"/>
    <w:rsid w:val="0025769E"/>
    <w:rsid w:val="00257E43"/>
    <w:rsid w:val="00263777"/>
    <w:rsid w:val="00272EBD"/>
    <w:rsid w:val="0027385F"/>
    <w:rsid w:val="00273949"/>
    <w:rsid w:val="00274B75"/>
    <w:rsid w:val="00274B91"/>
    <w:rsid w:val="00276B0A"/>
    <w:rsid w:val="00277372"/>
    <w:rsid w:val="00277919"/>
    <w:rsid w:val="00281A23"/>
    <w:rsid w:val="00281B15"/>
    <w:rsid w:val="0028363C"/>
    <w:rsid w:val="002847F2"/>
    <w:rsid w:val="002869FC"/>
    <w:rsid w:val="00292DD5"/>
    <w:rsid w:val="002954F0"/>
    <w:rsid w:val="00295FE2"/>
    <w:rsid w:val="002A00EA"/>
    <w:rsid w:val="002A26AA"/>
    <w:rsid w:val="002A2B77"/>
    <w:rsid w:val="002A5A89"/>
    <w:rsid w:val="002B0F65"/>
    <w:rsid w:val="002B2BCE"/>
    <w:rsid w:val="002B2CF4"/>
    <w:rsid w:val="002B5D58"/>
    <w:rsid w:val="002B5F65"/>
    <w:rsid w:val="002C1BAF"/>
    <w:rsid w:val="002C34EB"/>
    <w:rsid w:val="002C5710"/>
    <w:rsid w:val="002C7320"/>
    <w:rsid w:val="002D13C1"/>
    <w:rsid w:val="002D32A6"/>
    <w:rsid w:val="002D3C44"/>
    <w:rsid w:val="002E0A30"/>
    <w:rsid w:val="002E49B7"/>
    <w:rsid w:val="002E64D4"/>
    <w:rsid w:val="002F18D4"/>
    <w:rsid w:val="002F3B71"/>
    <w:rsid w:val="002F4212"/>
    <w:rsid w:val="0030102A"/>
    <w:rsid w:val="0030135A"/>
    <w:rsid w:val="00302756"/>
    <w:rsid w:val="003037B9"/>
    <w:rsid w:val="00305E6F"/>
    <w:rsid w:val="00306C98"/>
    <w:rsid w:val="00312B4A"/>
    <w:rsid w:val="00312D77"/>
    <w:rsid w:val="0031719A"/>
    <w:rsid w:val="00317B2A"/>
    <w:rsid w:val="00323C29"/>
    <w:rsid w:val="0033209A"/>
    <w:rsid w:val="00334D1B"/>
    <w:rsid w:val="00343792"/>
    <w:rsid w:val="003447D9"/>
    <w:rsid w:val="0034517F"/>
    <w:rsid w:val="0035300D"/>
    <w:rsid w:val="0035538A"/>
    <w:rsid w:val="00355DCA"/>
    <w:rsid w:val="003566E9"/>
    <w:rsid w:val="00360851"/>
    <w:rsid w:val="003617E4"/>
    <w:rsid w:val="00363157"/>
    <w:rsid w:val="00371756"/>
    <w:rsid w:val="00371B56"/>
    <w:rsid w:val="00374518"/>
    <w:rsid w:val="00376608"/>
    <w:rsid w:val="003769A3"/>
    <w:rsid w:val="0037732E"/>
    <w:rsid w:val="0037737E"/>
    <w:rsid w:val="00382CBB"/>
    <w:rsid w:val="00382F5D"/>
    <w:rsid w:val="00383B95"/>
    <w:rsid w:val="00384E7E"/>
    <w:rsid w:val="0039633A"/>
    <w:rsid w:val="00396B3A"/>
    <w:rsid w:val="003A29DA"/>
    <w:rsid w:val="003A45F0"/>
    <w:rsid w:val="003A7B93"/>
    <w:rsid w:val="003B537D"/>
    <w:rsid w:val="003C0DF7"/>
    <w:rsid w:val="003C369A"/>
    <w:rsid w:val="003C3A8C"/>
    <w:rsid w:val="003C42C3"/>
    <w:rsid w:val="003C46F8"/>
    <w:rsid w:val="003C6509"/>
    <w:rsid w:val="003D0A6A"/>
    <w:rsid w:val="003D1443"/>
    <w:rsid w:val="003D5786"/>
    <w:rsid w:val="003E4CA1"/>
    <w:rsid w:val="003E6293"/>
    <w:rsid w:val="003F0FFB"/>
    <w:rsid w:val="003F549F"/>
    <w:rsid w:val="0040119A"/>
    <w:rsid w:val="00407C18"/>
    <w:rsid w:val="00407D8C"/>
    <w:rsid w:val="00407EFD"/>
    <w:rsid w:val="00411491"/>
    <w:rsid w:val="00414114"/>
    <w:rsid w:val="00416093"/>
    <w:rsid w:val="00416121"/>
    <w:rsid w:val="00416BE6"/>
    <w:rsid w:val="00416C00"/>
    <w:rsid w:val="0041714E"/>
    <w:rsid w:val="004171C7"/>
    <w:rsid w:val="00422A97"/>
    <w:rsid w:val="00422FCB"/>
    <w:rsid w:val="004251D2"/>
    <w:rsid w:val="00426228"/>
    <w:rsid w:val="00430585"/>
    <w:rsid w:val="004321D1"/>
    <w:rsid w:val="00433709"/>
    <w:rsid w:val="0043411F"/>
    <w:rsid w:val="00435A4B"/>
    <w:rsid w:val="00435A8F"/>
    <w:rsid w:val="004379A4"/>
    <w:rsid w:val="00441560"/>
    <w:rsid w:val="004428F0"/>
    <w:rsid w:val="004433A8"/>
    <w:rsid w:val="004438C2"/>
    <w:rsid w:val="004473EC"/>
    <w:rsid w:val="004478EC"/>
    <w:rsid w:val="00453EC5"/>
    <w:rsid w:val="0045578C"/>
    <w:rsid w:val="00456989"/>
    <w:rsid w:val="00457B5A"/>
    <w:rsid w:val="0046013B"/>
    <w:rsid w:val="00474A3E"/>
    <w:rsid w:val="00482AC8"/>
    <w:rsid w:val="00482BE5"/>
    <w:rsid w:val="00482CEB"/>
    <w:rsid w:val="00487296"/>
    <w:rsid w:val="00492E52"/>
    <w:rsid w:val="0049305B"/>
    <w:rsid w:val="0049725B"/>
    <w:rsid w:val="004A05E6"/>
    <w:rsid w:val="004A4465"/>
    <w:rsid w:val="004A4849"/>
    <w:rsid w:val="004A490C"/>
    <w:rsid w:val="004A4C7C"/>
    <w:rsid w:val="004B0244"/>
    <w:rsid w:val="004B1FF7"/>
    <w:rsid w:val="004B7C16"/>
    <w:rsid w:val="004C22E1"/>
    <w:rsid w:val="004C4057"/>
    <w:rsid w:val="004D072A"/>
    <w:rsid w:val="004D113F"/>
    <w:rsid w:val="004D1E3D"/>
    <w:rsid w:val="004D38F2"/>
    <w:rsid w:val="004D3E5C"/>
    <w:rsid w:val="004D756C"/>
    <w:rsid w:val="004E5BB6"/>
    <w:rsid w:val="004E67E9"/>
    <w:rsid w:val="004E7C6A"/>
    <w:rsid w:val="00500E45"/>
    <w:rsid w:val="00507A9A"/>
    <w:rsid w:val="0051039E"/>
    <w:rsid w:val="005113C2"/>
    <w:rsid w:val="0051196A"/>
    <w:rsid w:val="00512374"/>
    <w:rsid w:val="00513212"/>
    <w:rsid w:val="00517845"/>
    <w:rsid w:val="00520098"/>
    <w:rsid w:val="00521014"/>
    <w:rsid w:val="00530A8B"/>
    <w:rsid w:val="005376DC"/>
    <w:rsid w:val="005417D8"/>
    <w:rsid w:val="00551A02"/>
    <w:rsid w:val="005520A0"/>
    <w:rsid w:val="005534FA"/>
    <w:rsid w:val="0055350C"/>
    <w:rsid w:val="00554844"/>
    <w:rsid w:val="00554B9F"/>
    <w:rsid w:val="00556C6D"/>
    <w:rsid w:val="00557566"/>
    <w:rsid w:val="005641F0"/>
    <w:rsid w:val="00565DC8"/>
    <w:rsid w:val="005739CD"/>
    <w:rsid w:val="00580273"/>
    <w:rsid w:val="00591FED"/>
    <w:rsid w:val="00593782"/>
    <w:rsid w:val="00594E44"/>
    <w:rsid w:val="00595C4E"/>
    <w:rsid w:val="00596869"/>
    <w:rsid w:val="005A1A0A"/>
    <w:rsid w:val="005A4D59"/>
    <w:rsid w:val="005A5E87"/>
    <w:rsid w:val="005A67A8"/>
    <w:rsid w:val="005B247B"/>
    <w:rsid w:val="005B2DED"/>
    <w:rsid w:val="005C0311"/>
    <w:rsid w:val="005C44F4"/>
    <w:rsid w:val="005C6BA7"/>
    <w:rsid w:val="005D0BFB"/>
    <w:rsid w:val="005D2D07"/>
    <w:rsid w:val="005D3942"/>
    <w:rsid w:val="005D3A03"/>
    <w:rsid w:val="005D433F"/>
    <w:rsid w:val="005D55CC"/>
    <w:rsid w:val="005E0B9A"/>
    <w:rsid w:val="005E2C04"/>
    <w:rsid w:val="005E4127"/>
    <w:rsid w:val="005E46E6"/>
    <w:rsid w:val="005E4B99"/>
    <w:rsid w:val="005E5D7A"/>
    <w:rsid w:val="005E65E7"/>
    <w:rsid w:val="005E746C"/>
    <w:rsid w:val="005E7811"/>
    <w:rsid w:val="005F2F4B"/>
    <w:rsid w:val="005F6B12"/>
    <w:rsid w:val="0060532A"/>
    <w:rsid w:val="00611B58"/>
    <w:rsid w:val="00612E0C"/>
    <w:rsid w:val="0061324C"/>
    <w:rsid w:val="00613DDB"/>
    <w:rsid w:val="00614FF7"/>
    <w:rsid w:val="00616532"/>
    <w:rsid w:val="00617B09"/>
    <w:rsid w:val="006209C4"/>
    <w:rsid w:val="00621066"/>
    <w:rsid w:val="0062341F"/>
    <w:rsid w:val="00624015"/>
    <w:rsid w:val="006243CF"/>
    <w:rsid w:val="00624498"/>
    <w:rsid w:val="00640BCA"/>
    <w:rsid w:val="0064224E"/>
    <w:rsid w:val="006451C6"/>
    <w:rsid w:val="00645F6B"/>
    <w:rsid w:val="00646E31"/>
    <w:rsid w:val="00651B6F"/>
    <w:rsid w:val="00651C5B"/>
    <w:rsid w:val="006535E2"/>
    <w:rsid w:val="00655D2A"/>
    <w:rsid w:val="00656019"/>
    <w:rsid w:val="00657B00"/>
    <w:rsid w:val="00657C2C"/>
    <w:rsid w:val="00661112"/>
    <w:rsid w:val="00661767"/>
    <w:rsid w:val="00662B2C"/>
    <w:rsid w:val="006642A9"/>
    <w:rsid w:val="00664C77"/>
    <w:rsid w:val="006679AF"/>
    <w:rsid w:val="006708C4"/>
    <w:rsid w:val="0067504A"/>
    <w:rsid w:val="0067511F"/>
    <w:rsid w:val="006767C3"/>
    <w:rsid w:val="00681F2A"/>
    <w:rsid w:val="0068456E"/>
    <w:rsid w:val="0068603F"/>
    <w:rsid w:val="00686C57"/>
    <w:rsid w:val="00687AB8"/>
    <w:rsid w:val="00692585"/>
    <w:rsid w:val="00695058"/>
    <w:rsid w:val="006953D5"/>
    <w:rsid w:val="0069559C"/>
    <w:rsid w:val="0069661A"/>
    <w:rsid w:val="00696BEA"/>
    <w:rsid w:val="006A110C"/>
    <w:rsid w:val="006B0303"/>
    <w:rsid w:val="006B1F68"/>
    <w:rsid w:val="006B45F6"/>
    <w:rsid w:val="006B53F5"/>
    <w:rsid w:val="006C35CE"/>
    <w:rsid w:val="006C61E7"/>
    <w:rsid w:val="006C67D4"/>
    <w:rsid w:val="006C6FCD"/>
    <w:rsid w:val="006C7FB0"/>
    <w:rsid w:val="006D364E"/>
    <w:rsid w:val="006D6F74"/>
    <w:rsid w:val="006E22CF"/>
    <w:rsid w:val="006E2BAE"/>
    <w:rsid w:val="006E57D5"/>
    <w:rsid w:val="006F0A35"/>
    <w:rsid w:val="006F3FC5"/>
    <w:rsid w:val="006F4D44"/>
    <w:rsid w:val="007027F5"/>
    <w:rsid w:val="00703BA3"/>
    <w:rsid w:val="0070443E"/>
    <w:rsid w:val="00706460"/>
    <w:rsid w:val="007073F0"/>
    <w:rsid w:val="00710AE4"/>
    <w:rsid w:val="00710B94"/>
    <w:rsid w:val="00712D08"/>
    <w:rsid w:val="00713B47"/>
    <w:rsid w:val="00713D9B"/>
    <w:rsid w:val="00723F4B"/>
    <w:rsid w:val="007245C4"/>
    <w:rsid w:val="007276BB"/>
    <w:rsid w:val="00727EE7"/>
    <w:rsid w:val="0073233C"/>
    <w:rsid w:val="00734450"/>
    <w:rsid w:val="007365E5"/>
    <w:rsid w:val="007372AA"/>
    <w:rsid w:val="00740154"/>
    <w:rsid w:val="0074483A"/>
    <w:rsid w:val="00745273"/>
    <w:rsid w:val="00750A9A"/>
    <w:rsid w:val="00762E40"/>
    <w:rsid w:val="007636D3"/>
    <w:rsid w:val="00766D3A"/>
    <w:rsid w:val="007704DF"/>
    <w:rsid w:val="00772361"/>
    <w:rsid w:val="00780B7A"/>
    <w:rsid w:val="00784410"/>
    <w:rsid w:val="00785697"/>
    <w:rsid w:val="0079050F"/>
    <w:rsid w:val="0079118C"/>
    <w:rsid w:val="00792C3D"/>
    <w:rsid w:val="00794A87"/>
    <w:rsid w:val="00794DF7"/>
    <w:rsid w:val="007A0CC6"/>
    <w:rsid w:val="007A27E8"/>
    <w:rsid w:val="007A3D1F"/>
    <w:rsid w:val="007A42D1"/>
    <w:rsid w:val="007A74D9"/>
    <w:rsid w:val="007B1052"/>
    <w:rsid w:val="007B1350"/>
    <w:rsid w:val="007B29E3"/>
    <w:rsid w:val="007B3E81"/>
    <w:rsid w:val="007B545A"/>
    <w:rsid w:val="007C3308"/>
    <w:rsid w:val="007C6B66"/>
    <w:rsid w:val="007C6F20"/>
    <w:rsid w:val="007D2373"/>
    <w:rsid w:val="007D2AC7"/>
    <w:rsid w:val="007D3C38"/>
    <w:rsid w:val="007D6317"/>
    <w:rsid w:val="007E00CC"/>
    <w:rsid w:val="007E4FD3"/>
    <w:rsid w:val="007E52A0"/>
    <w:rsid w:val="007E71FA"/>
    <w:rsid w:val="007F048B"/>
    <w:rsid w:val="007F0520"/>
    <w:rsid w:val="007F35B6"/>
    <w:rsid w:val="007F3CBC"/>
    <w:rsid w:val="007F6C93"/>
    <w:rsid w:val="008002C0"/>
    <w:rsid w:val="00801231"/>
    <w:rsid w:val="00804EDE"/>
    <w:rsid w:val="00805885"/>
    <w:rsid w:val="0080589F"/>
    <w:rsid w:val="00805D8F"/>
    <w:rsid w:val="00807424"/>
    <w:rsid w:val="0080753E"/>
    <w:rsid w:val="008108C7"/>
    <w:rsid w:val="00816C6D"/>
    <w:rsid w:val="00816C98"/>
    <w:rsid w:val="00825FB6"/>
    <w:rsid w:val="00826E2E"/>
    <w:rsid w:val="0082706B"/>
    <w:rsid w:val="00841157"/>
    <w:rsid w:val="00841574"/>
    <w:rsid w:val="00841C2F"/>
    <w:rsid w:val="00842C6F"/>
    <w:rsid w:val="008444DA"/>
    <w:rsid w:val="0086052A"/>
    <w:rsid w:val="00866740"/>
    <w:rsid w:val="00867FEB"/>
    <w:rsid w:val="008708A1"/>
    <w:rsid w:val="00874976"/>
    <w:rsid w:val="0087505D"/>
    <w:rsid w:val="008751E9"/>
    <w:rsid w:val="00877D26"/>
    <w:rsid w:val="008939A6"/>
    <w:rsid w:val="00896639"/>
    <w:rsid w:val="008A2473"/>
    <w:rsid w:val="008A5360"/>
    <w:rsid w:val="008A5B24"/>
    <w:rsid w:val="008A7426"/>
    <w:rsid w:val="008B292D"/>
    <w:rsid w:val="008B4C11"/>
    <w:rsid w:val="008C02C7"/>
    <w:rsid w:val="008C3074"/>
    <w:rsid w:val="008C44FA"/>
    <w:rsid w:val="008C5323"/>
    <w:rsid w:val="008C7318"/>
    <w:rsid w:val="008D0732"/>
    <w:rsid w:val="008D19F6"/>
    <w:rsid w:val="008D48FF"/>
    <w:rsid w:val="008D4B14"/>
    <w:rsid w:val="008E4497"/>
    <w:rsid w:val="008F096E"/>
    <w:rsid w:val="008F4A9D"/>
    <w:rsid w:val="008F6838"/>
    <w:rsid w:val="008F7022"/>
    <w:rsid w:val="00903885"/>
    <w:rsid w:val="00904248"/>
    <w:rsid w:val="009047C1"/>
    <w:rsid w:val="00911A78"/>
    <w:rsid w:val="009131B3"/>
    <w:rsid w:val="00921D01"/>
    <w:rsid w:val="00922C4A"/>
    <w:rsid w:val="0092447E"/>
    <w:rsid w:val="009307FB"/>
    <w:rsid w:val="00933861"/>
    <w:rsid w:val="00936E4C"/>
    <w:rsid w:val="00940590"/>
    <w:rsid w:val="00940DB5"/>
    <w:rsid w:val="00942565"/>
    <w:rsid w:val="009452CF"/>
    <w:rsid w:val="009519FA"/>
    <w:rsid w:val="00952867"/>
    <w:rsid w:val="009539F9"/>
    <w:rsid w:val="00953A3D"/>
    <w:rsid w:val="009601C8"/>
    <w:rsid w:val="00972625"/>
    <w:rsid w:val="00972939"/>
    <w:rsid w:val="009737C5"/>
    <w:rsid w:val="00977F99"/>
    <w:rsid w:val="009838AB"/>
    <w:rsid w:val="00984528"/>
    <w:rsid w:val="0099498A"/>
    <w:rsid w:val="009A68F4"/>
    <w:rsid w:val="009A6A3B"/>
    <w:rsid w:val="009A7809"/>
    <w:rsid w:val="009A78E1"/>
    <w:rsid w:val="009B2352"/>
    <w:rsid w:val="009B2B3B"/>
    <w:rsid w:val="009B341F"/>
    <w:rsid w:val="009B3A9E"/>
    <w:rsid w:val="009B3BA2"/>
    <w:rsid w:val="009B57C3"/>
    <w:rsid w:val="009C1160"/>
    <w:rsid w:val="009C16F8"/>
    <w:rsid w:val="009C25C8"/>
    <w:rsid w:val="009C5752"/>
    <w:rsid w:val="009C5EFD"/>
    <w:rsid w:val="009D0909"/>
    <w:rsid w:val="009D204A"/>
    <w:rsid w:val="009D4B78"/>
    <w:rsid w:val="009D68D3"/>
    <w:rsid w:val="009D70C6"/>
    <w:rsid w:val="009D75FD"/>
    <w:rsid w:val="009E4425"/>
    <w:rsid w:val="009E5BD0"/>
    <w:rsid w:val="009F0247"/>
    <w:rsid w:val="009F4F90"/>
    <w:rsid w:val="00A04A86"/>
    <w:rsid w:val="00A067CD"/>
    <w:rsid w:val="00A06EF2"/>
    <w:rsid w:val="00A14C2B"/>
    <w:rsid w:val="00A14C58"/>
    <w:rsid w:val="00A17389"/>
    <w:rsid w:val="00A25D63"/>
    <w:rsid w:val="00A307F9"/>
    <w:rsid w:val="00A356D9"/>
    <w:rsid w:val="00A36B8C"/>
    <w:rsid w:val="00A4204D"/>
    <w:rsid w:val="00A425E1"/>
    <w:rsid w:val="00A42FD1"/>
    <w:rsid w:val="00A46141"/>
    <w:rsid w:val="00A527AA"/>
    <w:rsid w:val="00A6084A"/>
    <w:rsid w:val="00A61969"/>
    <w:rsid w:val="00A63391"/>
    <w:rsid w:val="00A666CB"/>
    <w:rsid w:val="00A668B7"/>
    <w:rsid w:val="00A66AF4"/>
    <w:rsid w:val="00A66BF6"/>
    <w:rsid w:val="00A724C2"/>
    <w:rsid w:val="00A72B49"/>
    <w:rsid w:val="00A816CD"/>
    <w:rsid w:val="00A81807"/>
    <w:rsid w:val="00A8188A"/>
    <w:rsid w:val="00A8318F"/>
    <w:rsid w:val="00A83ADA"/>
    <w:rsid w:val="00A84C70"/>
    <w:rsid w:val="00A84FA5"/>
    <w:rsid w:val="00A90372"/>
    <w:rsid w:val="00A92D9A"/>
    <w:rsid w:val="00A9346E"/>
    <w:rsid w:val="00A9774A"/>
    <w:rsid w:val="00AA439F"/>
    <w:rsid w:val="00AA6076"/>
    <w:rsid w:val="00AA6E20"/>
    <w:rsid w:val="00AB45ED"/>
    <w:rsid w:val="00AB47B6"/>
    <w:rsid w:val="00AB4A92"/>
    <w:rsid w:val="00AB4B08"/>
    <w:rsid w:val="00AB5BDC"/>
    <w:rsid w:val="00AB6332"/>
    <w:rsid w:val="00AB7993"/>
    <w:rsid w:val="00AC4C8E"/>
    <w:rsid w:val="00AC4E8A"/>
    <w:rsid w:val="00AD3672"/>
    <w:rsid w:val="00AD4D8C"/>
    <w:rsid w:val="00AD59B9"/>
    <w:rsid w:val="00AE11EA"/>
    <w:rsid w:val="00AE21F2"/>
    <w:rsid w:val="00AE25DD"/>
    <w:rsid w:val="00AE337F"/>
    <w:rsid w:val="00AE4E79"/>
    <w:rsid w:val="00AE7023"/>
    <w:rsid w:val="00AF0DB8"/>
    <w:rsid w:val="00AF42FF"/>
    <w:rsid w:val="00AF76D4"/>
    <w:rsid w:val="00B079B7"/>
    <w:rsid w:val="00B117DF"/>
    <w:rsid w:val="00B12CCD"/>
    <w:rsid w:val="00B131D7"/>
    <w:rsid w:val="00B13213"/>
    <w:rsid w:val="00B205F4"/>
    <w:rsid w:val="00B22A90"/>
    <w:rsid w:val="00B2480F"/>
    <w:rsid w:val="00B26EBB"/>
    <w:rsid w:val="00B306FC"/>
    <w:rsid w:val="00B327E3"/>
    <w:rsid w:val="00B33A2C"/>
    <w:rsid w:val="00B41D8E"/>
    <w:rsid w:val="00B4777F"/>
    <w:rsid w:val="00B501E0"/>
    <w:rsid w:val="00B50BE3"/>
    <w:rsid w:val="00B54EDE"/>
    <w:rsid w:val="00B55742"/>
    <w:rsid w:val="00B57A4A"/>
    <w:rsid w:val="00B65010"/>
    <w:rsid w:val="00B66B27"/>
    <w:rsid w:val="00B7089B"/>
    <w:rsid w:val="00B747F0"/>
    <w:rsid w:val="00B74AD9"/>
    <w:rsid w:val="00B7650F"/>
    <w:rsid w:val="00B76638"/>
    <w:rsid w:val="00B7696D"/>
    <w:rsid w:val="00B81489"/>
    <w:rsid w:val="00B823AA"/>
    <w:rsid w:val="00B8513B"/>
    <w:rsid w:val="00B85856"/>
    <w:rsid w:val="00B90177"/>
    <w:rsid w:val="00B9117D"/>
    <w:rsid w:val="00B9405C"/>
    <w:rsid w:val="00BA06D3"/>
    <w:rsid w:val="00BA13D7"/>
    <w:rsid w:val="00BA1570"/>
    <w:rsid w:val="00BA327B"/>
    <w:rsid w:val="00BA3300"/>
    <w:rsid w:val="00BA45DB"/>
    <w:rsid w:val="00BB2574"/>
    <w:rsid w:val="00BB2CEA"/>
    <w:rsid w:val="00BB3A52"/>
    <w:rsid w:val="00BB3F52"/>
    <w:rsid w:val="00BB5F46"/>
    <w:rsid w:val="00BB6C6B"/>
    <w:rsid w:val="00BB76DC"/>
    <w:rsid w:val="00BC0D41"/>
    <w:rsid w:val="00BC6092"/>
    <w:rsid w:val="00BD06B8"/>
    <w:rsid w:val="00BD0CDC"/>
    <w:rsid w:val="00BE00DC"/>
    <w:rsid w:val="00BE2133"/>
    <w:rsid w:val="00BE213C"/>
    <w:rsid w:val="00BE2FB6"/>
    <w:rsid w:val="00BE46A6"/>
    <w:rsid w:val="00BE6FFF"/>
    <w:rsid w:val="00BF4184"/>
    <w:rsid w:val="00BF5318"/>
    <w:rsid w:val="00C0601E"/>
    <w:rsid w:val="00C1399B"/>
    <w:rsid w:val="00C151F7"/>
    <w:rsid w:val="00C16457"/>
    <w:rsid w:val="00C2075F"/>
    <w:rsid w:val="00C21ADC"/>
    <w:rsid w:val="00C23D16"/>
    <w:rsid w:val="00C24741"/>
    <w:rsid w:val="00C30DA9"/>
    <w:rsid w:val="00C30DBA"/>
    <w:rsid w:val="00C31D30"/>
    <w:rsid w:val="00C33ADB"/>
    <w:rsid w:val="00C41673"/>
    <w:rsid w:val="00C441A9"/>
    <w:rsid w:val="00C44B5B"/>
    <w:rsid w:val="00C46C60"/>
    <w:rsid w:val="00C46F68"/>
    <w:rsid w:val="00C47BDF"/>
    <w:rsid w:val="00C5051A"/>
    <w:rsid w:val="00C515FA"/>
    <w:rsid w:val="00C53FD4"/>
    <w:rsid w:val="00C561AE"/>
    <w:rsid w:val="00C56A9A"/>
    <w:rsid w:val="00C612BC"/>
    <w:rsid w:val="00C63E93"/>
    <w:rsid w:val="00C65B25"/>
    <w:rsid w:val="00C67262"/>
    <w:rsid w:val="00C704A5"/>
    <w:rsid w:val="00C73976"/>
    <w:rsid w:val="00C751A9"/>
    <w:rsid w:val="00C76DFE"/>
    <w:rsid w:val="00C80792"/>
    <w:rsid w:val="00C8645D"/>
    <w:rsid w:val="00C8653B"/>
    <w:rsid w:val="00C86ED2"/>
    <w:rsid w:val="00C90839"/>
    <w:rsid w:val="00C91854"/>
    <w:rsid w:val="00C9195F"/>
    <w:rsid w:val="00C9256B"/>
    <w:rsid w:val="00C94617"/>
    <w:rsid w:val="00C947A3"/>
    <w:rsid w:val="00C95BCA"/>
    <w:rsid w:val="00C95D3B"/>
    <w:rsid w:val="00C97582"/>
    <w:rsid w:val="00C976C2"/>
    <w:rsid w:val="00CA01C0"/>
    <w:rsid w:val="00CA3DA7"/>
    <w:rsid w:val="00CA6490"/>
    <w:rsid w:val="00CB01CB"/>
    <w:rsid w:val="00CB1388"/>
    <w:rsid w:val="00CB29F9"/>
    <w:rsid w:val="00CB43C6"/>
    <w:rsid w:val="00CB57B8"/>
    <w:rsid w:val="00CB7814"/>
    <w:rsid w:val="00CB7D64"/>
    <w:rsid w:val="00CC0D84"/>
    <w:rsid w:val="00CC230C"/>
    <w:rsid w:val="00CC3E5E"/>
    <w:rsid w:val="00CD07D0"/>
    <w:rsid w:val="00CD350C"/>
    <w:rsid w:val="00CD6E39"/>
    <w:rsid w:val="00CD7E74"/>
    <w:rsid w:val="00CE12C4"/>
    <w:rsid w:val="00CE15FD"/>
    <w:rsid w:val="00CE5869"/>
    <w:rsid w:val="00CE5DD5"/>
    <w:rsid w:val="00CE5F9D"/>
    <w:rsid w:val="00CE774E"/>
    <w:rsid w:val="00CF2B2B"/>
    <w:rsid w:val="00CF3240"/>
    <w:rsid w:val="00CF3A7A"/>
    <w:rsid w:val="00CF4DE3"/>
    <w:rsid w:val="00CF684F"/>
    <w:rsid w:val="00CF6C1C"/>
    <w:rsid w:val="00CF6E91"/>
    <w:rsid w:val="00CF7485"/>
    <w:rsid w:val="00D003C0"/>
    <w:rsid w:val="00D05A0C"/>
    <w:rsid w:val="00D1556B"/>
    <w:rsid w:val="00D16A07"/>
    <w:rsid w:val="00D16F92"/>
    <w:rsid w:val="00D1768A"/>
    <w:rsid w:val="00D20F76"/>
    <w:rsid w:val="00D2236D"/>
    <w:rsid w:val="00D22F03"/>
    <w:rsid w:val="00D23DA8"/>
    <w:rsid w:val="00D24E90"/>
    <w:rsid w:val="00D25590"/>
    <w:rsid w:val="00D25949"/>
    <w:rsid w:val="00D3324F"/>
    <w:rsid w:val="00D3700A"/>
    <w:rsid w:val="00D412E7"/>
    <w:rsid w:val="00D4157C"/>
    <w:rsid w:val="00D4216D"/>
    <w:rsid w:val="00D428DA"/>
    <w:rsid w:val="00D44C14"/>
    <w:rsid w:val="00D44D46"/>
    <w:rsid w:val="00D4511E"/>
    <w:rsid w:val="00D47001"/>
    <w:rsid w:val="00D63400"/>
    <w:rsid w:val="00D71D64"/>
    <w:rsid w:val="00D71FC8"/>
    <w:rsid w:val="00D7327A"/>
    <w:rsid w:val="00D74184"/>
    <w:rsid w:val="00D77C1E"/>
    <w:rsid w:val="00D838D9"/>
    <w:rsid w:val="00D84B68"/>
    <w:rsid w:val="00D85300"/>
    <w:rsid w:val="00D85B68"/>
    <w:rsid w:val="00D876DA"/>
    <w:rsid w:val="00D90AC7"/>
    <w:rsid w:val="00D97826"/>
    <w:rsid w:val="00DA0E5D"/>
    <w:rsid w:val="00DA60D0"/>
    <w:rsid w:val="00DA7BF6"/>
    <w:rsid w:val="00DB093C"/>
    <w:rsid w:val="00DB5278"/>
    <w:rsid w:val="00DC1A68"/>
    <w:rsid w:val="00DC25D0"/>
    <w:rsid w:val="00DC37B3"/>
    <w:rsid w:val="00DC70DF"/>
    <w:rsid w:val="00DC751B"/>
    <w:rsid w:val="00DD1BC8"/>
    <w:rsid w:val="00DD2A5D"/>
    <w:rsid w:val="00DD469D"/>
    <w:rsid w:val="00DD4AD5"/>
    <w:rsid w:val="00DD5825"/>
    <w:rsid w:val="00DD685D"/>
    <w:rsid w:val="00DE2505"/>
    <w:rsid w:val="00DE3503"/>
    <w:rsid w:val="00DE7755"/>
    <w:rsid w:val="00DE7C7E"/>
    <w:rsid w:val="00DE7CEA"/>
    <w:rsid w:val="00DF2118"/>
    <w:rsid w:val="00DF2A76"/>
    <w:rsid w:val="00DF49C2"/>
    <w:rsid w:val="00E009AE"/>
    <w:rsid w:val="00E02061"/>
    <w:rsid w:val="00E024B2"/>
    <w:rsid w:val="00E06D79"/>
    <w:rsid w:val="00E13AE7"/>
    <w:rsid w:val="00E23ABE"/>
    <w:rsid w:val="00E2407C"/>
    <w:rsid w:val="00E24481"/>
    <w:rsid w:val="00E24616"/>
    <w:rsid w:val="00E250EB"/>
    <w:rsid w:val="00E3086E"/>
    <w:rsid w:val="00E333F8"/>
    <w:rsid w:val="00E40D0F"/>
    <w:rsid w:val="00E40D51"/>
    <w:rsid w:val="00E42778"/>
    <w:rsid w:val="00E44F2C"/>
    <w:rsid w:val="00E458C0"/>
    <w:rsid w:val="00E47C9F"/>
    <w:rsid w:val="00E5103D"/>
    <w:rsid w:val="00E527E1"/>
    <w:rsid w:val="00E530D5"/>
    <w:rsid w:val="00E55136"/>
    <w:rsid w:val="00E55A42"/>
    <w:rsid w:val="00E56385"/>
    <w:rsid w:val="00E56F65"/>
    <w:rsid w:val="00E6004D"/>
    <w:rsid w:val="00E646B2"/>
    <w:rsid w:val="00E64BDE"/>
    <w:rsid w:val="00E66F3A"/>
    <w:rsid w:val="00E72379"/>
    <w:rsid w:val="00E732F4"/>
    <w:rsid w:val="00E750FE"/>
    <w:rsid w:val="00E756E4"/>
    <w:rsid w:val="00E764E7"/>
    <w:rsid w:val="00E77337"/>
    <w:rsid w:val="00E81978"/>
    <w:rsid w:val="00E82722"/>
    <w:rsid w:val="00E8493C"/>
    <w:rsid w:val="00E85EA2"/>
    <w:rsid w:val="00E864E0"/>
    <w:rsid w:val="00E95573"/>
    <w:rsid w:val="00E9687F"/>
    <w:rsid w:val="00EA14FA"/>
    <w:rsid w:val="00EA1D2D"/>
    <w:rsid w:val="00EA3B44"/>
    <w:rsid w:val="00EA5B49"/>
    <w:rsid w:val="00EA71DF"/>
    <w:rsid w:val="00EB2F01"/>
    <w:rsid w:val="00EB50DF"/>
    <w:rsid w:val="00EB691C"/>
    <w:rsid w:val="00EC08C0"/>
    <w:rsid w:val="00EC0A0C"/>
    <w:rsid w:val="00EC1A9B"/>
    <w:rsid w:val="00EC2A05"/>
    <w:rsid w:val="00EC40D1"/>
    <w:rsid w:val="00EC428A"/>
    <w:rsid w:val="00EC6510"/>
    <w:rsid w:val="00EC6C9E"/>
    <w:rsid w:val="00ED0CB8"/>
    <w:rsid w:val="00ED1B9E"/>
    <w:rsid w:val="00ED2141"/>
    <w:rsid w:val="00ED4FD2"/>
    <w:rsid w:val="00ED6479"/>
    <w:rsid w:val="00ED68C0"/>
    <w:rsid w:val="00EE1873"/>
    <w:rsid w:val="00EE53FF"/>
    <w:rsid w:val="00EE682A"/>
    <w:rsid w:val="00EE6F7C"/>
    <w:rsid w:val="00EE7D60"/>
    <w:rsid w:val="00EE7FEE"/>
    <w:rsid w:val="00EF00CA"/>
    <w:rsid w:val="00EF0E7C"/>
    <w:rsid w:val="00EF2CD0"/>
    <w:rsid w:val="00EF53E9"/>
    <w:rsid w:val="00EF6DBA"/>
    <w:rsid w:val="00F05C78"/>
    <w:rsid w:val="00F07626"/>
    <w:rsid w:val="00F1084B"/>
    <w:rsid w:val="00F116C4"/>
    <w:rsid w:val="00F13502"/>
    <w:rsid w:val="00F15DB3"/>
    <w:rsid w:val="00F21625"/>
    <w:rsid w:val="00F272B4"/>
    <w:rsid w:val="00F308EF"/>
    <w:rsid w:val="00F33ED6"/>
    <w:rsid w:val="00F340EE"/>
    <w:rsid w:val="00F379B7"/>
    <w:rsid w:val="00F412EC"/>
    <w:rsid w:val="00F4657B"/>
    <w:rsid w:val="00F525FA"/>
    <w:rsid w:val="00F543A3"/>
    <w:rsid w:val="00F55A3B"/>
    <w:rsid w:val="00F6238A"/>
    <w:rsid w:val="00F62449"/>
    <w:rsid w:val="00F71C5C"/>
    <w:rsid w:val="00F728BD"/>
    <w:rsid w:val="00F754EF"/>
    <w:rsid w:val="00F80AF9"/>
    <w:rsid w:val="00F828EC"/>
    <w:rsid w:val="00F870EF"/>
    <w:rsid w:val="00F969D0"/>
    <w:rsid w:val="00FA0FB9"/>
    <w:rsid w:val="00FA1932"/>
    <w:rsid w:val="00FB4D31"/>
    <w:rsid w:val="00FB4F9F"/>
    <w:rsid w:val="00FC0F26"/>
    <w:rsid w:val="00FC40D5"/>
    <w:rsid w:val="00FC4693"/>
    <w:rsid w:val="00FC46FD"/>
    <w:rsid w:val="00FC5E73"/>
    <w:rsid w:val="00FD024F"/>
    <w:rsid w:val="00FD11C5"/>
    <w:rsid w:val="00FD359D"/>
    <w:rsid w:val="00FD7182"/>
    <w:rsid w:val="00FD7B72"/>
    <w:rsid w:val="00FE13FF"/>
    <w:rsid w:val="00FE584D"/>
    <w:rsid w:val="00FE6741"/>
    <w:rsid w:val="00FF2002"/>
    <w:rsid w:val="00FF3712"/>
    <w:rsid w:val="00FF4598"/>
    <w:rsid w:val="00FF61D7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90E6E"/>
  <w15:chartTrackingRefBased/>
  <w15:docId w15:val="{8D8965F0-4946-4AFC-8F1C-2E8F875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103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9E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6C61E7"/>
  </w:style>
  <w:style w:type="character" w:customStyle="1" w:styleId="mo">
    <w:name w:val="mo"/>
    <w:basedOn w:val="DefaultParagraphFont"/>
    <w:rsid w:val="006C61E7"/>
  </w:style>
  <w:style w:type="character" w:customStyle="1" w:styleId="mn">
    <w:name w:val="mn"/>
    <w:basedOn w:val="DefaultParagraphFont"/>
    <w:rsid w:val="006C61E7"/>
  </w:style>
  <w:style w:type="character" w:customStyle="1" w:styleId="mjxassistivemathml">
    <w:name w:val="mjx_assistive_mathml"/>
    <w:basedOn w:val="DefaultParagraphFont"/>
    <w:rsid w:val="006C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913141CF014BD8A98875E895EB5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20434-516F-48DD-830D-F4FA9708BFA4}"/>
      </w:docPartPr>
      <w:docPartBody>
        <w:p w:rsidR="00B24621" w:rsidRDefault="003E008A">
          <w:pPr>
            <w:pStyle w:val="3E913141CF014BD8A98875E895EB568B"/>
          </w:pPr>
          <w:r w:rsidRPr="005D3A03">
            <w:t>Figures title:</w:t>
          </w:r>
        </w:p>
      </w:docPartBody>
    </w:docPart>
    <w:docPart>
      <w:docPartPr>
        <w:name w:val="142770CC7D7649C49E5F3310DA6EC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E65C4-5D80-4787-9269-CEC2B8DC9BA8}"/>
      </w:docPartPr>
      <w:docPartBody>
        <w:p w:rsidR="00F751AB" w:rsidRDefault="00210EA0" w:rsidP="00210EA0">
          <w:pPr>
            <w:pStyle w:val="142770CC7D7649C49E5F3310DA6EC4C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8A"/>
    <w:rsid w:val="000F6FC8"/>
    <w:rsid w:val="001E224F"/>
    <w:rsid w:val="00210EA0"/>
    <w:rsid w:val="00287080"/>
    <w:rsid w:val="002E084A"/>
    <w:rsid w:val="00347625"/>
    <w:rsid w:val="003C3D3D"/>
    <w:rsid w:val="003E008A"/>
    <w:rsid w:val="004220BD"/>
    <w:rsid w:val="006C1D6B"/>
    <w:rsid w:val="00A16230"/>
    <w:rsid w:val="00A430EA"/>
    <w:rsid w:val="00A5475F"/>
    <w:rsid w:val="00B24621"/>
    <w:rsid w:val="00CA62B9"/>
    <w:rsid w:val="00D50BE6"/>
    <w:rsid w:val="00D904E2"/>
    <w:rsid w:val="00E458D4"/>
    <w:rsid w:val="00F751AB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A43A64E95494097ADB232D46E532B">
    <w:name w:val="65CA43A64E95494097ADB232D46E532B"/>
  </w:style>
  <w:style w:type="paragraph" w:customStyle="1" w:styleId="F946DECB2ED44DC3A3F0DA470560B8BB">
    <w:name w:val="F946DECB2ED44DC3A3F0DA470560B8BB"/>
  </w:style>
  <w:style w:type="paragraph" w:customStyle="1" w:styleId="84EF80D71ADF47B794B8D69F63E486AF">
    <w:name w:val="84EF80D71ADF47B794B8D69F63E486AF"/>
  </w:style>
  <w:style w:type="paragraph" w:customStyle="1" w:styleId="12E9E39C3E15407893BD9E888383688A">
    <w:name w:val="12E9E39C3E15407893BD9E888383688A"/>
  </w:style>
  <w:style w:type="paragraph" w:customStyle="1" w:styleId="90F453E7027F4E0FAA72D07994340BB7">
    <w:name w:val="90F453E7027F4E0FAA72D07994340BB7"/>
  </w:style>
  <w:style w:type="paragraph" w:customStyle="1" w:styleId="08A9B07C362E4021B9EA865207ABCEEF">
    <w:name w:val="08A9B07C362E4021B9EA865207ABCEE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6E28929317C4437A741FA80B92A2443">
    <w:name w:val="C6E28929317C4437A741FA80B92A2443"/>
  </w:style>
  <w:style w:type="paragraph" w:customStyle="1" w:styleId="294F0E7A4C874E21975B3E687EB2C9CD">
    <w:name w:val="294F0E7A4C874E21975B3E687EB2C9CD"/>
  </w:style>
  <w:style w:type="paragraph" w:customStyle="1" w:styleId="A530EF2EE93B4E399A549FA7155B541D">
    <w:name w:val="A530EF2EE93B4E399A549FA7155B541D"/>
  </w:style>
  <w:style w:type="paragraph" w:customStyle="1" w:styleId="8268A93329354C04AB75977C3D7F1A94">
    <w:name w:val="8268A93329354C04AB75977C3D7F1A94"/>
  </w:style>
  <w:style w:type="paragraph" w:customStyle="1" w:styleId="3E6FA2BC9A574FEA803894769DAF3C57">
    <w:name w:val="3E6FA2BC9A574FEA803894769DAF3C57"/>
  </w:style>
  <w:style w:type="paragraph" w:customStyle="1" w:styleId="8368DE00B4F54026947BA1B9EE0D026E">
    <w:name w:val="8368DE00B4F54026947BA1B9EE0D026E"/>
  </w:style>
  <w:style w:type="paragraph" w:customStyle="1" w:styleId="F5C0E0631A3644C0942D480401DFF3E7">
    <w:name w:val="F5C0E0631A3644C0942D480401DFF3E7"/>
  </w:style>
  <w:style w:type="paragraph" w:customStyle="1" w:styleId="4F48B0298D2C467FAE8C569D1A40371F">
    <w:name w:val="4F48B0298D2C467FAE8C569D1A40371F"/>
  </w:style>
  <w:style w:type="paragraph" w:customStyle="1" w:styleId="6FF5E3EC813344D8827D792560E5B5EC">
    <w:name w:val="6FF5E3EC813344D8827D792560E5B5EC"/>
  </w:style>
  <w:style w:type="paragraph" w:customStyle="1" w:styleId="A6794362BA2B480BB1EEE276F5106D11">
    <w:name w:val="A6794362BA2B480BB1EEE276F5106D11"/>
  </w:style>
  <w:style w:type="paragraph" w:customStyle="1" w:styleId="D6D6D713183F4149A80C0BE7E1372CDB">
    <w:name w:val="D6D6D713183F4149A80C0BE7E1372CDB"/>
  </w:style>
  <w:style w:type="paragraph" w:customStyle="1" w:styleId="EF8332F1D6FB431CB722D6D54A773A07">
    <w:name w:val="EF8332F1D6FB431CB722D6D54A773A07"/>
  </w:style>
  <w:style w:type="paragraph" w:customStyle="1" w:styleId="DF6CCD0B024F4FD29C13D95CFF30841C">
    <w:name w:val="DF6CCD0B024F4FD29C13D95CFF30841C"/>
  </w:style>
  <w:style w:type="paragraph" w:customStyle="1" w:styleId="59EA0739848A4C779590D61AF992718C">
    <w:name w:val="59EA0739848A4C779590D61AF992718C"/>
  </w:style>
  <w:style w:type="paragraph" w:customStyle="1" w:styleId="55B673D3FBC6468F9C2215C605976E4D">
    <w:name w:val="55B673D3FBC6468F9C2215C605976E4D"/>
  </w:style>
  <w:style w:type="paragraph" w:customStyle="1" w:styleId="93FD09A75607462E80AC5C2DB7543E8A">
    <w:name w:val="93FD09A75607462E80AC5C2DB7543E8A"/>
  </w:style>
  <w:style w:type="paragraph" w:customStyle="1" w:styleId="7CD37544A52D49F5B63EBD645D85B4CE">
    <w:name w:val="7CD37544A52D49F5B63EBD645D85B4CE"/>
  </w:style>
  <w:style w:type="paragraph" w:customStyle="1" w:styleId="2A4B34A1161B40ABA2E78CFA4FDE367D">
    <w:name w:val="2A4B34A1161B40ABA2E78CFA4FDE367D"/>
  </w:style>
  <w:style w:type="paragraph" w:customStyle="1" w:styleId="2705DEFE3DEC4FCEA5C3C61127DB6DA4">
    <w:name w:val="2705DEFE3DEC4FCEA5C3C61127DB6DA4"/>
  </w:style>
  <w:style w:type="paragraph" w:customStyle="1" w:styleId="D6E90A787E9D4110BF392BA1825FAF02">
    <w:name w:val="D6E90A787E9D4110BF392BA1825FAF02"/>
  </w:style>
  <w:style w:type="paragraph" w:customStyle="1" w:styleId="7B8E36451F334E379D76A749FAA88537">
    <w:name w:val="7B8E36451F334E379D76A749FAA88537"/>
  </w:style>
  <w:style w:type="paragraph" w:customStyle="1" w:styleId="A70DA555B38E4C15AAFB72E0966C3BFD">
    <w:name w:val="A70DA555B38E4C15AAFB72E0966C3BFD"/>
  </w:style>
  <w:style w:type="paragraph" w:customStyle="1" w:styleId="2ABF167362894D709FA633C5B1524C9A">
    <w:name w:val="2ABF167362894D709FA633C5B1524C9A"/>
  </w:style>
  <w:style w:type="paragraph" w:customStyle="1" w:styleId="838A515F7B8A4570BA79BB6BD838690A">
    <w:name w:val="838A515F7B8A4570BA79BB6BD838690A"/>
  </w:style>
  <w:style w:type="paragraph" w:customStyle="1" w:styleId="42D5627BC15D4A9CADC24EDE297D9979">
    <w:name w:val="42D5627BC15D4A9CADC24EDE297D9979"/>
  </w:style>
  <w:style w:type="paragraph" w:customStyle="1" w:styleId="4105D26E3D9749FFB38316BEDAB61AC0">
    <w:name w:val="4105D26E3D9749FFB38316BEDAB61AC0"/>
  </w:style>
  <w:style w:type="paragraph" w:customStyle="1" w:styleId="28595932806743BEAD4141F55601F436">
    <w:name w:val="28595932806743BEAD4141F55601F436"/>
  </w:style>
  <w:style w:type="paragraph" w:customStyle="1" w:styleId="A7B7108502D845D4B36A03E13D39345C">
    <w:name w:val="A7B7108502D845D4B36A03E13D39345C"/>
  </w:style>
  <w:style w:type="paragraph" w:customStyle="1" w:styleId="11A3D982258A46D4BC824BD44724035B">
    <w:name w:val="11A3D982258A46D4BC824BD44724035B"/>
  </w:style>
  <w:style w:type="paragraph" w:customStyle="1" w:styleId="3A8C386A503F4C97A583F3D9D5988712">
    <w:name w:val="3A8C386A503F4C97A583F3D9D5988712"/>
  </w:style>
  <w:style w:type="paragraph" w:customStyle="1" w:styleId="6C267BCADFCF43F1BC968941574FF6A0">
    <w:name w:val="6C267BCADFCF43F1BC968941574FF6A0"/>
  </w:style>
  <w:style w:type="paragraph" w:customStyle="1" w:styleId="84415CD4C69641299ED820AF913EE76D">
    <w:name w:val="84415CD4C69641299ED820AF913EE76D"/>
  </w:style>
  <w:style w:type="paragraph" w:customStyle="1" w:styleId="F219FCA5E8AE4C6B991D2C45A4F78CBD">
    <w:name w:val="F219FCA5E8AE4C6B991D2C45A4F78CBD"/>
  </w:style>
  <w:style w:type="paragraph" w:customStyle="1" w:styleId="16ED78CCE5144C99BDF25D57CC931D31">
    <w:name w:val="16ED78CCE5144C99BDF25D57CC931D31"/>
  </w:style>
  <w:style w:type="paragraph" w:customStyle="1" w:styleId="9F646F8BF9A2488CB5D56CFDF89B5DF1">
    <w:name w:val="9F646F8BF9A2488CB5D56CFDF89B5DF1"/>
  </w:style>
  <w:style w:type="paragraph" w:customStyle="1" w:styleId="8BDAB75F1F014CDD8F652A1F663D235A">
    <w:name w:val="8BDAB75F1F014CDD8F652A1F663D235A"/>
  </w:style>
  <w:style w:type="paragraph" w:customStyle="1" w:styleId="F409306D0A904F0CBE49B5AFA61B558E">
    <w:name w:val="F409306D0A904F0CBE49B5AFA61B558E"/>
  </w:style>
  <w:style w:type="paragraph" w:customStyle="1" w:styleId="323CEE2B301D46D99BD624F49C068886">
    <w:name w:val="323CEE2B301D46D99BD624F49C068886"/>
  </w:style>
  <w:style w:type="paragraph" w:customStyle="1" w:styleId="AF7747FA45A9476786F48CB97CAEDA77">
    <w:name w:val="AF7747FA45A9476786F48CB97CAEDA77"/>
  </w:style>
  <w:style w:type="paragraph" w:customStyle="1" w:styleId="F1BAAC01DB4D4BF9B3BAAB0CB034FC51">
    <w:name w:val="F1BAAC01DB4D4BF9B3BAAB0CB034FC51"/>
  </w:style>
  <w:style w:type="paragraph" w:customStyle="1" w:styleId="A69C1EE2CFF34B928178FE3AB91D909D">
    <w:name w:val="A69C1EE2CFF34B928178FE3AB91D909D"/>
  </w:style>
  <w:style w:type="paragraph" w:customStyle="1" w:styleId="9D4DA3B092FD42B7B2A212D6C36B7DB8">
    <w:name w:val="9D4DA3B092FD42B7B2A212D6C36B7DB8"/>
  </w:style>
  <w:style w:type="paragraph" w:customStyle="1" w:styleId="D035FEA76BD74508BC64A42B8BA217A9">
    <w:name w:val="D035FEA76BD74508BC64A42B8BA217A9"/>
  </w:style>
  <w:style w:type="paragraph" w:customStyle="1" w:styleId="54B30F3683CB463E96263325DB877476">
    <w:name w:val="54B30F3683CB463E96263325DB877476"/>
  </w:style>
  <w:style w:type="paragraph" w:customStyle="1" w:styleId="7FCD6618BF2B4A089B967338F5259D1A">
    <w:name w:val="7FCD6618BF2B4A089B967338F5259D1A"/>
  </w:style>
  <w:style w:type="paragraph" w:customStyle="1" w:styleId="089BB47254D44D4C9E99A6FA040B9EA6">
    <w:name w:val="089BB47254D44D4C9E99A6FA040B9EA6"/>
  </w:style>
  <w:style w:type="paragraph" w:customStyle="1" w:styleId="99F01569FE344C778FFBBDCFD0F1B9D0">
    <w:name w:val="99F01569FE344C778FFBBDCFD0F1B9D0"/>
  </w:style>
  <w:style w:type="paragraph" w:customStyle="1" w:styleId="F74E807C43A54320B9F2BC39729A34D3">
    <w:name w:val="F74E807C43A54320B9F2BC39729A34D3"/>
  </w:style>
  <w:style w:type="paragraph" w:customStyle="1" w:styleId="4AE891FB8D8246BF83C9EF3EF35709A3">
    <w:name w:val="4AE891FB8D8246BF83C9EF3EF35709A3"/>
  </w:style>
  <w:style w:type="paragraph" w:customStyle="1" w:styleId="7C99D3A8792648EDADD6283EE7C11358">
    <w:name w:val="7C99D3A8792648EDADD6283EE7C11358"/>
  </w:style>
  <w:style w:type="paragraph" w:customStyle="1" w:styleId="14186B54B0064DB3BB2695D25C58304C">
    <w:name w:val="14186B54B0064DB3BB2695D25C58304C"/>
  </w:style>
  <w:style w:type="paragraph" w:customStyle="1" w:styleId="10AB0B49989C49A5BC9B067154DEA2E8">
    <w:name w:val="10AB0B49989C49A5BC9B067154DEA2E8"/>
  </w:style>
  <w:style w:type="paragraph" w:customStyle="1" w:styleId="10AF2F1FA4024A62875F9507297E7A2E">
    <w:name w:val="10AF2F1FA4024A62875F9507297E7A2E"/>
  </w:style>
  <w:style w:type="paragraph" w:customStyle="1" w:styleId="4C1325B4D9664A88970723EE430D31C9">
    <w:name w:val="4C1325B4D9664A88970723EE430D31C9"/>
  </w:style>
  <w:style w:type="paragraph" w:customStyle="1" w:styleId="CC72FE3A033D4A86AA84981847CBF818">
    <w:name w:val="CC72FE3A033D4A86AA84981847CBF818"/>
  </w:style>
  <w:style w:type="paragraph" w:customStyle="1" w:styleId="3E913141CF014BD8A98875E895EB568B">
    <w:name w:val="3E913141CF014BD8A98875E895EB568B"/>
  </w:style>
  <w:style w:type="paragraph" w:customStyle="1" w:styleId="4EBD206B8DC046CDB43614656AD85C21">
    <w:name w:val="4EBD206B8DC046CDB43614656AD85C21"/>
  </w:style>
  <w:style w:type="paragraph" w:customStyle="1" w:styleId="AA15921E901D42DEBD2A3CF2B221E112">
    <w:name w:val="AA15921E901D42DEBD2A3CF2B221E112"/>
    <w:rsid w:val="00210EA0"/>
  </w:style>
  <w:style w:type="paragraph" w:customStyle="1" w:styleId="142770CC7D7649C49E5F3310DA6EC4CE">
    <w:name w:val="142770CC7D7649C49E5F3310DA6EC4CE"/>
    <w:rsid w:val="00210E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Spark Asgn work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77F34-F819-4664-AA71-B359D19F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7633</TotalTime>
  <Pages>7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5: Spark Lab Work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 Asgn Work</dc:title>
  <dc:subject/>
  <dc:creator>shivani sharma</dc:creator>
  <cp:keywords/>
  <dc:description/>
  <cp:lastModifiedBy>shivani sharma</cp:lastModifiedBy>
  <cp:revision>839</cp:revision>
  <dcterms:created xsi:type="dcterms:W3CDTF">2019-11-03T00:27:00Z</dcterms:created>
  <dcterms:modified xsi:type="dcterms:W3CDTF">2020-05-11T03:44:00Z</dcterms:modified>
</cp:coreProperties>
</file>