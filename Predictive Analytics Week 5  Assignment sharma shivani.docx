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AF96" w14:textId="34AE868F" w:rsidR="00E81978" w:rsidRPr="00CA6490" w:rsidRDefault="008F367F" w:rsidP="008F367F">
      <w:pPr>
        <w:pStyle w:val="Title"/>
        <w:ind w:left="1440"/>
        <w:jc w:val="left"/>
        <w:rPr>
          <w:b/>
        </w:rPr>
      </w:pPr>
      <w:r>
        <w:rPr>
          <w:b/>
        </w:rPr>
        <w:t xml:space="preserve">        </w:t>
      </w: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Pr>
              <w:b/>
            </w:rPr>
            <w:t xml:space="preserve">Module </w:t>
          </w:r>
          <w:r w:rsidR="00670174">
            <w:rPr>
              <w:b/>
            </w:rPr>
            <w:t>5</w:t>
          </w:r>
          <w:r>
            <w:rPr>
              <w:b/>
            </w:rPr>
            <w:t xml:space="preserve"> Predictive Analytics</w:t>
          </w:r>
        </w:sdtContent>
      </w:sdt>
    </w:p>
    <w:p w14:paraId="3AA3EA07" w14:textId="77777777" w:rsidR="00B823AA" w:rsidRDefault="006F4D44" w:rsidP="006F4D44">
      <w:pPr>
        <w:pStyle w:val="Title2"/>
        <w:ind w:left="1440"/>
        <w:jc w:val="left"/>
      </w:pPr>
      <w:r>
        <w:rPr>
          <w:b/>
        </w:rPr>
        <w:t xml:space="preserve">        </w:t>
      </w:r>
      <w:r w:rsidR="00727EE7" w:rsidRPr="00CA6490">
        <w:rPr>
          <w:b/>
        </w:rPr>
        <w:t>Author’s Name:</w:t>
      </w:r>
      <w:r>
        <w:rPr>
          <w:b/>
        </w:rPr>
        <w:t xml:space="preserve"> </w:t>
      </w:r>
      <w:r w:rsidR="007276BB">
        <w:t>S</w:t>
      </w:r>
      <w:r w:rsidR="00727EE7">
        <w:t>hivani Sharma</w:t>
      </w:r>
    </w:p>
    <w:p w14:paraId="3D55F4E5" w14:textId="187FC6EF" w:rsidR="00E81978" w:rsidRDefault="006F4D44" w:rsidP="006F4D44">
      <w:pPr>
        <w:pStyle w:val="Title2"/>
        <w:jc w:val="left"/>
      </w:pPr>
      <w:r>
        <w:rPr>
          <w:b/>
        </w:rPr>
        <w:t xml:space="preserve">                                </w:t>
      </w:r>
      <w:r w:rsidR="00727EE7" w:rsidRPr="00CA6490">
        <w:rPr>
          <w:b/>
        </w:rPr>
        <w:t>Course Number:</w:t>
      </w:r>
      <w:r w:rsidR="00727EE7">
        <w:t xml:space="preserve"> ALY60</w:t>
      </w:r>
      <w:r w:rsidR="00BD2249">
        <w:t>2</w:t>
      </w:r>
      <w:r w:rsidR="002513D3">
        <w:t>0</w:t>
      </w:r>
    </w:p>
    <w:p w14:paraId="25A0D3AE" w14:textId="2026119D" w:rsidR="00727EE7" w:rsidRDefault="006F4D44" w:rsidP="006F4D44">
      <w:pPr>
        <w:pStyle w:val="Title2"/>
        <w:jc w:val="left"/>
      </w:pPr>
      <w:r>
        <w:rPr>
          <w:b/>
        </w:rPr>
        <w:t xml:space="preserve">                                </w:t>
      </w:r>
      <w:r w:rsidR="00727EE7" w:rsidRPr="00CA6490">
        <w:rPr>
          <w:b/>
        </w:rPr>
        <w:t>Course Title:</w:t>
      </w:r>
      <w:r w:rsidR="00BD2249">
        <w:t xml:space="preserve"> Predictive </w:t>
      </w:r>
      <w:r w:rsidR="002513D3">
        <w:t>Analytics</w:t>
      </w:r>
    </w:p>
    <w:p w14:paraId="25E56F90" w14:textId="77777777" w:rsidR="00727EE7" w:rsidRDefault="006F4D44" w:rsidP="006F4D44">
      <w:pPr>
        <w:pStyle w:val="Title2"/>
        <w:jc w:val="left"/>
      </w:pPr>
      <w:r>
        <w:rPr>
          <w:b/>
        </w:rPr>
        <w:t xml:space="preserve">                                </w:t>
      </w:r>
      <w:r w:rsidR="00727EE7" w:rsidRPr="00CA6490">
        <w:rPr>
          <w:b/>
        </w:rPr>
        <w:t>Academic Term:</w:t>
      </w:r>
      <w:r w:rsidR="00727EE7">
        <w:t xml:space="preserve"> Fall 2019 CPS Analytics</w:t>
      </w:r>
    </w:p>
    <w:p w14:paraId="6DF5A760" w14:textId="30B3FC2B" w:rsidR="00727EE7" w:rsidRDefault="006F4D44" w:rsidP="006F4D44">
      <w:pPr>
        <w:pStyle w:val="Title2"/>
        <w:jc w:val="left"/>
      </w:pPr>
      <w:r>
        <w:rPr>
          <w:b/>
        </w:rPr>
        <w:t xml:space="preserve">                                </w:t>
      </w:r>
      <w:r w:rsidR="00727EE7" w:rsidRPr="00CA6490">
        <w:rPr>
          <w:b/>
        </w:rPr>
        <w:t>Instructor’s Name:</w:t>
      </w:r>
      <w:r w:rsidR="00727EE7">
        <w:t xml:space="preserve"> </w:t>
      </w:r>
      <w:r w:rsidR="00BD2249">
        <w:t>Marco Montes de Oca</w:t>
      </w:r>
      <w:r w:rsidR="008708A1">
        <w:t xml:space="preserve"> </w:t>
      </w:r>
    </w:p>
    <w:p w14:paraId="0422F355" w14:textId="243BB315" w:rsidR="00727EE7" w:rsidRDefault="006F4D44" w:rsidP="006F4D44">
      <w:pPr>
        <w:pStyle w:val="Title2"/>
        <w:jc w:val="left"/>
      </w:pPr>
      <w:r>
        <w:rPr>
          <w:b/>
        </w:rPr>
        <w:t xml:space="preserve">                                </w:t>
      </w:r>
      <w:r w:rsidR="00727EE7" w:rsidRPr="00CA6490">
        <w:rPr>
          <w:b/>
        </w:rPr>
        <w:t>Assignment Completion Date:</w:t>
      </w:r>
      <w:r w:rsidR="00727EE7">
        <w:t xml:space="preserve"> </w:t>
      </w:r>
      <w:r w:rsidR="00B210C8">
        <w:t>10</w:t>
      </w:r>
      <w:r w:rsidR="00CA6490">
        <w:t>-</w:t>
      </w:r>
      <w:r w:rsidR="00670174">
        <w:t>20</w:t>
      </w:r>
      <w:r w:rsidR="00CA6490">
        <w:t>-20</w:t>
      </w:r>
      <w:r w:rsidR="002513D3">
        <w:t>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106922B4" w14:textId="25DA7CB3" w:rsidR="00E81978" w:rsidRDefault="006F3FC5" w:rsidP="00B823AA">
      <w:pPr>
        <w:pStyle w:val="Title2"/>
        <w:rPr>
          <w:b/>
        </w:rPr>
      </w:pPr>
      <w:r w:rsidRPr="006F3FC5">
        <w:rPr>
          <w:b/>
        </w:rPr>
        <w:t xml:space="preserve">Introduction </w:t>
      </w:r>
    </w:p>
    <w:p w14:paraId="34D26B17" w14:textId="77777777" w:rsidR="00E06A9C" w:rsidRDefault="00D20436" w:rsidP="00670174">
      <w:pPr>
        <w:pStyle w:val="Title2"/>
        <w:ind w:firstLine="720"/>
        <w:jc w:val="left"/>
        <w:rPr>
          <w:bCs/>
        </w:rPr>
      </w:pPr>
      <w:r>
        <w:rPr>
          <w:bCs/>
        </w:rPr>
        <w:t xml:space="preserve">This week’s assignment </w:t>
      </w:r>
      <w:r w:rsidR="00670174">
        <w:rPr>
          <w:bCs/>
        </w:rPr>
        <w:t>is based on one of the algorithm i.e “Naïve Bayes”</w:t>
      </w:r>
      <w:r w:rsidR="00CE3E65">
        <w:rPr>
          <w:bCs/>
        </w:rPr>
        <w:t xml:space="preserve"> which is used for text classification purpose and it is basically a NLP concept i.e “natural language processing”.</w:t>
      </w:r>
      <w:r w:rsidR="00E06A9C">
        <w:rPr>
          <w:bCs/>
        </w:rPr>
        <w:t xml:space="preserve"> Maths behind this algorithm is based on Bayes theorem where we calculate probabilities of finding a event in a set of occurrences. Where we assume one of the fact that each word is independent of the other one.</w:t>
      </w:r>
    </w:p>
    <w:p w14:paraId="4F0401DD" w14:textId="59845440" w:rsidR="00E06A9C" w:rsidRDefault="00E06A9C" w:rsidP="00670174">
      <w:pPr>
        <w:pStyle w:val="Title2"/>
        <w:ind w:firstLine="720"/>
        <w:jc w:val="left"/>
        <w:rPr>
          <w:bCs/>
        </w:rPr>
      </w:pPr>
      <w:r>
        <w:rPr>
          <w:noProof/>
        </w:rPr>
        <w:drawing>
          <wp:inline distT="0" distB="0" distL="0" distR="0" wp14:anchorId="392DE64C" wp14:editId="30E8C335">
            <wp:extent cx="47529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666750"/>
                    </a:xfrm>
                    <a:prstGeom prst="rect">
                      <a:avLst/>
                    </a:prstGeom>
                  </pic:spPr>
                </pic:pic>
              </a:graphicData>
            </a:graphic>
          </wp:inline>
        </w:drawing>
      </w:r>
    </w:p>
    <w:p w14:paraId="44A108DF" w14:textId="3EF4CC7A" w:rsidR="00E06A9C" w:rsidRDefault="00E06A9C" w:rsidP="00E06A9C">
      <w:pPr>
        <w:pStyle w:val="Title2"/>
        <w:jc w:val="left"/>
        <w:rPr>
          <w:bCs/>
        </w:rPr>
      </w:pPr>
      <w:r>
        <w:rPr>
          <w:bCs/>
        </w:rPr>
        <w:t>“Naïve Bayes” can be used for both binary and multi class classification problem statements. In this approach we calculate probabilities for each class and make it simplified to make further decisions.</w:t>
      </w:r>
    </w:p>
    <w:p w14:paraId="505535C4" w14:textId="5E1BCD39" w:rsidR="00E06A9C" w:rsidRDefault="00E06A9C" w:rsidP="00E06A9C">
      <w:pPr>
        <w:pStyle w:val="Title2"/>
        <w:jc w:val="left"/>
        <w:rPr>
          <w:bCs/>
        </w:rPr>
      </w:pPr>
      <w:r>
        <w:rPr>
          <w:bCs/>
        </w:rPr>
        <w:t>In statistics world “Naïve Bayes Classifiers” is a family of  a concept known as “Probabilistic classifier” where we make assumptions among the features.</w:t>
      </w:r>
      <w:r w:rsidR="001C604E">
        <w:rPr>
          <w:bCs/>
        </w:rPr>
        <w:t xml:space="preserve"> </w:t>
      </w:r>
    </w:p>
    <w:p w14:paraId="6B9CEF14" w14:textId="598B554C" w:rsidR="001C604E" w:rsidRDefault="001C604E" w:rsidP="00E06A9C">
      <w:pPr>
        <w:pStyle w:val="Title2"/>
        <w:jc w:val="left"/>
        <w:rPr>
          <w:bCs/>
        </w:rPr>
      </w:pPr>
      <w:r>
        <w:rPr>
          <w:bCs/>
        </w:rPr>
        <w:t xml:space="preserve">By using the conditional probabilities and </w:t>
      </w:r>
      <w:r w:rsidR="00803051">
        <w:rPr>
          <w:bCs/>
        </w:rPr>
        <w:t>“Bayesian</w:t>
      </w:r>
      <w:r>
        <w:rPr>
          <w:bCs/>
        </w:rPr>
        <w:t xml:space="preserve"> probabilities </w:t>
      </w:r>
      <w:r w:rsidR="00803051">
        <w:rPr>
          <w:bCs/>
        </w:rPr>
        <w:t>“we develop a probabilistic model:</w:t>
      </w:r>
    </w:p>
    <w:p w14:paraId="10F888BB" w14:textId="7965C5B7" w:rsidR="00803051" w:rsidRDefault="00803051" w:rsidP="00E06A9C">
      <w:pPr>
        <w:pStyle w:val="Title2"/>
        <w:jc w:val="left"/>
        <w:rPr>
          <w:bCs/>
        </w:rPr>
      </w:pPr>
      <w:r>
        <w:rPr>
          <w:noProof/>
        </w:rPr>
        <w:drawing>
          <wp:inline distT="0" distB="0" distL="0" distR="0" wp14:anchorId="505F0793" wp14:editId="4C798002">
            <wp:extent cx="65055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5575" cy="876300"/>
                    </a:xfrm>
                    <a:prstGeom prst="rect">
                      <a:avLst/>
                    </a:prstGeom>
                  </pic:spPr>
                </pic:pic>
              </a:graphicData>
            </a:graphic>
          </wp:inline>
        </w:drawing>
      </w:r>
    </w:p>
    <w:p w14:paraId="229C4CE6" w14:textId="62209E56" w:rsidR="00E06A9C" w:rsidRDefault="00E06A9C" w:rsidP="00E06A9C">
      <w:pPr>
        <w:pStyle w:val="Title2"/>
        <w:jc w:val="left"/>
        <w:rPr>
          <w:bCs/>
        </w:rPr>
      </w:pPr>
      <w:r>
        <w:rPr>
          <w:bCs/>
        </w:rPr>
        <w:tab/>
      </w:r>
      <w:r w:rsidR="005D769A">
        <w:rPr>
          <w:bCs/>
        </w:rPr>
        <w:t>And then</w:t>
      </w:r>
      <w:r>
        <w:rPr>
          <w:bCs/>
        </w:rPr>
        <w:t xml:space="preserve"> construct classifier from the probability model that we prepare using “naïve bayes” as follows:</w:t>
      </w:r>
    </w:p>
    <w:p w14:paraId="1FB27249" w14:textId="4F186D90" w:rsidR="00E06A9C" w:rsidRDefault="00E06A9C" w:rsidP="00E06A9C">
      <w:pPr>
        <w:pStyle w:val="Title2"/>
        <w:jc w:val="left"/>
        <w:rPr>
          <w:bCs/>
        </w:rPr>
      </w:pPr>
      <w:r>
        <w:rPr>
          <w:noProof/>
        </w:rPr>
        <w:lastRenderedPageBreak/>
        <w:drawing>
          <wp:inline distT="0" distB="0" distL="0" distR="0" wp14:anchorId="77301D8D" wp14:editId="1D61F69C">
            <wp:extent cx="66770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025" cy="876300"/>
                    </a:xfrm>
                    <a:prstGeom prst="rect">
                      <a:avLst/>
                    </a:prstGeom>
                  </pic:spPr>
                </pic:pic>
              </a:graphicData>
            </a:graphic>
          </wp:inline>
        </w:drawing>
      </w:r>
    </w:p>
    <w:p w14:paraId="674B9AB8" w14:textId="3CC73B2F" w:rsidR="005E4346" w:rsidRDefault="00E06A9C" w:rsidP="00670174">
      <w:pPr>
        <w:pStyle w:val="Title2"/>
        <w:ind w:firstLine="720"/>
        <w:jc w:val="left"/>
        <w:rPr>
          <w:bCs/>
        </w:rPr>
      </w:pPr>
      <w:r>
        <w:rPr>
          <w:bCs/>
        </w:rPr>
        <w:t xml:space="preserve">  </w:t>
      </w:r>
      <w:r w:rsidR="00483C90">
        <w:rPr>
          <w:bCs/>
        </w:rPr>
        <w:t xml:space="preserve">We have to apply </w:t>
      </w:r>
      <w:r w:rsidR="00892FDB">
        <w:rPr>
          <w:bCs/>
        </w:rPr>
        <w:t>following</w:t>
      </w:r>
      <w:r w:rsidR="00483C90">
        <w:rPr>
          <w:bCs/>
        </w:rPr>
        <w:t xml:space="preserve"> algorithm </w:t>
      </w:r>
      <w:r w:rsidR="00892FDB">
        <w:rPr>
          <w:bCs/>
        </w:rPr>
        <w:t>in our assignment as per the research paper provided:</w:t>
      </w:r>
    </w:p>
    <w:p w14:paraId="57489F26" w14:textId="45CEBE56" w:rsidR="00892FDB" w:rsidRDefault="00892FDB" w:rsidP="00670174">
      <w:pPr>
        <w:pStyle w:val="Title2"/>
        <w:ind w:firstLine="720"/>
        <w:jc w:val="left"/>
        <w:rPr>
          <w:bCs/>
        </w:rPr>
      </w:pPr>
      <w:r>
        <w:rPr>
          <w:noProof/>
        </w:rPr>
        <w:drawing>
          <wp:inline distT="0" distB="0" distL="0" distR="0" wp14:anchorId="2768CCE6" wp14:editId="7A895D5B">
            <wp:extent cx="4038600" cy="3514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48DB9084" w14:textId="4D11258D" w:rsidR="00A067CD" w:rsidRDefault="00A067CD" w:rsidP="00A067CD">
      <w:pPr>
        <w:pStyle w:val="Title2"/>
        <w:rPr>
          <w:b/>
        </w:rPr>
      </w:pPr>
      <w:r w:rsidRPr="00A067CD">
        <w:rPr>
          <w:b/>
        </w:rPr>
        <w:t>Analysis</w:t>
      </w:r>
    </w:p>
    <w:p w14:paraId="3D6A250D" w14:textId="0982B1AB" w:rsidR="003349F2" w:rsidRDefault="005D769A" w:rsidP="00E06A9C">
      <w:pPr>
        <w:pStyle w:val="Title2"/>
        <w:ind w:firstLine="720"/>
        <w:jc w:val="left"/>
        <w:rPr>
          <w:bCs/>
        </w:rPr>
      </w:pPr>
      <w:r>
        <w:rPr>
          <w:bCs/>
        </w:rPr>
        <w:t xml:space="preserve">We have been given a set of sentences and the classification for each sentence, based on which we have to classify a sentence if it is “inspiring” or “dull”. </w:t>
      </w:r>
    </w:p>
    <w:p w14:paraId="5F7C0C6A" w14:textId="75E69FEB" w:rsidR="005D769A" w:rsidRDefault="005D769A" w:rsidP="00E06A9C">
      <w:pPr>
        <w:pStyle w:val="Title2"/>
        <w:ind w:firstLine="720"/>
        <w:jc w:val="left"/>
        <w:rPr>
          <w:bCs/>
        </w:rPr>
      </w:pPr>
      <w:r>
        <w:rPr>
          <w:bCs/>
        </w:rPr>
        <w:t>Here is the logic for the same:</w:t>
      </w:r>
    </w:p>
    <w:p w14:paraId="2B92006B" w14:textId="19DD69DC" w:rsidR="005D769A" w:rsidRDefault="00C9509C" w:rsidP="00E06A9C">
      <w:pPr>
        <w:pStyle w:val="Title2"/>
        <w:ind w:firstLine="720"/>
        <w:jc w:val="left"/>
        <w:rPr>
          <w:bCs/>
        </w:rPr>
      </w:pPr>
      <w:r>
        <w:rPr>
          <w:bCs/>
        </w:rPr>
        <w:t>First we have to import the libraries:</w:t>
      </w:r>
    </w:p>
    <w:p w14:paraId="3D94F4A2" w14:textId="146B9904" w:rsidR="005D769A" w:rsidRDefault="000C00DE" w:rsidP="00E06A9C">
      <w:pPr>
        <w:pStyle w:val="Title2"/>
        <w:ind w:firstLine="720"/>
        <w:jc w:val="left"/>
        <w:rPr>
          <w:bCs/>
        </w:rPr>
      </w:pPr>
      <w:r>
        <w:rPr>
          <w:noProof/>
        </w:rPr>
        <w:lastRenderedPageBreak/>
        <w:drawing>
          <wp:inline distT="0" distB="0" distL="0" distR="0" wp14:anchorId="7ED9ECB7" wp14:editId="683F3D77">
            <wp:extent cx="5943600" cy="1275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5080"/>
                    </a:xfrm>
                    <a:prstGeom prst="rect">
                      <a:avLst/>
                    </a:prstGeom>
                  </pic:spPr>
                </pic:pic>
              </a:graphicData>
            </a:graphic>
          </wp:inline>
        </w:drawing>
      </w:r>
    </w:p>
    <w:p w14:paraId="5FCA9B35" w14:textId="3401676E" w:rsidR="00C9509C" w:rsidRDefault="00374A7E" w:rsidP="00E06A9C">
      <w:pPr>
        <w:pStyle w:val="Title2"/>
        <w:ind w:firstLine="720"/>
        <w:jc w:val="left"/>
        <w:rPr>
          <w:bCs/>
        </w:rPr>
      </w:pPr>
      <w:r>
        <w:rPr>
          <w:bCs/>
        </w:rPr>
        <w:t>Then we have to create the dataset based on sentences and the classes:</w:t>
      </w:r>
    </w:p>
    <w:p w14:paraId="225DC43E" w14:textId="02266D67" w:rsidR="00374A7E" w:rsidRDefault="000C00DE" w:rsidP="00374A7E">
      <w:pPr>
        <w:pStyle w:val="Title2"/>
        <w:ind w:firstLine="720"/>
        <w:jc w:val="left"/>
        <w:rPr>
          <w:bCs/>
        </w:rPr>
      </w:pPr>
      <w:r>
        <w:rPr>
          <w:noProof/>
        </w:rPr>
        <w:drawing>
          <wp:inline distT="0" distB="0" distL="0" distR="0" wp14:anchorId="173FC796" wp14:editId="495EB73B">
            <wp:extent cx="5943600" cy="26803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0335"/>
                    </a:xfrm>
                    <a:prstGeom prst="rect">
                      <a:avLst/>
                    </a:prstGeom>
                  </pic:spPr>
                </pic:pic>
              </a:graphicData>
            </a:graphic>
          </wp:inline>
        </w:drawing>
      </w:r>
    </w:p>
    <w:p w14:paraId="7EBEC096" w14:textId="750F3825" w:rsidR="00483C90" w:rsidRDefault="00483C90" w:rsidP="00374A7E">
      <w:pPr>
        <w:pStyle w:val="Title2"/>
        <w:ind w:firstLine="720"/>
        <w:jc w:val="left"/>
        <w:rPr>
          <w:bCs/>
        </w:rPr>
      </w:pPr>
      <w:r>
        <w:rPr>
          <w:bCs/>
        </w:rPr>
        <w:t>Now since we have data set ready so as per the concept and process explained in the research paper we have to extract vocabulary</w:t>
      </w:r>
      <w:r w:rsidR="00F31D8D">
        <w:rPr>
          <w:bCs/>
        </w:rPr>
        <w:t xml:space="preserve">  for each word of both the classes i.e “Inspiring” and “Dull” and logic for which is as follows:</w:t>
      </w:r>
    </w:p>
    <w:p w14:paraId="125D1881" w14:textId="5658AA55" w:rsidR="00F31D8D" w:rsidRDefault="000C00DE" w:rsidP="00374A7E">
      <w:pPr>
        <w:pStyle w:val="Title2"/>
        <w:ind w:firstLine="720"/>
        <w:jc w:val="left"/>
        <w:rPr>
          <w:bCs/>
        </w:rPr>
      </w:pPr>
      <w:r>
        <w:rPr>
          <w:noProof/>
        </w:rPr>
        <w:drawing>
          <wp:inline distT="0" distB="0" distL="0" distR="0" wp14:anchorId="228B5C51" wp14:editId="0F0039A2">
            <wp:extent cx="5943600" cy="2460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60625"/>
                    </a:xfrm>
                    <a:prstGeom prst="rect">
                      <a:avLst/>
                    </a:prstGeom>
                  </pic:spPr>
                </pic:pic>
              </a:graphicData>
            </a:graphic>
          </wp:inline>
        </w:drawing>
      </w:r>
    </w:p>
    <w:p w14:paraId="2DD053FA" w14:textId="16AFA8D0" w:rsidR="00F31D8D" w:rsidRDefault="00F31D8D" w:rsidP="00374A7E">
      <w:pPr>
        <w:pStyle w:val="Title2"/>
        <w:ind w:firstLine="720"/>
        <w:jc w:val="left"/>
        <w:rPr>
          <w:bCs/>
        </w:rPr>
      </w:pPr>
    </w:p>
    <w:p w14:paraId="555BEA6A" w14:textId="27795BBA" w:rsidR="00F31D8D" w:rsidRDefault="00F31D8D" w:rsidP="00374A7E">
      <w:pPr>
        <w:pStyle w:val="Title2"/>
        <w:ind w:firstLine="720"/>
        <w:jc w:val="left"/>
        <w:rPr>
          <w:bCs/>
        </w:rPr>
      </w:pPr>
    </w:p>
    <w:p w14:paraId="75C0BCF1" w14:textId="6BEBE670" w:rsidR="00F31D8D" w:rsidRDefault="00F31D8D" w:rsidP="00374A7E">
      <w:pPr>
        <w:pStyle w:val="Title2"/>
        <w:ind w:firstLine="720"/>
        <w:jc w:val="left"/>
        <w:rPr>
          <w:bCs/>
        </w:rPr>
      </w:pPr>
    </w:p>
    <w:p w14:paraId="230FCC08" w14:textId="41BEE4A5" w:rsidR="000C00DE" w:rsidRDefault="00DC0DA9" w:rsidP="00374A7E">
      <w:pPr>
        <w:pStyle w:val="Title2"/>
        <w:ind w:firstLine="720"/>
        <w:jc w:val="left"/>
        <w:rPr>
          <w:bCs/>
        </w:rPr>
      </w:pPr>
      <w:r>
        <w:rPr>
          <w:noProof/>
        </w:rPr>
        <w:drawing>
          <wp:inline distT="0" distB="0" distL="0" distR="0" wp14:anchorId="53566A07" wp14:editId="515E21CC">
            <wp:extent cx="5943600" cy="2956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6560"/>
                    </a:xfrm>
                    <a:prstGeom prst="rect">
                      <a:avLst/>
                    </a:prstGeom>
                  </pic:spPr>
                </pic:pic>
              </a:graphicData>
            </a:graphic>
          </wp:inline>
        </w:drawing>
      </w:r>
    </w:p>
    <w:p w14:paraId="5F51E20D" w14:textId="0D5F0F25" w:rsidR="000C00DE" w:rsidRDefault="000C00DE" w:rsidP="00374A7E">
      <w:pPr>
        <w:pStyle w:val="Title2"/>
        <w:ind w:firstLine="720"/>
        <w:jc w:val="left"/>
        <w:rPr>
          <w:bCs/>
        </w:rPr>
      </w:pPr>
    </w:p>
    <w:p w14:paraId="12D4B8D0" w14:textId="7E4FE9E4" w:rsidR="000C00DE" w:rsidRDefault="000C00DE" w:rsidP="00374A7E">
      <w:pPr>
        <w:pStyle w:val="Title2"/>
        <w:ind w:firstLine="720"/>
        <w:jc w:val="left"/>
        <w:rPr>
          <w:bCs/>
        </w:rPr>
      </w:pPr>
      <w:r>
        <w:rPr>
          <w:bCs/>
        </w:rPr>
        <w:t xml:space="preserve">Then we have to create a word wise </w:t>
      </w:r>
      <w:r w:rsidR="00DC0DA9">
        <w:rPr>
          <w:bCs/>
        </w:rPr>
        <w:t>listing for all the words in category “inspiring” and  “Dull” and calculate the frequencies of words. Logic is as follows:</w:t>
      </w:r>
    </w:p>
    <w:p w14:paraId="6426A758" w14:textId="50A9E4F1" w:rsidR="00DC0DA9" w:rsidRDefault="00DC0DA9" w:rsidP="00374A7E">
      <w:pPr>
        <w:pStyle w:val="Title2"/>
        <w:ind w:firstLine="720"/>
        <w:jc w:val="left"/>
        <w:rPr>
          <w:bCs/>
        </w:rPr>
      </w:pPr>
      <w:r>
        <w:rPr>
          <w:noProof/>
        </w:rPr>
        <w:drawing>
          <wp:inline distT="0" distB="0" distL="0" distR="0" wp14:anchorId="3AAEFBAF" wp14:editId="35F9F146">
            <wp:extent cx="5943600" cy="790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0575"/>
                    </a:xfrm>
                    <a:prstGeom prst="rect">
                      <a:avLst/>
                    </a:prstGeom>
                  </pic:spPr>
                </pic:pic>
              </a:graphicData>
            </a:graphic>
          </wp:inline>
        </w:drawing>
      </w:r>
    </w:p>
    <w:p w14:paraId="20C0DB94" w14:textId="05C54F0C" w:rsidR="00DC0DA9" w:rsidRDefault="00DC0DA9" w:rsidP="00374A7E">
      <w:pPr>
        <w:pStyle w:val="Title2"/>
        <w:ind w:firstLine="720"/>
        <w:jc w:val="left"/>
        <w:rPr>
          <w:bCs/>
        </w:rPr>
      </w:pPr>
    </w:p>
    <w:p w14:paraId="292E5CF2" w14:textId="185D0F11" w:rsidR="000C00DE" w:rsidRDefault="00DC0DA9" w:rsidP="00DC0DA9">
      <w:pPr>
        <w:pStyle w:val="Title2"/>
        <w:ind w:firstLine="720"/>
        <w:jc w:val="left"/>
        <w:rPr>
          <w:bCs/>
        </w:rPr>
      </w:pPr>
      <w:r>
        <w:rPr>
          <w:noProof/>
        </w:rPr>
        <w:lastRenderedPageBreak/>
        <w:drawing>
          <wp:inline distT="0" distB="0" distL="0" distR="0" wp14:anchorId="38161DB0" wp14:editId="388E65C6">
            <wp:extent cx="5943600" cy="30600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0065"/>
                    </a:xfrm>
                    <a:prstGeom prst="rect">
                      <a:avLst/>
                    </a:prstGeom>
                  </pic:spPr>
                </pic:pic>
              </a:graphicData>
            </a:graphic>
          </wp:inline>
        </w:drawing>
      </w:r>
    </w:p>
    <w:p w14:paraId="4517B340" w14:textId="4310EC3E" w:rsidR="00DC0DA9" w:rsidRDefault="00DC0DA9" w:rsidP="00DC0DA9">
      <w:pPr>
        <w:pStyle w:val="Title2"/>
        <w:ind w:firstLine="720"/>
        <w:jc w:val="left"/>
        <w:rPr>
          <w:bCs/>
        </w:rPr>
      </w:pPr>
      <w:r>
        <w:rPr>
          <w:noProof/>
        </w:rPr>
        <w:drawing>
          <wp:inline distT="0" distB="0" distL="0" distR="0" wp14:anchorId="750F1C05" wp14:editId="0700C1A1">
            <wp:extent cx="5943600" cy="1733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33550"/>
                    </a:xfrm>
                    <a:prstGeom prst="rect">
                      <a:avLst/>
                    </a:prstGeom>
                  </pic:spPr>
                </pic:pic>
              </a:graphicData>
            </a:graphic>
          </wp:inline>
        </w:drawing>
      </w:r>
    </w:p>
    <w:p w14:paraId="7B43ED8C" w14:textId="14BA211B" w:rsidR="00DC0DA9" w:rsidRDefault="00DC0DA9" w:rsidP="00DC0DA9">
      <w:pPr>
        <w:pStyle w:val="Title2"/>
        <w:ind w:firstLine="720"/>
        <w:jc w:val="left"/>
        <w:rPr>
          <w:bCs/>
        </w:rPr>
      </w:pPr>
      <w:r>
        <w:rPr>
          <w:bCs/>
        </w:rPr>
        <w:t>And then calculating the probabilities for each of both the categories as follows:</w:t>
      </w:r>
    </w:p>
    <w:p w14:paraId="4394CEA4" w14:textId="24CF6D7B" w:rsidR="00DC0DA9" w:rsidRDefault="00DC0DA9" w:rsidP="00DC0DA9">
      <w:pPr>
        <w:pStyle w:val="Title2"/>
        <w:ind w:firstLine="720"/>
        <w:jc w:val="left"/>
        <w:rPr>
          <w:bCs/>
        </w:rPr>
      </w:pPr>
      <w:r>
        <w:rPr>
          <w:noProof/>
        </w:rPr>
        <w:lastRenderedPageBreak/>
        <w:drawing>
          <wp:inline distT="0" distB="0" distL="0" distR="0" wp14:anchorId="0A7EB320" wp14:editId="607287C5">
            <wp:extent cx="5943600" cy="2917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7825"/>
                    </a:xfrm>
                    <a:prstGeom prst="rect">
                      <a:avLst/>
                    </a:prstGeom>
                  </pic:spPr>
                </pic:pic>
              </a:graphicData>
            </a:graphic>
          </wp:inline>
        </w:drawing>
      </w:r>
    </w:p>
    <w:p w14:paraId="44A7C427" w14:textId="18990C8D" w:rsidR="00DC0DA9" w:rsidRDefault="00DC0DA9" w:rsidP="00DC0DA9">
      <w:pPr>
        <w:pStyle w:val="Title2"/>
        <w:ind w:firstLine="720"/>
        <w:jc w:val="left"/>
        <w:rPr>
          <w:bCs/>
        </w:rPr>
      </w:pPr>
      <w:r>
        <w:rPr>
          <w:noProof/>
        </w:rPr>
        <w:drawing>
          <wp:inline distT="0" distB="0" distL="0" distR="0" wp14:anchorId="123FFB8A" wp14:editId="7E081EF8">
            <wp:extent cx="5943600" cy="2862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2580"/>
                    </a:xfrm>
                    <a:prstGeom prst="rect">
                      <a:avLst/>
                    </a:prstGeom>
                  </pic:spPr>
                </pic:pic>
              </a:graphicData>
            </a:graphic>
          </wp:inline>
        </w:drawing>
      </w:r>
    </w:p>
    <w:p w14:paraId="5A56F1F4" w14:textId="01AE92E9" w:rsidR="008A00AC" w:rsidRDefault="00DC0DA9" w:rsidP="008A00AC">
      <w:pPr>
        <w:pStyle w:val="Title2"/>
        <w:ind w:firstLine="720"/>
        <w:jc w:val="left"/>
        <w:rPr>
          <w:bCs/>
        </w:rPr>
      </w:pPr>
      <w:r>
        <w:rPr>
          <w:bCs/>
        </w:rPr>
        <w:t>Now creating a single document and count of occurrences of words for whole dataset as follows</w:t>
      </w:r>
      <w:r w:rsidR="008A00AC">
        <w:rPr>
          <w:bCs/>
        </w:rPr>
        <w:t>:</w:t>
      </w:r>
    </w:p>
    <w:p w14:paraId="2C2737E0" w14:textId="274ECE7A" w:rsidR="00DC0DA9" w:rsidRDefault="00DC0DA9" w:rsidP="00DC0DA9">
      <w:pPr>
        <w:pStyle w:val="Title2"/>
        <w:ind w:firstLine="720"/>
        <w:jc w:val="left"/>
        <w:rPr>
          <w:bCs/>
        </w:rPr>
      </w:pPr>
      <w:r>
        <w:rPr>
          <w:noProof/>
        </w:rPr>
        <w:lastRenderedPageBreak/>
        <w:drawing>
          <wp:inline distT="0" distB="0" distL="0" distR="0" wp14:anchorId="1553EAE6" wp14:editId="7A9BB8E8">
            <wp:extent cx="5943600" cy="21672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67255"/>
                    </a:xfrm>
                    <a:prstGeom prst="rect">
                      <a:avLst/>
                    </a:prstGeom>
                  </pic:spPr>
                </pic:pic>
              </a:graphicData>
            </a:graphic>
          </wp:inline>
        </w:drawing>
      </w:r>
    </w:p>
    <w:p w14:paraId="31BB7086" w14:textId="2146B6A9" w:rsidR="005D769A" w:rsidRDefault="005D769A" w:rsidP="00E06A9C">
      <w:pPr>
        <w:pStyle w:val="Title2"/>
        <w:ind w:firstLine="720"/>
        <w:jc w:val="left"/>
        <w:rPr>
          <w:bCs/>
        </w:rPr>
      </w:pPr>
    </w:p>
    <w:p w14:paraId="30DA25D9" w14:textId="314AE8F2" w:rsidR="008A00AC" w:rsidRDefault="008A00AC" w:rsidP="00E06A9C">
      <w:pPr>
        <w:pStyle w:val="Title2"/>
        <w:ind w:firstLine="720"/>
        <w:jc w:val="left"/>
        <w:rPr>
          <w:bCs/>
        </w:rPr>
      </w:pPr>
      <w:r>
        <w:rPr>
          <w:bCs/>
        </w:rPr>
        <w:t>Now calculating the total number of features</w:t>
      </w:r>
      <w:r w:rsidR="00DC3E32">
        <w:rPr>
          <w:bCs/>
        </w:rPr>
        <w:t xml:space="preserve"> of the data set and</w:t>
      </w:r>
      <w:r>
        <w:rPr>
          <w:bCs/>
        </w:rPr>
        <w:t xml:space="preserve"> count of features for </w:t>
      </w:r>
      <w:r w:rsidR="00DC3E32">
        <w:rPr>
          <w:bCs/>
        </w:rPr>
        <w:t>both the classes:</w:t>
      </w:r>
    </w:p>
    <w:p w14:paraId="01C713BD" w14:textId="1DB4B243" w:rsidR="00DC3E32" w:rsidRDefault="00DC3E32" w:rsidP="00E06A9C">
      <w:pPr>
        <w:pStyle w:val="Title2"/>
        <w:ind w:firstLine="720"/>
        <w:jc w:val="left"/>
        <w:rPr>
          <w:bCs/>
        </w:rPr>
      </w:pPr>
      <w:r>
        <w:rPr>
          <w:noProof/>
        </w:rPr>
        <w:drawing>
          <wp:inline distT="0" distB="0" distL="0" distR="0" wp14:anchorId="2826A9FE" wp14:editId="4BEEA820">
            <wp:extent cx="5943600" cy="14312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31290"/>
                    </a:xfrm>
                    <a:prstGeom prst="rect">
                      <a:avLst/>
                    </a:prstGeom>
                  </pic:spPr>
                </pic:pic>
              </a:graphicData>
            </a:graphic>
          </wp:inline>
        </w:drawing>
      </w:r>
    </w:p>
    <w:p w14:paraId="382777A0" w14:textId="1E823846" w:rsidR="00DC3E32" w:rsidRDefault="00DC3E32" w:rsidP="00E06A9C">
      <w:pPr>
        <w:pStyle w:val="Title2"/>
        <w:ind w:firstLine="720"/>
        <w:jc w:val="left"/>
        <w:rPr>
          <w:bCs/>
        </w:rPr>
      </w:pPr>
    </w:p>
    <w:p w14:paraId="04B59679" w14:textId="76669187" w:rsidR="00DC3E32" w:rsidRDefault="00DC3E32" w:rsidP="00E06A9C">
      <w:pPr>
        <w:pStyle w:val="Title2"/>
        <w:ind w:firstLine="720"/>
        <w:jc w:val="left"/>
        <w:rPr>
          <w:bCs/>
        </w:rPr>
      </w:pPr>
      <w:r>
        <w:rPr>
          <w:bCs/>
        </w:rPr>
        <w:t>Since we are done with processing of the data on training set now as per the steps of the algorithm we have to apply the above used algorithm on test data to predict the class of the sentence.</w:t>
      </w:r>
    </w:p>
    <w:p w14:paraId="5E64C8CF" w14:textId="6C27124F" w:rsidR="00DC3E32" w:rsidRDefault="00DC3E32" w:rsidP="00E06A9C">
      <w:pPr>
        <w:pStyle w:val="Title2"/>
        <w:ind w:firstLine="720"/>
        <w:jc w:val="left"/>
        <w:rPr>
          <w:bCs/>
        </w:rPr>
      </w:pPr>
      <w:r>
        <w:rPr>
          <w:noProof/>
        </w:rPr>
        <w:drawing>
          <wp:inline distT="0" distB="0" distL="0" distR="0" wp14:anchorId="31F64AB9" wp14:editId="200943FE">
            <wp:extent cx="5943600" cy="14141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14145"/>
                    </a:xfrm>
                    <a:prstGeom prst="rect">
                      <a:avLst/>
                    </a:prstGeom>
                  </pic:spPr>
                </pic:pic>
              </a:graphicData>
            </a:graphic>
          </wp:inline>
        </w:drawing>
      </w:r>
    </w:p>
    <w:p w14:paraId="1978D19B" w14:textId="6902CF23" w:rsidR="005D769A" w:rsidRDefault="00DC3E32" w:rsidP="00E06A9C">
      <w:pPr>
        <w:pStyle w:val="Title2"/>
        <w:ind w:firstLine="720"/>
        <w:jc w:val="left"/>
        <w:rPr>
          <w:bCs/>
        </w:rPr>
      </w:pPr>
      <w:r>
        <w:rPr>
          <w:bCs/>
        </w:rPr>
        <w:lastRenderedPageBreak/>
        <w:t>Now we will calculate the probability of each word for the inspiring  and dull classes of the test sentence.</w:t>
      </w:r>
    </w:p>
    <w:p w14:paraId="2BD168ED" w14:textId="5D916922" w:rsidR="00DC3E32" w:rsidRDefault="00E60211" w:rsidP="00E06A9C">
      <w:pPr>
        <w:pStyle w:val="Title2"/>
        <w:ind w:firstLine="720"/>
        <w:jc w:val="left"/>
        <w:rPr>
          <w:bCs/>
        </w:rPr>
      </w:pPr>
      <w:r>
        <w:rPr>
          <w:noProof/>
        </w:rPr>
        <w:drawing>
          <wp:inline distT="0" distB="0" distL="0" distR="0" wp14:anchorId="04543A4F" wp14:editId="750F0DCD">
            <wp:extent cx="5943600" cy="26771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77160"/>
                    </a:xfrm>
                    <a:prstGeom prst="rect">
                      <a:avLst/>
                    </a:prstGeom>
                  </pic:spPr>
                </pic:pic>
              </a:graphicData>
            </a:graphic>
          </wp:inline>
        </w:drawing>
      </w:r>
    </w:p>
    <w:p w14:paraId="47EDD149" w14:textId="77777777" w:rsidR="005D769A" w:rsidRDefault="005D769A" w:rsidP="00E60211">
      <w:pPr>
        <w:pStyle w:val="Title2"/>
        <w:jc w:val="left"/>
        <w:rPr>
          <w:bCs/>
        </w:rPr>
      </w:pPr>
    </w:p>
    <w:p w14:paraId="7DB938B1" w14:textId="77777777" w:rsidR="008C6F23" w:rsidRPr="003F6A24" w:rsidRDefault="008C6F23" w:rsidP="00D0455F">
      <w:pPr>
        <w:pStyle w:val="Title2"/>
        <w:ind w:firstLine="720"/>
        <w:jc w:val="left"/>
        <w:rPr>
          <w:bCs/>
        </w:rPr>
      </w:pPr>
    </w:p>
    <w:p w14:paraId="4CE5D120" w14:textId="0F38B370" w:rsidR="00C41673" w:rsidRDefault="00C41673" w:rsidP="00B079B7">
      <w:pPr>
        <w:ind w:firstLine="0"/>
        <w:jc w:val="center"/>
        <w:rPr>
          <w:b/>
        </w:rPr>
      </w:pPr>
      <w:r w:rsidRPr="00416BE6">
        <w:rPr>
          <w:b/>
        </w:rPr>
        <w:t>Conclusion</w:t>
      </w:r>
    </w:p>
    <w:p w14:paraId="2DA2F4BA" w14:textId="77777777" w:rsidR="00192018" w:rsidRDefault="002C3426" w:rsidP="00E06A9C">
      <w:pPr>
        <w:rPr>
          <w:bCs/>
        </w:rPr>
      </w:pPr>
      <w:r>
        <w:rPr>
          <w:bCs/>
        </w:rPr>
        <w:t xml:space="preserve"> </w:t>
      </w:r>
      <w:r w:rsidR="00E60211">
        <w:rPr>
          <w:bCs/>
        </w:rPr>
        <w:t>From the above results and steps 1-6 of the later part of the algorithm we have to</w:t>
      </w:r>
      <w:r w:rsidR="00192018">
        <w:rPr>
          <w:bCs/>
        </w:rPr>
        <w:t xml:space="preserve"> apply following concept to categorize the word into one of the class:</w:t>
      </w:r>
    </w:p>
    <w:p w14:paraId="62C44010" w14:textId="77777777" w:rsidR="00DA16E0" w:rsidRDefault="00DA16E0" w:rsidP="00E06A9C">
      <w:pPr>
        <w:rPr>
          <w:bCs/>
        </w:rPr>
      </w:pPr>
      <w:r>
        <w:rPr>
          <w:noProof/>
        </w:rPr>
        <w:drawing>
          <wp:inline distT="0" distB="0" distL="0" distR="0" wp14:anchorId="78518079" wp14:editId="7478BA8D">
            <wp:extent cx="5943600" cy="24269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26970"/>
                    </a:xfrm>
                    <a:prstGeom prst="rect">
                      <a:avLst/>
                    </a:prstGeom>
                  </pic:spPr>
                </pic:pic>
              </a:graphicData>
            </a:graphic>
          </wp:inline>
        </w:drawing>
      </w:r>
    </w:p>
    <w:p w14:paraId="11BAE3B2" w14:textId="77777777" w:rsidR="00DA16E0" w:rsidRDefault="00DA16E0" w:rsidP="00E06A9C">
      <w:pPr>
        <w:rPr>
          <w:bCs/>
        </w:rPr>
      </w:pPr>
      <w:r>
        <w:rPr>
          <w:noProof/>
        </w:rPr>
        <w:lastRenderedPageBreak/>
        <w:drawing>
          <wp:inline distT="0" distB="0" distL="0" distR="0" wp14:anchorId="0B9EB1C0" wp14:editId="29761CE3">
            <wp:extent cx="5943600" cy="23818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81885"/>
                    </a:xfrm>
                    <a:prstGeom prst="rect">
                      <a:avLst/>
                    </a:prstGeom>
                  </pic:spPr>
                </pic:pic>
              </a:graphicData>
            </a:graphic>
          </wp:inline>
        </w:drawing>
      </w:r>
    </w:p>
    <w:p w14:paraId="419A4BBB" w14:textId="78F2BE92" w:rsidR="00315C75" w:rsidRDefault="00DA16E0" w:rsidP="00E06A9C">
      <w:pPr>
        <w:rPr>
          <w:b/>
        </w:rPr>
      </w:pPr>
      <w:r w:rsidRPr="00752BB3">
        <w:rPr>
          <w:b/>
        </w:rPr>
        <w:t>Since the value of probability for “inspiring” class is coming more than “Dull” so the sentence we have been provided to test comes into the category of “Inspiring”.</w:t>
      </w:r>
      <w:r w:rsidR="009D3A86" w:rsidRPr="00752BB3">
        <w:rPr>
          <w:b/>
        </w:rPr>
        <w:t xml:space="preserve"> </w:t>
      </w:r>
    </w:p>
    <w:p w14:paraId="1385E1BD" w14:textId="1231C0BE" w:rsidR="004F3106" w:rsidRDefault="004F3106" w:rsidP="00E06A9C">
      <w:pPr>
        <w:rPr>
          <w:b/>
        </w:rPr>
      </w:pPr>
    </w:p>
    <w:p w14:paraId="19BBEB87" w14:textId="65A86336" w:rsidR="004F3106" w:rsidRDefault="004F3106" w:rsidP="00E06A9C">
      <w:pPr>
        <w:rPr>
          <w:bCs/>
        </w:rPr>
      </w:pPr>
      <w:r w:rsidRPr="00076FA9">
        <w:rPr>
          <w:bCs/>
        </w:rPr>
        <w:t>Now coming to</w:t>
      </w:r>
      <w:r w:rsidR="00076FA9">
        <w:rPr>
          <w:bCs/>
        </w:rPr>
        <w:t xml:space="preserve"> the</w:t>
      </w:r>
      <w:r w:rsidRPr="00076FA9">
        <w:rPr>
          <w:bCs/>
        </w:rPr>
        <w:t xml:space="preserve"> second part of the problem statement</w:t>
      </w:r>
      <w:r w:rsidR="00076FA9">
        <w:rPr>
          <w:bCs/>
        </w:rPr>
        <w:t xml:space="preserve"> i.e explaining “Naïve Bayes” using different approach for doing text classification.</w:t>
      </w:r>
    </w:p>
    <w:p w14:paraId="07F2F067" w14:textId="41A2E7A9" w:rsidR="00F23E29" w:rsidRPr="00076FA9" w:rsidRDefault="00F23E29" w:rsidP="00E06A9C">
      <w:pPr>
        <w:rPr>
          <w:bCs/>
        </w:rPr>
      </w:pPr>
      <w:r>
        <w:rPr>
          <w:bCs/>
        </w:rPr>
        <w:t xml:space="preserve">We have a library NLTK which is used for applying </w:t>
      </w:r>
      <w:r w:rsidR="00DE28C8">
        <w:rPr>
          <w:bCs/>
        </w:rPr>
        <w:t>“</w:t>
      </w:r>
      <w:r>
        <w:rPr>
          <w:bCs/>
        </w:rPr>
        <w:t>naïve bayes</w:t>
      </w:r>
      <w:r w:rsidR="00DE28C8">
        <w:rPr>
          <w:bCs/>
        </w:rPr>
        <w:t xml:space="preserve"> </w:t>
      </w:r>
      <w:r>
        <w:rPr>
          <w:bCs/>
        </w:rPr>
        <w:t>classifier</w:t>
      </w:r>
      <w:r w:rsidR="00DE28C8">
        <w:rPr>
          <w:bCs/>
        </w:rPr>
        <w:t>”</w:t>
      </w:r>
      <w:r>
        <w:rPr>
          <w:bCs/>
        </w:rPr>
        <w:t xml:space="preserve"> algorithm directly by passing dataset into it.  We have to keep the number of features that we </w:t>
      </w:r>
      <w:r w:rsidR="00405AB6">
        <w:rPr>
          <w:bCs/>
        </w:rPr>
        <w:t>are passing</w:t>
      </w:r>
      <w:r>
        <w:rPr>
          <w:bCs/>
        </w:rPr>
        <w:t xml:space="preserve"> into it limited. This is a supervised machine learning algorithm where the model puts the tags into respective labels and categorizes them.</w:t>
      </w:r>
      <w:r w:rsidR="00405AB6">
        <w:rPr>
          <w:bCs/>
        </w:rPr>
        <w:t xml:space="preserve"> NLTK includes a huge set known as “Corpora” which we use for building model. We directly create classifiers using inbuilt function “NaiveBayesClassifer” of “NLTK” library. Similarly, we have “DecisionTreeClassifier” function for categorizing the words. And there are any more powerful functions created and we have to just pass the training datasets into them and use them for building models. Here is the reference for this information regarding this algorithm</w:t>
      </w:r>
      <w:bookmarkStart w:id="0" w:name="_GoBack"/>
      <w:bookmarkEnd w:id="0"/>
      <w:r w:rsidR="00405AB6">
        <w:rPr>
          <w:bCs/>
        </w:rPr>
        <w:t xml:space="preserve">: </w:t>
      </w:r>
      <w:hyperlink r:id="rId29" w:history="1">
        <w:r w:rsidR="00405AB6" w:rsidRPr="00DA7F0F">
          <w:rPr>
            <w:rStyle w:val="Hyperlink"/>
            <w:bCs/>
          </w:rPr>
          <w:t>https://www.nltk.org/book/ch06.html</w:t>
        </w:r>
      </w:hyperlink>
      <w:r w:rsidR="00405AB6">
        <w:rPr>
          <w:bCs/>
        </w:rPr>
        <w:t xml:space="preserve"> </w:t>
      </w:r>
    </w:p>
    <w:sdt>
      <w:sdtPr>
        <w:rPr>
          <w:rFonts w:asciiTheme="minorHAnsi" w:eastAsiaTheme="minorEastAsia" w:hAnsiTheme="minorHAnsi" w:cstheme="minorBidi"/>
          <w:b w:val="0"/>
          <w:bCs w:val="0"/>
        </w:rPr>
        <w:id w:val="619580656"/>
        <w:docPartObj>
          <w:docPartGallery w:val="Bibliographies"/>
          <w:docPartUnique/>
        </w:docPartObj>
      </w:sdtPr>
      <w:sdtEndPr>
        <w:rPr>
          <w:rFonts w:ascii="Times New Roman" w:hAnsi="Times New Roman" w:cs="Times New Roman"/>
        </w:rPr>
      </w:sdtEndPr>
      <w:sdtContent>
        <w:p w14:paraId="07D26748" w14:textId="77777777" w:rsidR="00343792" w:rsidRDefault="00343792">
          <w:pPr>
            <w:pStyle w:val="Heading1"/>
          </w:pPr>
          <w:r>
            <w:t>References</w:t>
          </w:r>
        </w:p>
        <w:sdt>
          <w:sdtPr>
            <w:rPr>
              <w:rFonts w:asciiTheme="minorHAnsi" w:hAnsiTheme="minorHAnsi" w:cstheme="minorBidi"/>
            </w:rPr>
            <w:id w:val="-573587230"/>
            <w:bibliography/>
          </w:sdtPr>
          <w:sdtEndPr>
            <w:rPr>
              <w:rFonts w:ascii="Times New Roman" w:hAnsi="Times New Roman" w:cs="Times New Roman"/>
            </w:rPr>
          </w:sdtEndPr>
          <w:sdtContent>
            <w:p w14:paraId="27B84239" w14:textId="149B13ED" w:rsidR="000E4A5A" w:rsidRPr="00670174" w:rsidRDefault="003A182A" w:rsidP="00670174">
              <w:pPr>
                <w:pStyle w:val="NormalWeb"/>
                <w:numPr>
                  <w:ilvl w:val="0"/>
                  <w:numId w:val="33"/>
                </w:numPr>
                <w:rPr>
                  <w:rFonts w:eastAsia="Times New Roman"/>
                  <w:kern w:val="0"/>
                  <w:lang w:eastAsia="en-US"/>
                </w:rPr>
              </w:pPr>
              <w:hyperlink r:id="rId30" w:history="1">
                <w:r w:rsidR="00670174" w:rsidRPr="00F31AC3">
                  <w:rPr>
                    <w:rStyle w:val="Hyperlink"/>
                    <w:rFonts w:asciiTheme="minorHAnsi" w:hAnsiTheme="minorHAnsi" w:cstheme="minorBidi"/>
                  </w:rPr>
                  <w:t>https://nlp.stanford.edu/IR-book/pdf/irbookonlinereading.pdf</w:t>
                </w:r>
              </w:hyperlink>
            </w:p>
            <w:p w14:paraId="247BB3BF" w14:textId="77777777" w:rsidR="00670174" w:rsidRPr="00670174" w:rsidRDefault="00670174" w:rsidP="00670174">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670174">
                <w:rPr>
                  <w:rFonts w:ascii="Times New Roman" w:eastAsia="Times New Roman" w:hAnsi="Times New Roman" w:cs="Times New Roman"/>
                  <w:kern w:val="0"/>
                  <w:lang w:eastAsia="en-US"/>
                </w:rPr>
                <w:lastRenderedPageBreak/>
                <w:t>Epley, K. (2019, June 30). Naive Bayes Document Classification in Python. Retrieved October 20, 2020, from https://towardsdatascience.com/naive-bayes-document-classification-in-python-e33ff50f937e</w:t>
              </w:r>
            </w:p>
            <w:p w14:paraId="6058B641" w14:textId="77777777" w:rsidR="00670174" w:rsidRPr="00670174" w:rsidRDefault="00670174" w:rsidP="00670174">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670174">
                <w:rPr>
                  <w:rFonts w:ascii="Times New Roman" w:eastAsia="Times New Roman" w:hAnsi="Times New Roman" w:cs="Times New Roman"/>
                  <w:kern w:val="0"/>
                  <w:lang w:eastAsia="en-US"/>
                </w:rPr>
                <w:t>Aiyappan, J. (2019, September 08). Naive Bayes Classifier for Text Classification. Retrieved October 20, 2020, from https://medium.com/analytics-vidhya/naive-bayes-classifier-for-text-classification-556fabaf252b</w:t>
              </w:r>
            </w:p>
            <w:p w14:paraId="69CADAE0" w14:textId="77777777" w:rsidR="00670174" w:rsidRPr="00670174" w:rsidRDefault="00670174" w:rsidP="00670174">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670174">
                <w:rPr>
                  <w:rFonts w:ascii="Times New Roman" w:eastAsia="Times New Roman" w:hAnsi="Times New Roman" w:cs="Times New Roman"/>
                  <w:kern w:val="0"/>
                  <w:lang w:eastAsia="en-US"/>
                </w:rPr>
                <w:t>Deshpande, M. (2019, September 25). Text Classification Tutorial with Naive Bayes. Retrieved October 20, 2020, from https://pythonmachinelearning.pro/text-classification-tutorial-with-naive-bayes/</w:t>
              </w:r>
            </w:p>
            <w:p w14:paraId="410E3CF5" w14:textId="4F5231AF" w:rsidR="00670174" w:rsidRDefault="009839BD" w:rsidP="009839BD">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9839BD">
                <w:rPr>
                  <w:rFonts w:ascii="Times New Roman" w:eastAsia="Times New Roman" w:hAnsi="Times New Roman" w:cs="Times New Roman"/>
                  <w:kern w:val="0"/>
                  <w:lang w:eastAsia="en-US"/>
                </w:rPr>
                <w:t xml:space="preserve">Python Machine Learning Tutorial. (n.d.). Retrieved October 20, 2020, from </w:t>
              </w:r>
              <w:hyperlink r:id="rId31" w:history="1">
                <w:r w:rsidRPr="00F31AC3">
                  <w:rPr>
                    <w:rStyle w:val="Hyperlink"/>
                    <w:rFonts w:ascii="Times New Roman" w:eastAsia="Times New Roman" w:hAnsi="Times New Roman" w:cs="Times New Roman"/>
                    <w:kern w:val="0"/>
                    <w:lang w:eastAsia="en-US"/>
                  </w:rPr>
                  <w:t>https://www.python-course.eu/text_classification_python.php</w:t>
                </w:r>
              </w:hyperlink>
            </w:p>
            <w:p w14:paraId="00A342CB" w14:textId="77777777" w:rsidR="009839BD" w:rsidRPr="009839BD" w:rsidRDefault="009839BD" w:rsidP="009839BD">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9839BD">
                <w:rPr>
                  <w:rFonts w:ascii="Times New Roman" w:eastAsia="Times New Roman" w:hAnsi="Times New Roman" w:cs="Times New Roman"/>
                  <w:kern w:val="0"/>
                  <w:lang w:eastAsia="en-US"/>
                </w:rPr>
                <w:t>Brownlee, J. (2019, October 24). Naive Bayes Classifier From Scratch in Python. Retrieved October 20, 2020, from https://machinelearningmastery.com/naive-bayes-classifier-scratch-python/</w:t>
              </w:r>
            </w:p>
            <w:p w14:paraId="44ACA06F" w14:textId="508D5C36" w:rsidR="009839BD" w:rsidRDefault="00752BB3" w:rsidP="009839BD">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hyperlink r:id="rId32" w:history="1">
                <w:r w:rsidRPr="00DA7F0F">
                  <w:rPr>
                    <w:rStyle w:val="Hyperlink"/>
                    <w:rFonts w:ascii="Times New Roman" w:eastAsia="Times New Roman" w:hAnsi="Times New Roman" w:cs="Times New Roman"/>
                    <w:kern w:val="0"/>
                    <w:lang w:eastAsia="en-US"/>
                  </w:rPr>
                  <w:t>https://en.wikipedia.org/wiki/Naive_Bayes_classifier</w:t>
                </w:r>
              </w:hyperlink>
            </w:p>
            <w:p w14:paraId="673C6ED8" w14:textId="77777777" w:rsidR="00752BB3" w:rsidRPr="00752BB3" w:rsidRDefault="00752BB3" w:rsidP="00752BB3">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US"/>
                </w:rPr>
              </w:pPr>
              <w:r w:rsidRPr="00752BB3">
                <w:rPr>
                  <w:rFonts w:ascii="Times New Roman" w:eastAsia="Times New Roman" w:hAnsi="Times New Roman" w:cs="Times New Roman"/>
                  <w:kern w:val="0"/>
                  <w:lang w:eastAsia="en-US"/>
                </w:rPr>
                <w:t>Grg, P. (2020, February 22). Pre-Processing Text in Python. Retrieved October 21, 2020, from https://blog.ekbana.com/pre-processing-text-in-python-ad13ea544dae</w:t>
              </w:r>
            </w:p>
            <w:p w14:paraId="0545A517" w14:textId="77777777" w:rsidR="00752BB3" w:rsidRPr="009839BD" w:rsidRDefault="00752BB3" w:rsidP="00752BB3">
              <w:pPr>
                <w:pStyle w:val="ListParagraph"/>
                <w:spacing w:before="100" w:beforeAutospacing="1" w:after="100" w:afterAutospacing="1" w:line="240" w:lineRule="auto"/>
                <w:rPr>
                  <w:rFonts w:ascii="Times New Roman" w:eastAsia="Times New Roman" w:hAnsi="Times New Roman" w:cs="Times New Roman"/>
                  <w:kern w:val="0"/>
                  <w:lang w:eastAsia="en-US"/>
                </w:rPr>
              </w:pPr>
            </w:p>
            <w:p w14:paraId="79F04813" w14:textId="0FE0D363" w:rsidR="00E81978" w:rsidRPr="00DF49C2" w:rsidRDefault="003A182A" w:rsidP="000E4A5A">
              <w:pPr>
                <w:pStyle w:val="NormalWeb"/>
              </w:pPr>
            </w:p>
          </w:sdtContent>
        </w:sdt>
      </w:sdtContent>
    </w:sdt>
    <w:p w14:paraId="1209EC81" w14:textId="77777777" w:rsidR="00CB43C6" w:rsidRDefault="00CB43C6">
      <w:pPr>
        <w:pStyle w:val="SectionTitle"/>
      </w:pPr>
    </w:p>
    <w:sectPr w:rsidR="00CB43C6">
      <w:headerReference w:type="default" r:id="rId33"/>
      <w:headerReference w:type="first" r:id="rId3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00D8" w14:textId="77777777" w:rsidR="003A182A" w:rsidRDefault="003A182A">
      <w:pPr>
        <w:spacing w:line="240" w:lineRule="auto"/>
      </w:pPr>
      <w:r>
        <w:separator/>
      </w:r>
    </w:p>
    <w:p w14:paraId="75A74AF6" w14:textId="77777777" w:rsidR="003A182A" w:rsidRDefault="003A182A"/>
  </w:endnote>
  <w:endnote w:type="continuationSeparator" w:id="0">
    <w:p w14:paraId="7B2014BF" w14:textId="77777777" w:rsidR="003A182A" w:rsidRDefault="003A182A">
      <w:pPr>
        <w:spacing w:line="240" w:lineRule="auto"/>
      </w:pPr>
      <w:r>
        <w:continuationSeparator/>
      </w:r>
    </w:p>
    <w:p w14:paraId="18C8EF81" w14:textId="77777777" w:rsidR="003A182A" w:rsidRDefault="003A1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1256" w14:textId="77777777" w:rsidR="003A182A" w:rsidRDefault="003A182A">
      <w:pPr>
        <w:spacing w:line="240" w:lineRule="auto"/>
      </w:pPr>
      <w:r>
        <w:separator/>
      </w:r>
    </w:p>
    <w:p w14:paraId="178C382C" w14:textId="77777777" w:rsidR="003A182A" w:rsidRDefault="003A182A"/>
  </w:footnote>
  <w:footnote w:type="continuationSeparator" w:id="0">
    <w:p w14:paraId="1C618D1F" w14:textId="77777777" w:rsidR="003A182A" w:rsidRDefault="003A182A">
      <w:pPr>
        <w:spacing w:line="240" w:lineRule="auto"/>
      </w:pPr>
      <w:r>
        <w:continuationSeparator/>
      </w:r>
    </w:p>
    <w:p w14:paraId="656FAECF" w14:textId="77777777" w:rsidR="003A182A" w:rsidRDefault="003A18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6FD12501" w:rsidR="009159AF" w:rsidRDefault="003A182A">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159AF">
          <w:rPr>
            <w:rStyle w:val="Strong"/>
          </w:rPr>
          <w:t xml:space="preserve">Preditive analytics: </w:t>
        </w:r>
        <w:r w:rsidR="00B210C8">
          <w:rPr>
            <w:rStyle w:val="Strong"/>
          </w:rPr>
          <w:t xml:space="preserve">week </w:t>
        </w:r>
        <w:r w:rsidR="00670174">
          <w:rPr>
            <w:rStyle w:val="Strong"/>
          </w:rPr>
          <w:t>5</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6B5E3CD2" w:rsidR="009159AF" w:rsidRDefault="009159AF">
    <w:pPr>
      <w:pStyle w:val="Header"/>
      <w:rPr>
        <w:rStyle w:val="Strong"/>
      </w:rPr>
    </w:pPr>
    <w:r>
      <w:t xml:space="preserve">Predictive Analytics: </w:t>
    </w:r>
    <w:r w:rsidR="00B210C8">
      <w:t>Week</w:t>
    </w:r>
    <w:r>
      <w:t xml:space="preserve"> </w:t>
    </w:r>
    <w:r w:rsidR="00670174">
      <w:t>5</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5B793E"/>
    <w:multiLevelType w:val="hybridMultilevel"/>
    <w:tmpl w:val="A42845DA"/>
    <w:lvl w:ilvl="0" w:tplc="F79E2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94213"/>
    <w:multiLevelType w:val="hybridMultilevel"/>
    <w:tmpl w:val="8084C4E8"/>
    <w:lvl w:ilvl="0" w:tplc="8686287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7274693"/>
    <w:multiLevelType w:val="hybridMultilevel"/>
    <w:tmpl w:val="8DF22510"/>
    <w:lvl w:ilvl="0" w:tplc="550E7434">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9002A"/>
    <w:multiLevelType w:val="hybridMultilevel"/>
    <w:tmpl w:val="3424BDDE"/>
    <w:lvl w:ilvl="0" w:tplc="C4C6710C">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C78BC"/>
    <w:multiLevelType w:val="hybridMultilevel"/>
    <w:tmpl w:val="57DA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4"/>
  </w:num>
  <w:num w:numId="14">
    <w:abstractNumId w:val="21"/>
  </w:num>
  <w:num w:numId="15">
    <w:abstractNumId w:val="30"/>
  </w:num>
  <w:num w:numId="16">
    <w:abstractNumId w:val="11"/>
  </w:num>
  <w:num w:numId="17">
    <w:abstractNumId w:val="32"/>
  </w:num>
  <w:num w:numId="18">
    <w:abstractNumId w:val="14"/>
  </w:num>
  <w:num w:numId="19">
    <w:abstractNumId w:val="12"/>
  </w:num>
  <w:num w:numId="20">
    <w:abstractNumId w:val="20"/>
  </w:num>
  <w:num w:numId="21">
    <w:abstractNumId w:val="27"/>
  </w:num>
  <w:num w:numId="22">
    <w:abstractNumId w:val="29"/>
  </w:num>
  <w:num w:numId="23">
    <w:abstractNumId w:val="10"/>
  </w:num>
  <w:num w:numId="24">
    <w:abstractNumId w:val="17"/>
  </w:num>
  <w:num w:numId="25">
    <w:abstractNumId w:val="15"/>
  </w:num>
  <w:num w:numId="26">
    <w:abstractNumId w:val="18"/>
  </w:num>
  <w:num w:numId="27">
    <w:abstractNumId w:val="16"/>
  </w:num>
  <w:num w:numId="28">
    <w:abstractNumId w:val="26"/>
  </w:num>
  <w:num w:numId="29">
    <w:abstractNumId w:val="22"/>
  </w:num>
  <w:num w:numId="30">
    <w:abstractNumId w:val="23"/>
  </w:num>
  <w:num w:numId="31">
    <w:abstractNumId w:val="19"/>
  </w:num>
  <w:num w:numId="32">
    <w:abstractNumId w:val="28"/>
  </w:num>
  <w:num w:numId="33">
    <w:abstractNumId w:val="25"/>
  </w:num>
  <w:num w:numId="34">
    <w:abstractNumId w:val="3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2F4E"/>
    <w:rsid w:val="000032F9"/>
    <w:rsid w:val="00003357"/>
    <w:rsid w:val="000156A5"/>
    <w:rsid w:val="000161E5"/>
    <w:rsid w:val="00017DCF"/>
    <w:rsid w:val="00030A4D"/>
    <w:rsid w:val="0003582A"/>
    <w:rsid w:val="00037AFA"/>
    <w:rsid w:val="000449EE"/>
    <w:rsid w:val="0004530F"/>
    <w:rsid w:val="000535F4"/>
    <w:rsid w:val="00057CF2"/>
    <w:rsid w:val="000631CC"/>
    <w:rsid w:val="000648A6"/>
    <w:rsid w:val="000666E9"/>
    <w:rsid w:val="00070157"/>
    <w:rsid w:val="00070900"/>
    <w:rsid w:val="00076FA9"/>
    <w:rsid w:val="00083BB1"/>
    <w:rsid w:val="00084FA3"/>
    <w:rsid w:val="00086D5A"/>
    <w:rsid w:val="00090A7E"/>
    <w:rsid w:val="000921FD"/>
    <w:rsid w:val="00093A55"/>
    <w:rsid w:val="000A0ACF"/>
    <w:rsid w:val="000A1521"/>
    <w:rsid w:val="000A4FF3"/>
    <w:rsid w:val="000A60AB"/>
    <w:rsid w:val="000A7EE7"/>
    <w:rsid w:val="000B22B3"/>
    <w:rsid w:val="000B2B3E"/>
    <w:rsid w:val="000B41DA"/>
    <w:rsid w:val="000B4FDD"/>
    <w:rsid w:val="000C00DE"/>
    <w:rsid w:val="000C106D"/>
    <w:rsid w:val="000C3C4B"/>
    <w:rsid w:val="000C5E4B"/>
    <w:rsid w:val="000C6F13"/>
    <w:rsid w:val="000D3F41"/>
    <w:rsid w:val="000E06CB"/>
    <w:rsid w:val="000E12CC"/>
    <w:rsid w:val="000E28DB"/>
    <w:rsid w:val="000E4A5A"/>
    <w:rsid w:val="000E6147"/>
    <w:rsid w:val="000E6F3C"/>
    <w:rsid w:val="000F04DA"/>
    <w:rsid w:val="000F169F"/>
    <w:rsid w:val="000F371A"/>
    <w:rsid w:val="000F3A9B"/>
    <w:rsid w:val="000F3E56"/>
    <w:rsid w:val="000F5C8D"/>
    <w:rsid w:val="000F5E8C"/>
    <w:rsid w:val="0010113C"/>
    <w:rsid w:val="0010460D"/>
    <w:rsid w:val="00105E24"/>
    <w:rsid w:val="001060D5"/>
    <w:rsid w:val="0011096E"/>
    <w:rsid w:val="0011315E"/>
    <w:rsid w:val="0011376B"/>
    <w:rsid w:val="00113C45"/>
    <w:rsid w:val="0011555B"/>
    <w:rsid w:val="001209D2"/>
    <w:rsid w:val="00123420"/>
    <w:rsid w:val="00123642"/>
    <w:rsid w:val="001268FA"/>
    <w:rsid w:val="0014105B"/>
    <w:rsid w:val="00141076"/>
    <w:rsid w:val="001411F8"/>
    <w:rsid w:val="00145860"/>
    <w:rsid w:val="00146738"/>
    <w:rsid w:val="00150E87"/>
    <w:rsid w:val="00153564"/>
    <w:rsid w:val="00155B0E"/>
    <w:rsid w:val="001571A3"/>
    <w:rsid w:val="001654CD"/>
    <w:rsid w:val="00170D81"/>
    <w:rsid w:val="00171219"/>
    <w:rsid w:val="00173E8B"/>
    <w:rsid w:val="00174C95"/>
    <w:rsid w:val="0018363C"/>
    <w:rsid w:val="001901AF"/>
    <w:rsid w:val="00190CFE"/>
    <w:rsid w:val="00191365"/>
    <w:rsid w:val="001919D1"/>
    <w:rsid w:val="00192018"/>
    <w:rsid w:val="0019455A"/>
    <w:rsid w:val="0019494A"/>
    <w:rsid w:val="00196F28"/>
    <w:rsid w:val="001977C8"/>
    <w:rsid w:val="001A0B1B"/>
    <w:rsid w:val="001A4385"/>
    <w:rsid w:val="001A4D24"/>
    <w:rsid w:val="001A65CF"/>
    <w:rsid w:val="001A6CDE"/>
    <w:rsid w:val="001B040F"/>
    <w:rsid w:val="001B11E2"/>
    <w:rsid w:val="001B12F2"/>
    <w:rsid w:val="001B38D5"/>
    <w:rsid w:val="001B3CFC"/>
    <w:rsid w:val="001B476B"/>
    <w:rsid w:val="001B5605"/>
    <w:rsid w:val="001B71FE"/>
    <w:rsid w:val="001C06B7"/>
    <w:rsid w:val="001C0A34"/>
    <w:rsid w:val="001C0D33"/>
    <w:rsid w:val="001C604E"/>
    <w:rsid w:val="001D03A8"/>
    <w:rsid w:val="001D2F75"/>
    <w:rsid w:val="001D43CF"/>
    <w:rsid w:val="001E06EE"/>
    <w:rsid w:val="001E4F3D"/>
    <w:rsid w:val="001E6A83"/>
    <w:rsid w:val="001F0AAA"/>
    <w:rsid w:val="001F2BEB"/>
    <w:rsid w:val="001F56FF"/>
    <w:rsid w:val="001F6A37"/>
    <w:rsid w:val="00202DFF"/>
    <w:rsid w:val="00204DA5"/>
    <w:rsid w:val="00207AE5"/>
    <w:rsid w:val="00211E4A"/>
    <w:rsid w:val="00213569"/>
    <w:rsid w:val="00215913"/>
    <w:rsid w:val="002178D7"/>
    <w:rsid w:val="00226A4E"/>
    <w:rsid w:val="00230BE6"/>
    <w:rsid w:val="00230CCF"/>
    <w:rsid w:val="00237041"/>
    <w:rsid w:val="002405A9"/>
    <w:rsid w:val="00244839"/>
    <w:rsid w:val="002513D3"/>
    <w:rsid w:val="0025257C"/>
    <w:rsid w:val="00255AA2"/>
    <w:rsid w:val="00257E43"/>
    <w:rsid w:val="00263777"/>
    <w:rsid w:val="00272EBD"/>
    <w:rsid w:val="0027385F"/>
    <w:rsid w:val="00274B75"/>
    <w:rsid w:val="00274B91"/>
    <w:rsid w:val="00277919"/>
    <w:rsid w:val="00281B15"/>
    <w:rsid w:val="0028363C"/>
    <w:rsid w:val="002847F2"/>
    <w:rsid w:val="002869FC"/>
    <w:rsid w:val="00292DD5"/>
    <w:rsid w:val="002954F0"/>
    <w:rsid w:val="00295FE2"/>
    <w:rsid w:val="002A26AA"/>
    <w:rsid w:val="002A3A82"/>
    <w:rsid w:val="002A5A89"/>
    <w:rsid w:val="002B0F65"/>
    <w:rsid w:val="002B5D58"/>
    <w:rsid w:val="002B5F65"/>
    <w:rsid w:val="002C1BAF"/>
    <w:rsid w:val="002C3426"/>
    <w:rsid w:val="002C34EB"/>
    <w:rsid w:val="002C5710"/>
    <w:rsid w:val="002C7320"/>
    <w:rsid w:val="002D13C1"/>
    <w:rsid w:val="002D32A6"/>
    <w:rsid w:val="002D3C44"/>
    <w:rsid w:val="002E0A30"/>
    <w:rsid w:val="002E29C3"/>
    <w:rsid w:val="002E49B7"/>
    <w:rsid w:val="002F3B71"/>
    <w:rsid w:val="002F4212"/>
    <w:rsid w:val="0030102A"/>
    <w:rsid w:val="0030135A"/>
    <w:rsid w:val="00302756"/>
    <w:rsid w:val="00305E6F"/>
    <w:rsid w:val="00306C98"/>
    <w:rsid w:val="00312B4A"/>
    <w:rsid w:val="00312D77"/>
    <w:rsid w:val="00315C75"/>
    <w:rsid w:val="0031719A"/>
    <w:rsid w:val="00323C29"/>
    <w:rsid w:val="0032534C"/>
    <w:rsid w:val="00331746"/>
    <w:rsid w:val="003349F2"/>
    <w:rsid w:val="00334A66"/>
    <w:rsid w:val="00334D1B"/>
    <w:rsid w:val="00343792"/>
    <w:rsid w:val="0034517F"/>
    <w:rsid w:val="003527B8"/>
    <w:rsid w:val="00352D28"/>
    <w:rsid w:val="0035300D"/>
    <w:rsid w:val="0035538A"/>
    <w:rsid w:val="00355DCA"/>
    <w:rsid w:val="003566E9"/>
    <w:rsid w:val="00360851"/>
    <w:rsid w:val="00361E81"/>
    <w:rsid w:val="00371756"/>
    <w:rsid w:val="00371B56"/>
    <w:rsid w:val="00374518"/>
    <w:rsid w:val="00374A7E"/>
    <w:rsid w:val="00376608"/>
    <w:rsid w:val="003769A3"/>
    <w:rsid w:val="0037732E"/>
    <w:rsid w:val="0037737E"/>
    <w:rsid w:val="00382CBB"/>
    <w:rsid w:val="00382F5D"/>
    <w:rsid w:val="00383B95"/>
    <w:rsid w:val="00384E7E"/>
    <w:rsid w:val="0039633A"/>
    <w:rsid w:val="00396B3A"/>
    <w:rsid w:val="003979C3"/>
    <w:rsid w:val="003A182A"/>
    <w:rsid w:val="003A1FC1"/>
    <w:rsid w:val="003A29DA"/>
    <w:rsid w:val="003A45F0"/>
    <w:rsid w:val="003A7B93"/>
    <w:rsid w:val="003B329F"/>
    <w:rsid w:val="003C0DF7"/>
    <w:rsid w:val="003C369A"/>
    <w:rsid w:val="003C42C3"/>
    <w:rsid w:val="003C6509"/>
    <w:rsid w:val="003D1443"/>
    <w:rsid w:val="003D5133"/>
    <w:rsid w:val="003D5786"/>
    <w:rsid w:val="003E4CA1"/>
    <w:rsid w:val="003E6293"/>
    <w:rsid w:val="003F0FFB"/>
    <w:rsid w:val="003F549F"/>
    <w:rsid w:val="003F6A24"/>
    <w:rsid w:val="0040119A"/>
    <w:rsid w:val="00405AB6"/>
    <w:rsid w:val="00407C18"/>
    <w:rsid w:val="00407D8C"/>
    <w:rsid w:val="00407EFD"/>
    <w:rsid w:val="00410627"/>
    <w:rsid w:val="00411491"/>
    <w:rsid w:val="004136AD"/>
    <w:rsid w:val="00416093"/>
    <w:rsid w:val="00416121"/>
    <w:rsid w:val="00416BE6"/>
    <w:rsid w:val="00416C00"/>
    <w:rsid w:val="0041714E"/>
    <w:rsid w:val="004171C7"/>
    <w:rsid w:val="00422A97"/>
    <w:rsid w:val="00422FCB"/>
    <w:rsid w:val="00426228"/>
    <w:rsid w:val="00430585"/>
    <w:rsid w:val="004321D1"/>
    <w:rsid w:val="00433709"/>
    <w:rsid w:val="00435A4B"/>
    <w:rsid w:val="004379A4"/>
    <w:rsid w:val="004428F0"/>
    <w:rsid w:val="00442C9E"/>
    <w:rsid w:val="004438C2"/>
    <w:rsid w:val="004473EC"/>
    <w:rsid w:val="004478EC"/>
    <w:rsid w:val="004507CC"/>
    <w:rsid w:val="0045578C"/>
    <w:rsid w:val="00456989"/>
    <w:rsid w:val="0046013B"/>
    <w:rsid w:val="00474A3E"/>
    <w:rsid w:val="00482BE5"/>
    <w:rsid w:val="00482CEB"/>
    <w:rsid w:val="00483C90"/>
    <w:rsid w:val="00485008"/>
    <w:rsid w:val="00487296"/>
    <w:rsid w:val="00492E52"/>
    <w:rsid w:val="0049305B"/>
    <w:rsid w:val="0049725B"/>
    <w:rsid w:val="004A05E6"/>
    <w:rsid w:val="004A4465"/>
    <w:rsid w:val="004A4849"/>
    <w:rsid w:val="004A490C"/>
    <w:rsid w:val="004A4C7C"/>
    <w:rsid w:val="004B0244"/>
    <w:rsid w:val="004B1FF7"/>
    <w:rsid w:val="004B7C16"/>
    <w:rsid w:val="004C4057"/>
    <w:rsid w:val="004C78D7"/>
    <w:rsid w:val="004D072A"/>
    <w:rsid w:val="004D113F"/>
    <w:rsid w:val="004D1E3D"/>
    <w:rsid w:val="004D3E5C"/>
    <w:rsid w:val="004D756C"/>
    <w:rsid w:val="004E5BB6"/>
    <w:rsid w:val="004E67E9"/>
    <w:rsid w:val="004F16AE"/>
    <w:rsid w:val="004F3106"/>
    <w:rsid w:val="004F3D37"/>
    <w:rsid w:val="004F4D07"/>
    <w:rsid w:val="0051039E"/>
    <w:rsid w:val="005113C2"/>
    <w:rsid w:val="0051196A"/>
    <w:rsid w:val="00512374"/>
    <w:rsid w:val="00513212"/>
    <w:rsid w:val="00520098"/>
    <w:rsid w:val="005203EF"/>
    <w:rsid w:val="00521014"/>
    <w:rsid w:val="00530A8B"/>
    <w:rsid w:val="005376DC"/>
    <w:rsid w:val="00540585"/>
    <w:rsid w:val="005417D8"/>
    <w:rsid w:val="005427B5"/>
    <w:rsid w:val="00551A02"/>
    <w:rsid w:val="005520A0"/>
    <w:rsid w:val="005534FA"/>
    <w:rsid w:val="0055350C"/>
    <w:rsid w:val="00554844"/>
    <w:rsid w:val="00554B9F"/>
    <w:rsid w:val="00556C6D"/>
    <w:rsid w:val="00557566"/>
    <w:rsid w:val="005641F0"/>
    <w:rsid w:val="00565AC0"/>
    <w:rsid w:val="005707AA"/>
    <w:rsid w:val="005739CD"/>
    <w:rsid w:val="0057767B"/>
    <w:rsid w:val="00583CAA"/>
    <w:rsid w:val="00591FED"/>
    <w:rsid w:val="00593782"/>
    <w:rsid w:val="00594E44"/>
    <w:rsid w:val="00596869"/>
    <w:rsid w:val="005A1A0A"/>
    <w:rsid w:val="005A5786"/>
    <w:rsid w:val="005A5E87"/>
    <w:rsid w:val="005A67A8"/>
    <w:rsid w:val="005B247B"/>
    <w:rsid w:val="005B2DED"/>
    <w:rsid w:val="005B4DEE"/>
    <w:rsid w:val="005C0311"/>
    <w:rsid w:val="005C3B6C"/>
    <w:rsid w:val="005C44F4"/>
    <w:rsid w:val="005D0BFB"/>
    <w:rsid w:val="005D2D07"/>
    <w:rsid w:val="005D3942"/>
    <w:rsid w:val="005D3A03"/>
    <w:rsid w:val="005D433F"/>
    <w:rsid w:val="005D769A"/>
    <w:rsid w:val="005E0B9A"/>
    <w:rsid w:val="005E2C04"/>
    <w:rsid w:val="005E4127"/>
    <w:rsid w:val="005E4346"/>
    <w:rsid w:val="005E46E6"/>
    <w:rsid w:val="005E4B99"/>
    <w:rsid w:val="005E5D7A"/>
    <w:rsid w:val="005E65E7"/>
    <w:rsid w:val="005E746C"/>
    <w:rsid w:val="005F2F4B"/>
    <w:rsid w:val="005F3F1C"/>
    <w:rsid w:val="00612E0C"/>
    <w:rsid w:val="0061324C"/>
    <w:rsid w:val="00613DDB"/>
    <w:rsid w:val="00614FF7"/>
    <w:rsid w:val="00616532"/>
    <w:rsid w:val="00617B09"/>
    <w:rsid w:val="006209C4"/>
    <w:rsid w:val="0062341F"/>
    <w:rsid w:val="00624015"/>
    <w:rsid w:val="006243CF"/>
    <w:rsid w:val="00624498"/>
    <w:rsid w:val="00640BCA"/>
    <w:rsid w:val="0064224E"/>
    <w:rsid w:val="006451C6"/>
    <w:rsid w:val="00645F6B"/>
    <w:rsid w:val="00651C5B"/>
    <w:rsid w:val="006535E2"/>
    <w:rsid w:val="00655D2A"/>
    <w:rsid w:val="00656019"/>
    <w:rsid w:val="00657B00"/>
    <w:rsid w:val="00657C2C"/>
    <w:rsid w:val="00661112"/>
    <w:rsid w:val="00661767"/>
    <w:rsid w:val="00662B2C"/>
    <w:rsid w:val="006642A9"/>
    <w:rsid w:val="00664C77"/>
    <w:rsid w:val="00664EAC"/>
    <w:rsid w:val="006657A7"/>
    <w:rsid w:val="006679AF"/>
    <w:rsid w:val="00670174"/>
    <w:rsid w:val="006708C4"/>
    <w:rsid w:val="006727CF"/>
    <w:rsid w:val="0067504A"/>
    <w:rsid w:val="0067511F"/>
    <w:rsid w:val="0067568F"/>
    <w:rsid w:val="006767C3"/>
    <w:rsid w:val="00680CB1"/>
    <w:rsid w:val="0068456E"/>
    <w:rsid w:val="0068603F"/>
    <w:rsid w:val="00686C57"/>
    <w:rsid w:val="00695058"/>
    <w:rsid w:val="0069661A"/>
    <w:rsid w:val="00696BEA"/>
    <w:rsid w:val="00696FD1"/>
    <w:rsid w:val="0069727D"/>
    <w:rsid w:val="006B0303"/>
    <w:rsid w:val="006B53F5"/>
    <w:rsid w:val="006C35CE"/>
    <w:rsid w:val="006C61E7"/>
    <w:rsid w:val="006C67D4"/>
    <w:rsid w:val="006C77A0"/>
    <w:rsid w:val="006C7FB0"/>
    <w:rsid w:val="006D1D7B"/>
    <w:rsid w:val="006D6F74"/>
    <w:rsid w:val="006E22CF"/>
    <w:rsid w:val="006E57D5"/>
    <w:rsid w:val="006E5E54"/>
    <w:rsid w:val="006F0A35"/>
    <w:rsid w:val="006F3FC5"/>
    <w:rsid w:val="006F4D44"/>
    <w:rsid w:val="007027F5"/>
    <w:rsid w:val="00703BA3"/>
    <w:rsid w:val="00710AE4"/>
    <w:rsid w:val="00710B94"/>
    <w:rsid w:val="00712D08"/>
    <w:rsid w:val="00713B47"/>
    <w:rsid w:val="00713D9B"/>
    <w:rsid w:val="00714982"/>
    <w:rsid w:val="007245C4"/>
    <w:rsid w:val="007276BB"/>
    <w:rsid w:val="00727EE7"/>
    <w:rsid w:val="00734450"/>
    <w:rsid w:val="007365E5"/>
    <w:rsid w:val="007372AA"/>
    <w:rsid w:val="00740154"/>
    <w:rsid w:val="0074483A"/>
    <w:rsid w:val="00745273"/>
    <w:rsid w:val="00752BB3"/>
    <w:rsid w:val="00762E40"/>
    <w:rsid w:val="007636D3"/>
    <w:rsid w:val="00766D3A"/>
    <w:rsid w:val="007704DF"/>
    <w:rsid w:val="0077199D"/>
    <w:rsid w:val="00772361"/>
    <w:rsid w:val="007806FE"/>
    <w:rsid w:val="00780B7A"/>
    <w:rsid w:val="00784410"/>
    <w:rsid w:val="00785697"/>
    <w:rsid w:val="0079050F"/>
    <w:rsid w:val="0079118C"/>
    <w:rsid w:val="0079271B"/>
    <w:rsid w:val="00792C3D"/>
    <w:rsid w:val="00794A87"/>
    <w:rsid w:val="00794DF7"/>
    <w:rsid w:val="007A052B"/>
    <w:rsid w:val="007A0CC6"/>
    <w:rsid w:val="007A27E8"/>
    <w:rsid w:val="007A3D1F"/>
    <w:rsid w:val="007A42D1"/>
    <w:rsid w:val="007A4690"/>
    <w:rsid w:val="007B087D"/>
    <w:rsid w:val="007B1052"/>
    <w:rsid w:val="007B1350"/>
    <w:rsid w:val="007B29E3"/>
    <w:rsid w:val="007B3E81"/>
    <w:rsid w:val="007B455C"/>
    <w:rsid w:val="007B545A"/>
    <w:rsid w:val="007B7C13"/>
    <w:rsid w:val="007C27C2"/>
    <w:rsid w:val="007C3308"/>
    <w:rsid w:val="007C6B66"/>
    <w:rsid w:val="007D2373"/>
    <w:rsid w:val="007D2AC7"/>
    <w:rsid w:val="007D3C38"/>
    <w:rsid w:val="007D6317"/>
    <w:rsid w:val="007E4FD3"/>
    <w:rsid w:val="007F048B"/>
    <w:rsid w:val="007F0520"/>
    <w:rsid w:val="007F35B6"/>
    <w:rsid w:val="007F3CBC"/>
    <w:rsid w:val="007F6C93"/>
    <w:rsid w:val="008002C0"/>
    <w:rsid w:val="00801231"/>
    <w:rsid w:val="00803051"/>
    <w:rsid w:val="00803DB0"/>
    <w:rsid w:val="00804EDE"/>
    <w:rsid w:val="0080583E"/>
    <w:rsid w:val="00805885"/>
    <w:rsid w:val="0080589F"/>
    <w:rsid w:val="008108C7"/>
    <w:rsid w:val="00816C6D"/>
    <w:rsid w:val="00816C98"/>
    <w:rsid w:val="00825FB6"/>
    <w:rsid w:val="00826E2E"/>
    <w:rsid w:val="0082706B"/>
    <w:rsid w:val="00832A30"/>
    <w:rsid w:val="00841157"/>
    <w:rsid w:val="00841574"/>
    <w:rsid w:val="00841700"/>
    <w:rsid w:val="00841C2F"/>
    <w:rsid w:val="00842C6F"/>
    <w:rsid w:val="00866740"/>
    <w:rsid w:val="00867FEB"/>
    <w:rsid w:val="008708A1"/>
    <w:rsid w:val="0087299A"/>
    <w:rsid w:val="0087505D"/>
    <w:rsid w:val="00877D26"/>
    <w:rsid w:val="00892FDB"/>
    <w:rsid w:val="00896639"/>
    <w:rsid w:val="008A00AC"/>
    <w:rsid w:val="008A2473"/>
    <w:rsid w:val="008A52FD"/>
    <w:rsid w:val="008A5360"/>
    <w:rsid w:val="008A5B24"/>
    <w:rsid w:val="008A7426"/>
    <w:rsid w:val="008B0CA4"/>
    <w:rsid w:val="008B540B"/>
    <w:rsid w:val="008C44FA"/>
    <w:rsid w:val="008C5323"/>
    <w:rsid w:val="008C6F23"/>
    <w:rsid w:val="008D0732"/>
    <w:rsid w:val="008D19F6"/>
    <w:rsid w:val="008D48FF"/>
    <w:rsid w:val="008D4B14"/>
    <w:rsid w:val="008E4497"/>
    <w:rsid w:val="008E694E"/>
    <w:rsid w:val="008F096E"/>
    <w:rsid w:val="008F23BD"/>
    <w:rsid w:val="008F367F"/>
    <w:rsid w:val="008F4A9D"/>
    <w:rsid w:val="008F6838"/>
    <w:rsid w:val="008F7022"/>
    <w:rsid w:val="00902572"/>
    <w:rsid w:val="00903885"/>
    <w:rsid w:val="00904248"/>
    <w:rsid w:val="009157B1"/>
    <w:rsid w:val="009159AF"/>
    <w:rsid w:val="00921D01"/>
    <w:rsid w:val="00922C4A"/>
    <w:rsid w:val="009271D0"/>
    <w:rsid w:val="009307FB"/>
    <w:rsid w:val="009317A1"/>
    <w:rsid w:val="00933861"/>
    <w:rsid w:val="00936E4C"/>
    <w:rsid w:val="00940590"/>
    <w:rsid w:val="00940DB5"/>
    <w:rsid w:val="00942565"/>
    <w:rsid w:val="00945825"/>
    <w:rsid w:val="00946EC9"/>
    <w:rsid w:val="009519FA"/>
    <w:rsid w:val="00952867"/>
    <w:rsid w:val="009539F9"/>
    <w:rsid w:val="00953A3D"/>
    <w:rsid w:val="009601C8"/>
    <w:rsid w:val="00960F96"/>
    <w:rsid w:val="00972939"/>
    <w:rsid w:val="009737C5"/>
    <w:rsid w:val="00977F99"/>
    <w:rsid w:val="009838AB"/>
    <w:rsid w:val="009839BD"/>
    <w:rsid w:val="00992914"/>
    <w:rsid w:val="0099498A"/>
    <w:rsid w:val="009A37CC"/>
    <w:rsid w:val="009A68F4"/>
    <w:rsid w:val="009A6A3B"/>
    <w:rsid w:val="009A7809"/>
    <w:rsid w:val="009A78E1"/>
    <w:rsid w:val="009B2B3B"/>
    <w:rsid w:val="009B341F"/>
    <w:rsid w:val="009B3A9E"/>
    <w:rsid w:val="009B57C3"/>
    <w:rsid w:val="009B63E5"/>
    <w:rsid w:val="009C1160"/>
    <w:rsid w:val="009C16F8"/>
    <w:rsid w:val="009C25C8"/>
    <w:rsid w:val="009C5752"/>
    <w:rsid w:val="009C6BA9"/>
    <w:rsid w:val="009D0909"/>
    <w:rsid w:val="009D204A"/>
    <w:rsid w:val="009D3A86"/>
    <w:rsid w:val="009D68D3"/>
    <w:rsid w:val="009D75FD"/>
    <w:rsid w:val="009D7E46"/>
    <w:rsid w:val="009E2787"/>
    <w:rsid w:val="009E4425"/>
    <w:rsid w:val="009E5BD0"/>
    <w:rsid w:val="009E77FE"/>
    <w:rsid w:val="009F0247"/>
    <w:rsid w:val="009F4F90"/>
    <w:rsid w:val="00A04A86"/>
    <w:rsid w:val="00A067CD"/>
    <w:rsid w:val="00A06EF2"/>
    <w:rsid w:val="00A14C2B"/>
    <w:rsid w:val="00A14C58"/>
    <w:rsid w:val="00A17389"/>
    <w:rsid w:val="00A25D63"/>
    <w:rsid w:val="00A307F9"/>
    <w:rsid w:val="00A356D9"/>
    <w:rsid w:val="00A36B8C"/>
    <w:rsid w:val="00A4204D"/>
    <w:rsid w:val="00A424FA"/>
    <w:rsid w:val="00A425E1"/>
    <w:rsid w:val="00A527AA"/>
    <w:rsid w:val="00A53CFA"/>
    <w:rsid w:val="00A6084A"/>
    <w:rsid w:val="00A61969"/>
    <w:rsid w:val="00A63391"/>
    <w:rsid w:val="00A66AF4"/>
    <w:rsid w:val="00A66F8A"/>
    <w:rsid w:val="00A724C2"/>
    <w:rsid w:val="00A72B49"/>
    <w:rsid w:val="00A816CD"/>
    <w:rsid w:val="00A81807"/>
    <w:rsid w:val="00A8188A"/>
    <w:rsid w:val="00A82311"/>
    <w:rsid w:val="00A84FA5"/>
    <w:rsid w:val="00A92D9A"/>
    <w:rsid w:val="00A9346E"/>
    <w:rsid w:val="00A9774A"/>
    <w:rsid w:val="00AA439F"/>
    <w:rsid w:val="00AA6076"/>
    <w:rsid w:val="00AA6E20"/>
    <w:rsid w:val="00AB45ED"/>
    <w:rsid w:val="00AB4A92"/>
    <w:rsid w:val="00AB5BDC"/>
    <w:rsid w:val="00AB6332"/>
    <w:rsid w:val="00AC4C8E"/>
    <w:rsid w:val="00AD3527"/>
    <w:rsid w:val="00AD3672"/>
    <w:rsid w:val="00AD4D8C"/>
    <w:rsid w:val="00AE193A"/>
    <w:rsid w:val="00AE21F2"/>
    <w:rsid w:val="00AE337F"/>
    <w:rsid w:val="00AE4E79"/>
    <w:rsid w:val="00AE7023"/>
    <w:rsid w:val="00AF0DB8"/>
    <w:rsid w:val="00AF42FF"/>
    <w:rsid w:val="00AF76D4"/>
    <w:rsid w:val="00B079B7"/>
    <w:rsid w:val="00B13213"/>
    <w:rsid w:val="00B205F4"/>
    <w:rsid w:val="00B210C8"/>
    <w:rsid w:val="00B22A90"/>
    <w:rsid w:val="00B2480F"/>
    <w:rsid w:val="00B26EBB"/>
    <w:rsid w:val="00B306FC"/>
    <w:rsid w:val="00B327E3"/>
    <w:rsid w:val="00B33A2C"/>
    <w:rsid w:val="00B41D8E"/>
    <w:rsid w:val="00B465D9"/>
    <w:rsid w:val="00B4777F"/>
    <w:rsid w:val="00B501E0"/>
    <w:rsid w:val="00B50BE3"/>
    <w:rsid w:val="00B54EDE"/>
    <w:rsid w:val="00B55742"/>
    <w:rsid w:val="00B57A4A"/>
    <w:rsid w:val="00B65010"/>
    <w:rsid w:val="00B66B27"/>
    <w:rsid w:val="00B7089B"/>
    <w:rsid w:val="00B741D9"/>
    <w:rsid w:val="00B747F0"/>
    <w:rsid w:val="00B74F36"/>
    <w:rsid w:val="00B7650F"/>
    <w:rsid w:val="00B7696D"/>
    <w:rsid w:val="00B81489"/>
    <w:rsid w:val="00B823AA"/>
    <w:rsid w:val="00B8513B"/>
    <w:rsid w:val="00B85856"/>
    <w:rsid w:val="00BA06D3"/>
    <w:rsid w:val="00BA13D7"/>
    <w:rsid w:val="00BA1982"/>
    <w:rsid w:val="00BA3300"/>
    <w:rsid w:val="00BA45DB"/>
    <w:rsid w:val="00BA780E"/>
    <w:rsid w:val="00BB2574"/>
    <w:rsid w:val="00BB2CEA"/>
    <w:rsid w:val="00BB3F52"/>
    <w:rsid w:val="00BB5F46"/>
    <w:rsid w:val="00BB6C6B"/>
    <w:rsid w:val="00BB76DC"/>
    <w:rsid w:val="00BC0D41"/>
    <w:rsid w:val="00BC6092"/>
    <w:rsid w:val="00BD06B8"/>
    <w:rsid w:val="00BD0BFA"/>
    <w:rsid w:val="00BD0CDC"/>
    <w:rsid w:val="00BD2249"/>
    <w:rsid w:val="00BE00DC"/>
    <w:rsid w:val="00BE2133"/>
    <w:rsid w:val="00BE213C"/>
    <w:rsid w:val="00BE2FB6"/>
    <w:rsid w:val="00BE46A6"/>
    <w:rsid w:val="00BE6FFF"/>
    <w:rsid w:val="00BF4184"/>
    <w:rsid w:val="00BF5318"/>
    <w:rsid w:val="00C0601E"/>
    <w:rsid w:val="00C1399B"/>
    <w:rsid w:val="00C151F7"/>
    <w:rsid w:val="00C16457"/>
    <w:rsid w:val="00C2075F"/>
    <w:rsid w:val="00C21ADC"/>
    <w:rsid w:val="00C23D16"/>
    <w:rsid w:val="00C24741"/>
    <w:rsid w:val="00C30DA9"/>
    <w:rsid w:val="00C30DBA"/>
    <w:rsid w:val="00C31D30"/>
    <w:rsid w:val="00C36EB7"/>
    <w:rsid w:val="00C41673"/>
    <w:rsid w:val="00C441A9"/>
    <w:rsid w:val="00C44B5B"/>
    <w:rsid w:val="00C45F35"/>
    <w:rsid w:val="00C46C60"/>
    <w:rsid w:val="00C46F68"/>
    <w:rsid w:val="00C47130"/>
    <w:rsid w:val="00C5051A"/>
    <w:rsid w:val="00C515FA"/>
    <w:rsid w:val="00C53FD4"/>
    <w:rsid w:val="00C561AE"/>
    <w:rsid w:val="00C60131"/>
    <w:rsid w:val="00C612BC"/>
    <w:rsid w:val="00C62731"/>
    <w:rsid w:val="00C63E93"/>
    <w:rsid w:val="00C65B25"/>
    <w:rsid w:val="00C67262"/>
    <w:rsid w:val="00C704A5"/>
    <w:rsid w:val="00C73976"/>
    <w:rsid w:val="00C751A9"/>
    <w:rsid w:val="00C76DFE"/>
    <w:rsid w:val="00C80792"/>
    <w:rsid w:val="00C8645D"/>
    <w:rsid w:val="00C8653B"/>
    <w:rsid w:val="00C90839"/>
    <w:rsid w:val="00C91854"/>
    <w:rsid w:val="00C9256B"/>
    <w:rsid w:val="00C944B3"/>
    <w:rsid w:val="00C94617"/>
    <w:rsid w:val="00C947A3"/>
    <w:rsid w:val="00C9509C"/>
    <w:rsid w:val="00C959CA"/>
    <w:rsid w:val="00C95BCA"/>
    <w:rsid w:val="00CA3C56"/>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3E65"/>
    <w:rsid w:val="00CE5869"/>
    <w:rsid w:val="00CE5DD5"/>
    <w:rsid w:val="00CE5F9D"/>
    <w:rsid w:val="00CE774E"/>
    <w:rsid w:val="00CF2B2B"/>
    <w:rsid w:val="00CF3240"/>
    <w:rsid w:val="00CF3A7A"/>
    <w:rsid w:val="00CF4DE3"/>
    <w:rsid w:val="00CF684F"/>
    <w:rsid w:val="00CF6C1C"/>
    <w:rsid w:val="00CF6E91"/>
    <w:rsid w:val="00CF7485"/>
    <w:rsid w:val="00D003C0"/>
    <w:rsid w:val="00D0455F"/>
    <w:rsid w:val="00D103FF"/>
    <w:rsid w:val="00D1556B"/>
    <w:rsid w:val="00D16A07"/>
    <w:rsid w:val="00D1768A"/>
    <w:rsid w:val="00D20436"/>
    <w:rsid w:val="00D20F76"/>
    <w:rsid w:val="00D21FB5"/>
    <w:rsid w:val="00D2236D"/>
    <w:rsid w:val="00D22F03"/>
    <w:rsid w:val="00D23DA8"/>
    <w:rsid w:val="00D25949"/>
    <w:rsid w:val="00D304BA"/>
    <w:rsid w:val="00D3700A"/>
    <w:rsid w:val="00D412E7"/>
    <w:rsid w:val="00D4157C"/>
    <w:rsid w:val="00D41AD1"/>
    <w:rsid w:val="00D4216D"/>
    <w:rsid w:val="00D428DA"/>
    <w:rsid w:val="00D44D46"/>
    <w:rsid w:val="00D4511E"/>
    <w:rsid w:val="00D47001"/>
    <w:rsid w:val="00D54121"/>
    <w:rsid w:val="00D61341"/>
    <w:rsid w:val="00D63400"/>
    <w:rsid w:val="00D71D64"/>
    <w:rsid w:val="00D74184"/>
    <w:rsid w:val="00D77C1E"/>
    <w:rsid w:val="00D838D9"/>
    <w:rsid w:val="00D85300"/>
    <w:rsid w:val="00D85B68"/>
    <w:rsid w:val="00D876DA"/>
    <w:rsid w:val="00D975F9"/>
    <w:rsid w:val="00D97826"/>
    <w:rsid w:val="00DA0E5D"/>
    <w:rsid w:val="00DA16E0"/>
    <w:rsid w:val="00DA54A9"/>
    <w:rsid w:val="00DA60D0"/>
    <w:rsid w:val="00DB093C"/>
    <w:rsid w:val="00DB1A61"/>
    <w:rsid w:val="00DC0DA9"/>
    <w:rsid w:val="00DC1A68"/>
    <w:rsid w:val="00DC25D0"/>
    <w:rsid w:val="00DC3E32"/>
    <w:rsid w:val="00DC70DF"/>
    <w:rsid w:val="00DD1BC8"/>
    <w:rsid w:val="00DD2A5D"/>
    <w:rsid w:val="00DD469D"/>
    <w:rsid w:val="00DD5825"/>
    <w:rsid w:val="00DE2505"/>
    <w:rsid w:val="00DE28C8"/>
    <w:rsid w:val="00DE3503"/>
    <w:rsid w:val="00DE7755"/>
    <w:rsid w:val="00DE7CF3"/>
    <w:rsid w:val="00DF2118"/>
    <w:rsid w:val="00DF49C2"/>
    <w:rsid w:val="00E009AE"/>
    <w:rsid w:val="00E02061"/>
    <w:rsid w:val="00E04C31"/>
    <w:rsid w:val="00E06A9C"/>
    <w:rsid w:val="00E06D79"/>
    <w:rsid w:val="00E13AE7"/>
    <w:rsid w:val="00E2407C"/>
    <w:rsid w:val="00E24481"/>
    <w:rsid w:val="00E3086E"/>
    <w:rsid w:val="00E3264E"/>
    <w:rsid w:val="00E333F8"/>
    <w:rsid w:val="00E40D0F"/>
    <w:rsid w:val="00E42778"/>
    <w:rsid w:val="00E44F2C"/>
    <w:rsid w:val="00E47C9F"/>
    <w:rsid w:val="00E5103D"/>
    <w:rsid w:val="00E527E1"/>
    <w:rsid w:val="00E55136"/>
    <w:rsid w:val="00E55A42"/>
    <w:rsid w:val="00E56385"/>
    <w:rsid w:val="00E56F65"/>
    <w:rsid w:val="00E6004D"/>
    <w:rsid w:val="00E60211"/>
    <w:rsid w:val="00E6430E"/>
    <w:rsid w:val="00E64BDE"/>
    <w:rsid w:val="00E66F3A"/>
    <w:rsid w:val="00E7094D"/>
    <w:rsid w:val="00E72379"/>
    <w:rsid w:val="00E732F4"/>
    <w:rsid w:val="00E756E4"/>
    <w:rsid w:val="00E764E7"/>
    <w:rsid w:val="00E81978"/>
    <w:rsid w:val="00E82722"/>
    <w:rsid w:val="00E8493C"/>
    <w:rsid w:val="00E864E0"/>
    <w:rsid w:val="00E9687F"/>
    <w:rsid w:val="00EA14FA"/>
    <w:rsid w:val="00EA1D2D"/>
    <w:rsid w:val="00EA4E19"/>
    <w:rsid w:val="00EB2F01"/>
    <w:rsid w:val="00EB50DF"/>
    <w:rsid w:val="00EC08C0"/>
    <w:rsid w:val="00EC0A0C"/>
    <w:rsid w:val="00EC2A05"/>
    <w:rsid w:val="00EC40D1"/>
    <w:rsid w:val="00EC428A"/>
    <w:rsid w:val="00EC4FE5"/>
    <w:rsid w:val="00EC6510"/>
    <w:rsid w:val="00EC6C9E"/>
    <w:rsid w:val="00ED0CB8"/>
    <w:rsid w:val="00ED1B9E"/>
    <w:rsid w:val="00ED2141"/>
    <w:rsid w:val="00ED4FD2"/>
    <w:rsid w:val="00ED6479"/>
    <w:rsid w:val="00EE1873"/>
    <w:rsid w:val="00EE682A"/>
    <w:rsid w:val="00EE6F7C"/>
    <w:rsid w:val="00EE7D60"/>
    <w:rsid w:val="00EE7FEE"/>
    <w:rsid w:val="00EF00CA"/>
    <w:rsid w:val="00EF0E7C"/>
    <w:rsid w:val="00EF2CD0"/>
    <w:rsid w:val="00EF53E9"/>
    <w:rsid w:val="00EF641F"/>
    <w:rsid w:val="00EF6DBA"/>
    <w:rsid w:val="00F05C78"/>
    <w:rsid w:val="00F07625"/>
    <w:rsid w:val="00F1084B"/>
    <w:rsid w:val="00F116C4"/>
    <w:rsid w:val="00F15DB3"/>
    <w:rsid w:val="00F21625"/>
    <w:rsid w:val="00F23E29"/>
    <w:rsid w:val="00F272B4"/>
    <w:rsid w:val="00F308EF"/>
    <w:rsid w:val="00F30FDC"/>
    <w:rsid w:val="00F31D8D"/>
    <w:rsid w:val="00F33DFD"/>
    <w:rsid w:val="00F340EE"/>
    <w:rsid w:val="00F379B7"/>
    <w:rsid w:val="00F412EC"/>
    <w:rsid w:val="00F41EB2"/>
    <w:rsid w:val="00F4657B"/>
    <w:rsid w:val="00F47A66"/>
    <w:rsid w:val="00F525FA"/>
    <w:rsid w:val="00F561AD"/>
    <w:rsid w:val="00F6238A"/>
    <w:rsid w:val="00F72387"/>
    <w:rsid w:val="00F728BD"/>
    <w:rsid w:val="00F80AF9"/>
    <w:rsid w:val="00F90AC0"/>
    <w:rsid w:val="00F969D0"/>
    <w:rsid w:val="00FA0FB9"/>
    <w:rsid w:val="00FB4D31"/>
    <w:rsid w:val="00FC0F26"/>
    <w:rsid w:val="00FC40D5"/>
    <w:rsid w:val="00FC4693"/>
    <w:rsid w:val="00FC46FD"/>
    <w:rsid w:val="00FD024F"/>
    <w:rsid w:val="00FD359D"/>
    <w:rsid w:val="00FD6A95"/>
    <w:rsid w:val="00FD7B72"/>
    <w:rsid w:val="00FE13FF"/>
    <w:rsid w:val="00FE584D"/>
    <w:rsid w:val="00FE6741"/>
    <w:rsid w:val="00FE7D2C"/>
    <w:rsid w:val="00FF2002"/>
    <w:rsid w:val="00FF3712"/>
    <w:rsid w:val="00FF3DB0"/>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025">
      <w:bodyDiv w:val="1"/>
      <w:marLeft w:val="0"/>
      <w:marRight w:val="0"/>
      <w:marTop w:val="0"/>
      <w:marBottom w:val="0"/>
      <w:divBdr>
        <w:top w:val="none" w:sz="0" w:space="0" w:color="auto"/>
        <w:left w:val="none" w:sz="0" w:space="0" w:color="auto"/>
        <w:bottom w:val="none" w:sz="0" w:space="0" w:color="auto"/>
        <w:right w:val="none" w:sz="0" w:space="0" w:color="auto"/>
      </w:divBdr>
    </w:div>
    <w:div w:id="12015176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183262">
      <w:bodyDiv w:val="1"/>
      <w:marLeft w:val="0"/>
      <w:marRight w:val="0"/>
      <w:marTop w:val="0"/>
      <w:marBottom w:val="0"/>
      <w:divBdr>
        <w:top w:val="none" w:sz="0" w:space="0" w:color="auto"/>
        <w:left w:val="none" w:sz="0" w:space="0" w:color="auto"/>
        <w:bottom w:val="none" w:sz="0" w:space="0" w:color="auto"/>
        <w:right w:val="none" w:sz="0" w:space="0" w:color="auto"/>
      </w:divBdr>
    </w:div>
    <w:div w:id="174274052">
      <w:bodyDiv w:val="1"/>
      <w:marLeft w:val="0"/>
      <w:marRight w:val="0"/>
      <w:marTop w:val="0"/>
      <w:marBottom w:val="0"/>
      <w:divBdr>
        <w:top w:val="none" w:sz="0" w:space="0" w:color="auto"/>
        <w:left w:val="none" w:sz="0" w:space="0" w:color="auto"/>
        <w:bottom w:val="none" w:sz="0" w:space="0" w:color="auto"/>
        <w:right w:val="none" w:sz="0" w:space="0" w:color="auto"/>
      </w:divBdr>
    </w:div>
    <w:div w:id="2343575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096208">
      <w:bodyDiv w:val="1"/>
      <w:marLeft w:val="0"/>
      <w:marRight w:val="0"/>
      <w:marTop w:val="0"/>
      <w:marBottom w:val="0"/>
      <w:divBdr>
        <w:top w:val="none" w:sz="0" w:space="0" w:color="auto"/>
        <w:left w:val="none" w:sz="0" w:space="0" w:color="auto"/>
        <w:bottom w:val="none" w:sz="0" w:space="0" w:color="auto"/>
        <w:right w:val="none" w:sz="0" w:space="0" w:color="auto"/>
      </w:divBdr>
    </w:div>
    <w:div w:id="44678100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459731">
      <w:bodyDiv w:val="1"/>
      <w:marLeft w:val="0"/>
      <w:marRight w:val="0"/>
      <w:marTop w:val="0"/>
      <w:marBottom w:val="0"/>
      <w:divBdr>
        <w:top w:val="none" w:sz="0" w:space="0" w:color="auto"/>
        <w:left w:val="none" w:sz="0" w:space="0" w:color="auto"/>
        <w:bottom w:val="none" w:sz="0" w:space="0" w:color="auto"/>
        <w:right w:val="none" w:sz="0" w:space="0" w:color="auto"/>
      </w:divBdr>
    </w:div>
    <w:div w:id="492529793">
      <w:bodyDiv w:val="1"/>
      <w:marLeft w:val="0"/>
      <w:marRight w:val="0"/>
      <w:marTop w:val="0"/>
      <w:marBottom w:val="0"/>
      <w:divBdr>
        <w:top w:val="none" w:sz="0" w:space="0" w:color="auto"/>
        <w:left w:val="none" w:sz="0" w:space="0" w:color="auto"/>
        <w:bottom w:val="none" w:sz="0" w:space="0" w:color="auto"/>
        <w:right w:val="none" w:sz="0" w:space="0" w:color="auto"/>
      </w:divBdr>
    </w:div>
    <w:div w:id="526482962">
      <w:bodyDiv w:val="1"/>
      <w:marLeft w:val="0"/>
      <w:marRight w:val="0"/>
      <w:marTop w:val="0"/>
      <w:marBottom w:val="0"/>
      <w:divBdr>
        <w:top w:val="none" w:sz="0" w:space="0" w:color="auto"/>
        <w:left w:val="none" w:sz="0" w:space="0" w:color="auto"/>
        <w:bottom w:val="none" w:sz="0" w:space="0" w:color="auto"/>
        <w:right w:val="none" w:sz="0" w:space="0" w:color="auto"/>
      </w:divBdr>
    </w:div>
    <w:div w:id="560210700">
      <w:bodyDiv w:val="1"/>
      <w:marLeft w:val="0"/>
      <w:marRight w:val="0"/>
      <w:marTop w:val="0"/>
      <w:marBottom w:val="0"/>
      <w:divBdr>
        <w:top w:val="none" w:sz="0" w:space="0" w:color="auto"/>
        <w:left w:val="none" w:sz="0" w:space="0" w:color="auto"/>
        <w:bottom w:val="none" w:sz="0" w:space="0" w:color="auto"/>
        <w:right w:val="none" w:sz="0" w:space="0" w:color="auto"/>
      </w:divBdr>
    </w:div>
    <w:div w:id="581062728">
      <w:bodyDiv w:val="1"/>
      <w:marLeft w:val="0"/>
      <w:marRight w:val="0"/>
      <w:marTop w:val="0"/>
      <w:marBottom w:val="0"/>
      <w:divBdr>
        <w:top w:val="none" w:sz="0" w:space="0" w:color="auto"/>
        <w:left w:val="none" w:sz="0" w:space="0" w:color="auto"/>
        <w:bottom w:val="none" w:sz="0" w:space="0" w:color="auto"/>
        <w:right w:val="none" w:sz="0" w:space="0" w:color="auto"/>
      </w:divBdr>
    </w:div>
    <w:div w:id="588201724">
      <w:bodyDiv w:val="1"/>
      <w:marLeft w:val="0"/>
      <w:marRight w:val="0"/>
      <w:marTop w:val="0"/>
      <w:marBottom w:val="0"/>
      <w:divBdr>
        <w:top w:val="none" w:sz="0" w:space="0" w:color="auto"/>
        <w:left w:val="none" w:sz="0" w:space="0" w:color="auto"/>
        <w:bottom w:val="none" w:sz="0" w:space="0" w:color="auto"/>
        <w:right w:val="none" w:sz="0" w:space="0" w:color="auto"/>
      </w:divBdr>
    </w:div>
    <w:div w:id="596212845">
      <w:bodyDiv w:val="1"/>
      <w:marLeft w:val="0"/>
      <w:marRight w:val="0"/>
      <w:marTop w:val="0"/>
      <w:marBottom w:val="0"/>
      <w:divBdr>
        <w:top w:val="none" w:sz="0" w:space="0" w:color="auto"/>
        <w:left w:val="none" w:sz="0" w:space="0" w:color="auto"/>
        <w:bottom w:val="none" w:sz="0" w:space="0" w:color="auto"/>
        <w:right w:val="none" w:sz="0" w:space="0" w:color="auto"/>
      </w:divBdr>
    </w:div>
    <w:div w:id="601690154">
      <w:bodyDiv w:val="1"/>
      <w:marLeft w:val="0"/>
      <w:marRight w:val="0"/>
      <w:marTop w:val="0"/>
      <w:marBottom w:val="0"/>
      <w:divBdr>
        <w:top w:val="none" w:sz="0" w:space="0" w:color="auto"/>
        <w:left w:val="none" w:sz="0" w:space="0" w:color="auto"/>
        <w:bottom w:val="none" w:sz="0" w:space="0" w:color="auto"/>
        <w:right w:val="none" w:sz="0" w:space="0" w:color="auto"/>
      </w:divBdr>
    </w:div>
    <w:div w:id="6353373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45335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203055">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832990710">
      <w:bodyDiv w:val="1"/>
      <w:marLeft w:val="0"/>
      <w:marRight w:val="0"/>
      <w:marTop w:val="0"/>
      <w:marBottom w:val="0"/>
      <w:divBdr>
        <w:top w:val="none" w:sz="0" w:space="0" w:color="auto"/>
        <w:left w:val="none" w:sz="0" w:space="0" w:color="auto"/>
        <w:bottom w:val="none" w:sz="0" w:space="0" w:color="auto"/>
        <w:right w:val="none" w:sz="0" w:space="0" w:color="auto"/>
      </w:divBdr>
    </w:div>
    <w:div w:id="840630312">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9742882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673926">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632044">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6067522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0621451">
      <w:bodyDiv w:val="1"/>
      <w:marLeft w:val="0"/>
      <w:marRight w:val="0"/>
      <w:marTop w:val="0"/>
      <w:marBottom w:val="0"/>
      <w:divBdr>
        <w:top w:val="none" w:sz="0" w:space="0" w:color="auto"/>
        <w:left w:val="none" w:sz="0" w:space="0" w:color="auto"/>
        <w:bottom w:val="none" w:sz="0" w:space="0" w:color="auto"/>
        <w:right w:val="none" w:sz="0" w:space="0" w:color="auto"/>
      </w:divBdr>
    </w:div>
    <w:div w:id="13857115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00920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367507">
      <w:bodyDiv w:val="1"/>
      <w:marLeft w:val="0"/>
      <w:marRight w:val="0"/>
      <w:marTop w:val="0"/>
      <w:marBottom w:val="0"/>
      <w:divBdr>
        <w:top w:val="none" w:sz="0" w:space="0" w:color="auto"/>
        <w:left w:val="none" w:sz="0" w:space="0" w:color="auto"/>
        <w:bottom w:val="none" w:sz="0" w:space="0" w:color="auto"/>
        <w:right w:val="none" w:sz="0" w:space="0" w:color="auto"/>
      </w:divBdr>
    </w:div>
    <w:div w:id="1571843928">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67823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15346006">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29838499">
      <w:bodyDiv w:val="1"/>
      <w:marLeft w:val="0"/>
      <w:marRight w:val="0"/>
      <w:marTop w:val="0"/>
      <w:marBottom w:val="0"/>
      <w:divBdr>
        <w:top w:val="none" w:sz="0" w:space="0" w:color="auto"/>
        <w:left w:val="none" w:sz="0" w:space="0" w:color="auto"/>
        <w:bottom w:val="none" w:sz="0" w:space="0" w:color="auto"/>
        <w:right w:val="none" w:sz="0" w:space="0" w:color="auto"/>
      </w:divBdr>
    </w:div>
    <w:div w:id="1753965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13249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472314">
      <w:bodyDiv w:val="1"/>
      <w:marLeft w:val="0"/>
      <w:marRight w:val="0"/>
      <w:marTop w:val="0"/>
      <w:marBottom w:val="0"/>
      <w:divBdr>
        <w:top w:val="none" w:sz="0" w:space="0" w:color="auto"/>
        <w:left w:val="none" w:sz="0" w:space="0" w:color="auto"/>
        <w:bottom w:val="none" w:sz="0" w:space="0" w:color="auto"/>
        <w:right w:val="none" w:sz="0" w:space="0" w:color="auto"/>
      </w:divBdr>
    </w:div>
    <w:div w:id="1846943101">
      <w:bodyDiv w:val="1"/>
      <w:marLeft w:val="0"/>
      <w:marRight w:val="0"/>
      <w:marTop w:val="0"/>
      <w:marBottom w:val="0"/>
      <w:divBdr>
        <w:top w:val="none" w:sz="0" w:space="0" w:color="auto"/>
        <w:left w:val="none" w:sz="0" w:space="0" w:color="auto"/>
        <w:bottom w:val="none" w:sz="0" w:space="0" w:color="auto"/>
        <w:right w:val="none" w:sz="0" w:space="0" w:color="auto"/>
      </w:divBdr>
    </w:div>
    <w:div w:id="1887181498">
      <w:bodyDiv w:val="1"/>
      <w:marLeft w:val="0"/>
      <w:marRight w:val="0"/>
      <w:marTop w:val="0"/>
      <w:marBottom w:val="0"/>
      <w:divBdr>
        <w:top w:val="none" w:sz="0" w:space="0" w:color="auto"/>
        <w:left w:val="none" w:sz="0" w:space="0" w:color="auto"/>
        <w:bottom w:val="none" w:sz="0" w:space="0" w:color="auto"/>
        <w:right w:val="none" w:sz="0" w:space="0" w:color="auto"/>
      </w:divBdr>
    </w:div>
    <w:div w:id="188829595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65766695">
      <w:bodyDiv w:val="1"/>
      <w:marLeft w:val="0"/>
      <w:marRight w:val="0"/>
      <w:marTop w:val="0"/>
      <w:marBottom w:val="0"/>
      <w:divBdr>
        <w:top w:val="none" w:sz="0" w:space="0" w:color="auto"/>
        <w:left w:val="none" w:sz="0" w:space="0" w:color="auto"/>
        <w:bottom w:val="none" w:sz="0" w:space="0" w:color="auto"/>
        <w:right w:val="none" w:sz="0" w:space="0" w:color="auto"/>
      </w:divBdr>
    </w:div>
    <w:div w:id="196870328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83036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nltk.org/book/ch0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Naive_Bayes_classifi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ython-course.eu/text_classification_python.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nlp.stanford.edu/IR-book/pdf/irbookonlinereading.pdf"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196F5A"/>
    <w:rsid w:val="00287080"/>
    <w:rsid w:val="00296AAD"/>
    <w:rsid w:val="002E084A"/>
    <w:rsid w:val="003641C0"/>
    <w:rsid w:val="003E008A"/>
    <w:rsid w:val="003E1E4A"/>
    <w:rsid w:val="004220BD"/>
    <w:rsid w:val="005049E6"/>
    <w:rsid w:val="00516108"/>
    <w:rsid w:val="00766B78"/>
    <w:rsid w:val="008B0B9A"/>
    <w:rsid w:val="008C485E"/>
    <w:rsid w:val="009859FF"/>
    <w:rsid w:val="00A16230"/>
    <w:rsid w:val="00A430EA"/>
    <w:rsid w:val="00A5475F"/>
    <w:rsid w:val="00B24621"/>
    <w:rsid w:val="00CA62B9"/>
    <w:rsid w:val="00D50BE6"/>
    <w:rsid w:val="00D904E2"/>
    <w:rsid w:val="00FB665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Preditive analytics: week 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28CBA-B37B-4C83-B31B-CB8CAAB0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13544</TotalTime>
  <Pages>12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Module 5 Predictive Analytics</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Predictive Analytics</dc:title>
  <dc:subject/>
  <dc:creator>shivani sharma</dc:creator>
  <cp:keywords/>
  <dc:description/>
  <cp:lastModifiedBy>shivani sharma</cp:lastModifiedBy>
  <cp:revision>723</cp:revision>
  <dcterms:created xsi:type="dcterms:W3CDTF">2019-11-03T00:27:00Z</dcterms:created>
  <dcterms:modified xsi:type="dcterms:W3CDTF">2020-10-21T03:11:00Z</dcterms:modified>
</cp:coreProperties>
</file>